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C8" w:rsidRPr="005510FF" w:rsidRDefault="002E2CCE">
      <w:pPr>
        <w:pStyle w:val="Heading5"/>
        <w:shd w:val="clear" w:color="auto" w:fill="E0E0E0"/>
        <w:jc w:val="left"/>
        <w:rPr>
          <w:sz w:val="24"/>
        </w:rPr>
      </w:pPr>
      <w:bookmarkStart w:id="0" w:name="_GoBack"/>
      <w:bookmarkEnd w:id="0"/>
      <w:r>
        <w:rPr>
          <w:sz w:val="24"/>
        </w:rPr>
        <w:t>Priyanka Kumari</w:t>
      </w:r>
      <w:r w:rsidR="00AC6B2A">
        <w:rPr>
          <w:sz w:val="24"/>
        </w:rPr>
        <w:tab/>
      </w:r>
      <w:r w:rsidR="00AC6B2A">
        <w:rPr>
          <w:sz w:val="24"/>
        </w:rPr>
        <w:tab/>
      </w:r>
      <w:r w:rsidR="00AC6B2A">
        <w:rPr>
          <w:sz w:val="24"/>
        </w:rPr>
        <w:tab/>
      </w:r>
      <w:r w:rsidR="00AC6B2A">
        <w:rPr>
          <w:sz w:val="24"/>
        </w:rPr>
        <w:tab/>
      </w:r>
      <w:r w:rsidR="00AC6B2A">
        <w:rPr>
          <w:sz w:val="24"/>
        </w:rPr>
        <w:tab/>
      </w:r>
      <w:r w:rsidR="00AC6B2A">
        <w:rPr>
          <w:sz w:val="24"/>
        </w:rPr>
        <w:tab/>
        <w:t xml:space="preserve">.NET </w:t>
      </w:r>
      <w:r w:rsidR="007323CD">
        <w:rPr>
          <w:sz w:val="24"/>
        </w:rPr>
        <w:t>3</w:t>
      </w:r>
      <w:r w:rsidR="00455E36">
        <w:rPr>
          <w:sz w:val="24"/>
        </w:rPr>
        <w:t xml:space="preserve"> </w:t>
      </w:r>
      <w:r w:rsidR="00DD6D03">
        <w:rPr>
          <w:sz w:val="24"/>
        </w:rPr>
        <w:t>Years</w:t>
      </w:r>
      <w:r w:rsidR="001B1881">
        <w:rPr>
          <w:sz w:val="24"/>
        </w:rPr>
        <w:t xml:space="preserve"> Experience</w:t>
      </w:r>
    </w:p>
    <w:p w:rsidR="00B93976" w:rsidRDefault="00CD4BC8">
      <w:pPr>
        <w:ind w:left="5040" w:firstLine="720"/>
        <w:rPr>
          <w:rFonts w:ascii="Verdana" w:eastAsia="MS Mincho" w:hAnsi="Verdana"/>
          <w:b/>
          <w:sz w:val="18"/>
          <w:szCs w:val="18"/>
        </w:rPr>
      </w:pPr>
      <w:r>
        <w:rPr>
          <w:rFonts w:ascii="Verdana" w:eastAsia="MS Mincho" w:hAnsi="Verdana"/>
          <w:b/>
          <w:sz w:val="18"/>
          <w:szCs w:val="18"/>
        </w:rPr>
        <w:t>Mobile No: +91-</w:t>
      </w:r>
      <w:r w:rsidR="002E2CCE">
        <w:rPr>
          <w:rFonts w:ascii="Verdana" w:eastAsia="MS Mincho" w:hAnsi="Verdana"/>
          <w:b/>
          <w:sz w:val="18"/>
          <w:szCs w:val="18"/>
        </w:rPr>
        <w:t>9814424998</w:t>
      </w:r>
      <w:r w:rsidR="00B93976">
        <w:rPr>
          <w:rFonts w:ascii="Verdana" w:eastAsia="MS Mincho" w:hAnsi="Verdana"/>
          <w:b/>
          <w:sz w:val="18"/>
          <w:szCs w:val="18"/>
        </w:rPr>
        <w:t xml:space="preserve">       </w:t>
      </w:r>
      <w:r w:rsidR="00B93976">
        <w:rPr>
          <w:rFonts w:ascii="Verdana" w:eastAsia="MS Mincho" w:hAnsi="Verdana"/>
          <w:b/>
          <w:sz w:val="18"/>
          <w:szCs w:val="18"/>
        </w:rPr>
        <w:tab/>
      </w:r>
    </w:p>
    <w:p w:rsidR="00CD4BC8" w:rsidRDefault="00B93976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sz w:val="18"/>
          <w:szCs w:val="18"/>
        </w:rPr>
        <w:t xml:space="preserve">Email:         </w:t>
      </w:r>
      <w:r w:rsidR="002E2CCE" w:rsidRPr="00747516">
        <w:rPr>
          <w:rFonts w:ascii="Verdana" w:eastAsia="MS Mincho" w:hAnsi="Verdana"/>
          <w:sz w:val="18"/>
          <w:szCs w:val="18"/>
        </w:rPr>
        <w:t>kl_6s</w:t>
      </w:r>
      <w:r w:rsidR="002E2CCE">
        <w:rPr>
          <w:rFonts w:ascii="Verdana" w:eastAsia="MS Mincho" w:hAnsi="Verdana"/>
          <w:sz w:val="18"/>
          <w:szCs w:val="18"/>
        </w:rPr>
        <w:t>@yahoo.com</w:t>
      </w:r>
    </w:p>
    <w:p w:rsidR="00B93976" w:rsidRDefault="00B93976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sz w:val="18"/>
          <w:szCs w:val="18"/>
        </w:rPr>
        <w:t>City:</w:t>
      </w:r>
      <w:r>
        <w:rPr>
          <w:rFonts w:ascii="Verdana" w:eastAsia="MS Mincho" w:hAnsi="Verdana"/>
          <w:b/>
          <w:sz w:val="18"/>
          <w:szCs w:val="18"/>
        </w:rPr>
        <w:tab/>
        <w:t xml:space="preserve">        Chandigarh         </w:t>
      </w:r>
    </w:p>
    <w:p w:rsidR="001E7B31" w:rsidRDefault="003F7416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noProof/>
          <w:sz w:val="18"/>
          <w:szCs w:val="18"/>
          <w:lang w:val="en-US" w:eastAsia="en-US"/>
        </w:rPr>
        <w:pict>
          <v:line id="_x0000_s1027" style="position:absolute;left:0;text-align:left;z-index:251654656" from="0,7.1pt" to="468pt,7.1pt" o:preferrelative="t" strokecolor="silver" strokeweight="1.5pt"/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8817"/>
      </w:tblGrid>
      <w:tr w:rsidR="00CD4BC8" w:rsidRPr="00C81CF2">
        <w:trPr>
          <w:gridAfter w:val="1"/>
          <w:wAfter w:w="8817" w:type="dxa"/>
          <w:trHeight w:val="324"/>
        </w:trPr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D4BC8" w:rsidRPr="00C81CF2" w:rsidRDefault="00CD4BC8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CD4BC8" w:rsidRPr="00C81CF2">
        <w:trPr>
          <w:cantSplit/>
          <w:trHeight w:val="978"/>
        </w:trPr>
        <w:tc>
          <w:tcPr>
            <w:tcW w:w="10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D4BC8" w:rsidRPr="00C81CF2" w:rsidRDefault="0057083A" w:rsidP="0057083A">
            <w:pPr>
              <w:spacing w:line="276" w:lineRule="auto"/>
              <w:ind w:firstLine="72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7083A">
              <w:rPr>
                <w:rFonts w:ascii="Verdana" w:hAnsi="Verdana"/>
                <w:sz w:val="20"/>
                <w:szCs w:val="20"/>
              </w:rPr>
              <w:t>A position with a promising and growing company in the field of Software development, where I will be a valuable team member, contributing quality ideas and work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C81CF2">
              <w:rPr>
                <w:rFonts w:ascii="Verdana" w:hAnsi="Verdana" w:cs="Arial"/>
                <w:sz w:val="20"/>
                <w:szCs w:val="20"/>
              </w:rPr>
              <w:t xml:space="preserve"> utilize and reinforce my technical skills and abilities and also to apply and gain new cutting edge skills and experience in a rapidly changing field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683B61" w:rsidRPr="00C81CF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</w:tbl>
    <w:p w:rsidR="00CD4BC8" w:rsidRDefault="00CD4BC8">
      <w:pPr>
        <w:pStyle w:val="FootnoteText"/>
        <w:rPr>
          <w:rFonts w:ascii="Verdana" w:hAnsi="Verdana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6660"/>
      </w:tblGrid>
      <w:tr w:rsidR="0080632A" w:rsidRPr="0080632A">
        <w:trPr>
          <w:gridAfter w:val="1"/>
          <w:wAfter w:w="6660" w:type="dxa"/>
          <w:trHeight w:val="280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80632A" w:rsidRPr="0057083A" w:rsidRDefault="008B6010" w:rsidP="00BB108A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8B601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Highlights Of My Career</w:t>
            </w:r>
          </w:p>
        </w:tc>
      </w:tr>
      <w:tr w:rsidR="0080632A" w:rsidRPr="0080632A">
        <w:trPr>
          <w:cantSplit/>
          <w:trHeight w:val="845"/>
        </w:trPr>
        <w:tc>
          <w:tcPr>
            <w:tcW w:w="10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0632A" w:rsidRPr="0080632A" w:rsidRDefault="0080632A" w:rsidP="00BB108A">
            <w:pPr>
              <w:pStyle w:val="Objective"/>
              <w:numPr>
                <w:ilvl w:val="0"/>
                <w:numId w:val="6"/>
              </w:numPr>
              <w:spacing w:before="0" w:after="0" w:line="240" w:lineRule="auto"/>
              <w:rPr>
                <w:rFonts w:ascii="Verdana" w:hAnsi="Verdana"/>
                <w:b/>
                <w:bCs/>
              </w:rPr>
            </w:pPr>
            <w:r w:rsidRPr="0080632A">
              <w:rPr>
                <w:rFonts w:ascii="Verdana" w:hAnsi="Verdana"/>
                <w:b/>
                <w:bCs/>
              </w:rPr>
              <w:t xml:space="preserve">Total </w:t>
            </w:r>
            <w:r w:rsidR="007323CD" w:rsidRPr="0080632A">
              <w:rPr>
                <w:rFonts w:ascii="Verdana" w:hAnsi="Verdana"/>
                <w:b/>
                <w:bCs/>
              </w:rPr>
              <w:t>3</w:t>
            </w:r>
            <w:r w:rsidR="00FC317D">
              <w:rPr>
                <w:rFonts w:ascii="Verdana" w:hAnsi="Verdana"/>
                <w:b/>
                <w:bCs/>
              </w:rPr>
              <w:t xml:space="preserve"> Years</w:t>
            </w:r>
            <w:r w:rsidRPr="0080632A">
              <w:rPr>
                <w:rFonts w:ascii="Verdana" w:hAnsi="Verdana"/>
                <w:b/>
                <w:bCs/>
              </w:rPr>
              <w:t xml:space="preserve"> of competitive experience in IT industry using Microsoft Technology (C#, ASP.NET</w:t>
            </w:r>
            <w:r w:rsidR="002E2CCE">
              <w:rPr>
                <w:rFonts w:ascii="Verdana" w:hAnsi="Verdana"/>
                <w:b/>
                <w:bCs/>
              </w:rPr>
              <w:t>,vb.net</w:t>
            </w:r>
            <w:r w:rsidR="0057083A">
              <w:rPr>
                <w:rFonts w:ascii="Verdana" w:hAnsi="Verdana"/>
                <w:b/>
                <w:bCs/>
              </w:rPr>
              <w:t>,</w:t>
            </w:r>
            <w:r w:rsidR="003153A3">
              <w:rPr>
                <w:rFonts w:ascii="Verdana" w:hAnsi="Verdana"/>
                <w:b/>
                <w:bCs/>
              </w:rPr>
              <w:t xml:space="preserve"> CSS, JavaScript,</w:t>
            </w:r>
            <w:r w:rsidR="001B3652">
              <w:rPr>
                <w:rFonts w:ascii="Verdana" w:hAnsi="Verdana"/>
                <w:b/>
                <w:bCs/>
              </w:rPr>
              <w:t xml:space="preserve"> </w:t>
            </w:r>
            <w:r w:rsidR="0070715A">
              <w:rPr>
                <w:rFonts w:ascii="Verdana" w:hAnsi="Verdana"/>
                <w:b/>
                <w:bCs/>
              </w:rPr>
              <w:t>Entity</w:t>
            </w:r>
            <w:r w:rsidR="00281C4C">
              <w:rPr>
                <w:rFonts w:ascii="Verdana" w:hAnsi="Verdana"/>
                <w:b/>
                <w:bCs/>
              </w:rPr>
              <w:t xml:space="preserve"> Framework</w:t>
            </w:r>
            <w:r w:rsidR="00F72EF7">
              <w:rPr>
                <w:rFonts w:ascii="Verdana" w:hAnsi="Verdana"/>
                <w:b/>
                <w:bCs/>
              </w:rPr>
              <w:t>, MVC</w:t>
            </w:r>
            <w:r w:rsidRPr="0080632A">
              <w:rPr>
                <w:rFonts w:ascii="Verdana" w:hAnsi="Verdana"/>
                <w:b/>
                <w:bCs/>
              </w:rPr>
              <w:t>)</w:t>
            </w:r>
          </w:p>
          <w:p w:rsidR="0080632A" w:rsidRDefault="0080632A" w:rsidP="00BB108A">
            <w:pPr>
              <w:pStyle w:val="PlainText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0632A">
              <w:rPr>
                <w:rFonts w:ascii="Verdana" w:hAnsi="Verdana"/>
              </w:rPr>
              <w:t>Ability to work well in both a team environment and individual environment.</w:t>
            </w:r>
          </w:p>
          <w:p w:rsidR="0080632A" w:rsidRPr="0080632A" w:rsidRDefault="0080632A" w:rsidP="007111D1">
            <w:pPr>
              <w:pStyle w:val="PlainText"/>
              <w:rPr>
                <w:rFonts w:ascii="Verdana" w:hAnsi="Verdana"/>
              </w:rPr>
            </w:pPr>
          </w:p>
        </w:tc>
      </w:tr>
    </w:tbl>
    <w:p w:rsidR="00F46455" w:rsidRPr="00C81CF2" w:rsidRDefault="00F46455" w:rsidP="00F46455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5"/>
        <w:gridCol w:w="7195"/>
      </w:tblGrid>
      <w:tr w:rsidR="00F46455" w:rsidRPr="00C81CF2">
        <w:trPr>
          <w:gridAfter w:val="1"/>
          <w:wAfter w:w="7195" w:type="dxa"/>
          <w:trHeight w:hRule="exact" w:val="307"/>
        </w:trPr>
        <w:tc>
          <w:tcPr>
            <w:tcW w:w="3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F46455" w:rsidRPr="00C81CF2" w:rsidRDefault="00F46455" w:rsidP="003519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Technical Skills</w:t>
            </w:r>
          </w:p>
        </w:tc>
      </w:tr>
      <w:tr w:rsidR="00F46455" w:rsidRPr="00C81CF2">
        <w:trPr>
          <w:trHeight w:hRule="exact" w:val="541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6455" w:rsidRPr="00C81CF2" w:rsidRDefault="00F46455" w:rsidP="003519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46455" w:rsidRPr="00C81CF2" w:rsidRDefault="00F46455" w:rsidP="00F72EF7">
            <w:pPr>
              <w:pStyle w:val="FootnoteText"/>
              <w:rPr>
                <w:rFonts w:ascii="Verdana" w:hAnsi="Verdana"/>
              </w:rPr>
            </w:pPr>
            <w:r w:rsidRPr="00C81CF2">
              <w:rPr>
                <w:rFonts w:ascii="Verdana" w:hAnsi="Verdana"/>
              </w:rPr>
              <w:t>ASP.NET, HTML,</w:t>
            </w:r>
            <w:r w:rsidR="00E16E16">
              <w:rPr>
                <w:rFonts w:ascii="Verdana" w:hAnsi="Verdana"/>
              </w:rPr>
              <w:t>CSS, JavaScript</w:t>
            </w:r>
            <w:r w:rsidR="00EE24F2">
              <w:rPr>
                <w:rFonts w:ascii="Verdana" w:hAnsi="Verdana"/>
              </w:rPr>
              <w:t>,jquery</w:t>
            </w:r>
          </w:p>
        </w:tc>
      </w:tr>
      <w:tr w:rsidR="004329F8" w:rsidRPr="00C81CF2" w:rsidTr="00BA5B51">
        <w:trPr>
          <w:trHeight w:hRule="exact" w:val="90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4329F8" w:rsidRPr="00C81CF2" w:rsidRDefault="004329F8" w:rsidP="00351963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29F8" w:rsidRPr="00C81CF2" w:rsidRDefault="004329F8" w:rsidP="00351963">
            <w:pPr>
              <w:pStyle w:val="FootnoteText"/>
              <w:rPr>
                <w:rFonts w:ascii="Verdana" w:hAnsi="Verdana"/>
              </w:rPr>
            </w:pPr>
          </w:p>
        </w:tc>
      </w:tr>
      <w:tr w:rsidR="00F46455" w:rsidRPr="00C81CF2" w:rsidTr="00A51A33">
        <w:trPr>
          <w:trHeight w:hRule="exact" w:val="568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6455" w:rsidRPr="00C81CF2" w:rsidRDefault="00F46455" w:rsidP="003519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.NET Technologies</w:t>
            </w:r>
            <w:r w:rsidR="00DD0560">
              <w:rPr>
                <w:rFonts w:ascii="Verdana" w:hAnsi="Verdana"/>
                <w:b/>
                <w:sz w:val="20"/>
                <w:szCs w:val="20"/>
              </w:rPr>
              <w:t>(3.5, 4.0</w:t>
            </w:r>
            <w:r w:rsidR="00BB4E03">
              <w:rPr>
                <w:rFonts w:ascii="Verdana" w:hAnsi="Verdana"/>
                <w:b/>
                <w:sz w:val="20"/>
                <w:szCs w:val="20"/>
              </w:rPr>
              <w:t>,4.5</w:t>
            </w:r>
            <w:r w:rsidR="00192C26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  <w:tc>
          <w:tcPr>
            <w:tcW w:w="7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46455" w:rsidRPr="00C81CF2" w:rsidRDefault="00BA5B51" w:rsidP="00F72EF7">
            <w:pPr>
              <w:ind w:left="-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C#,</w:t>
            </w:r>
            <w:r w:rsidR="00F46455">
              <w:rPr>
                <w:rFonts w:ascii="Verdana" w:hAnsi="Verdana"/>
                <w:sz w:val="20"/>
                <w:szCs w:val="20"/>
              </w:rPr>
              <w:t xml:space="preserve">ADO.NET, </w:t>
            </w:r>
            <w:r w:rsidR="00F72EF7">
              <w:rPr>
                <w:rFonts w:ascii="Verdana" w:hAnsi="Verdana"/>
                <w:sz w:val="20"/>
                <w:szCs w:val="20"/>
              </w:rPr>
              <w:t>MVC</w:t>
            </w:r>
            <w:r w:rsidR="00F46455">
              <w:rPr>
                <w:rFonts w:ascii="Verdana" w:hAnsi="Verdana"/>
                <w:sz w:val="20"/>
                <w:szCs w:val="20"/>
              </w:rPr>
              <w:t>, AJAX</w:t>
            </w:r>
          </w:p>
        </w:tc>
      </w:tr>
      <w:tr w:rsidR="00F46455" w:rsidRPr="00C81CF2">
        <w:trPr>
          <w:trHeight w:hRule="exact" w:val="352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6455" w:rsidRPr="00C81CF2" w:rsidRDefault="00F46455" w:rsidP="003519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46455" w:rsidRPr="00C81CF2" w:rsidRDefault="007469F1" w:rsidP="00351963">
            <w:pPr>
              <w:ind w:left="-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MS-SQL Server 2008, 20</w:t>
            </w:r>
            <w:r w:rsidR="002E2CCE"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4329F8" w:rsidRPr="00C81CF2">
        <w:trPr>
          <w:trHeight w:hRule="exact" w:val="361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4329F8" w:rsidRPr="00C81CF2" w:rsidRDefault="004329F8" w:rsidP="0035196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Payment Gateways</w:t>
            </w:r>
          </w:p>
        </w:tc>
        <w:tc>
          <w:tcPr>
            <w:tcW w:w="71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29F8" w:rsidRDefault="004329F8" w:rsidP="00351963">
            <w:pPr>
              <w:ind w:left="-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PayPal</w:t>
            </w:r>
            <w:r w:rsidR="002E2CCE">
              <w:rPr>
                <w:rFonts w:ascii="Verdana" w:hAnsi="Verdana"/>
                <w:sz w:val="20"/>
                <w:szCs w:val="20"/>
              </w:rPr>
              <w:t>, GoCardless</w:t>
            </w:r>
          </w:p>
        </w:tc>
      </w:tr>
    </w:tbl>
    <w:p w:rsidR="00F46455" w:rsidRDefault="00F46455" w:rsidP="00F46455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  <w:gridCol w:w="1080"/>
      </w:tblGrid>
      <w:tr w:rsidR="00EE36A5" w:rsidRPr="0080632A">
        <w:trPr>
          <w:gridAfter w:val="1"/>
          <w:wAfter w:w="1080" w:type="dxa"/>
          <w:trHeight w:val="350"/>
        </w:trPr>
        <w:tc>
          <w:tcPr>
            <w:tcW w:w="9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E36A5" w:rsidRPr="0080632A" w:rsidRDefault="00EE36A5" w:rsidP="00CC5E37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80632A">
              <w:rPr>
                <w:rFonts w:ascii="Verdana" w:hAnsi="Verdana"/>
                <w:b/>
                <w:sz w:val="20"/>
                <w:szCs w:val="20"/>
              </w:rPr>
              <w:t>Work Experience</w:t>
            </w:r>
            <w:r w:rsidR="00A451FD">
              <w:rPr>
                <w:rFonts w:ascii="Verdana" w:hAnsi="Verdana"/>
                <w:b/>
                <w:sz w:val="20"/>
                <w:szCs w:val="20"/>
              </w:rPr>
              <w:t xml:space="preserve"> (Total IT Experience: </w:t>
            </w:r>
            <w:r w:rsidR="007323CD"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A451FD">
              <w:rPr>
                <w:rFonts w:ascii="Verdana" w:hAnsi="Verdana"/>
                <w:b/>
                <w:sz w:val="20"/>
                <w:szCs w:val="20"/>
              </w:rPr>
              <w:t xml:space="preserve"> Years</w:t>
            </w:r>
            <w:r w:rsidR="00DA3362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</w:tr>
      <w:tr w:rsidR="00EE36A5" w:rsidRPr="0080632A" w:rsidTr="002C4B46">
        <w:trPr>
          <w:cantSplit/>
          <w:trHeight w:val="2942"/>
        </w:trPr>
        <w:tc>
          <w:tcPr>
            <w:tcW w:w="10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E36A5" w:rsidRDefault="00EE36A5" w:rsidP="00EE26A5">
            <w:pPr>
              <w:rPr>
                <w:rFonts w:ascii="Verdana" w:hAnsi="Verdana"/>
                <w:b/>
                <w:sz w:val="20"/>
                <w:szCs w:val="20"/>
              </w:rPr>
            </w:pPr>
          </w:p>
          <w:tbl>
            <w:tblPr>
              <w:tblW w:w="10182" w:type="dxa"/>
              <w:tblLayout w:type="fixed"/>
              <w:tblLook w:val="04A0" w:firstRow="1" w:lastRow="0" w:firstColumn="1" w:lastColumn="0" w:noHBand="0" w:noVBand="1"/>
            </w:tblPr>
            <w:tblGrid>
              <w:gridCol w:w="2592"/>
              <w:gridCol w:w="7590"/>
            </w:tblGrid>
            <w:tr w:rsidR="007469F1" w:rsidRPr="00781D40">
              <w:trPr>
                <w:trHeight w:val="269"/>
              </w:trPr>
              <w:tc>
                <w:tcPr>
                  <w:tcW w:w="10182" w:type="dxa"/>
                  <w:gridSpan w:val="2"/>
                </w:tcPr>
                <w:p w:rsidR="007469F1" w:rsidRPr="00781D40" w:rsidRDefault="002E2CCE" w:rsidP="00402FB2">
                  <w:pPr>
                    <w:pStyle w:val="PlainText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eastAsia="MS Mincho" w:hAnsi="Verdana"/>
                      <w:b/>
                      <w:u w:val="single"/>
                    </w:rPr>
                    <w:t>July</w:t>
                  </w:r>
                  <w:r w:rsidR="00551A22">
                    <w:rPr>
                      <w:rFonts w:ascii="Verdana" w:eastAsia="MS Mincho" w:hAnsi="Verdana"/>
                      <w:b/>
                      <w:u w:val="single"/>
                    </w:rPr>
                    <w:t xml:space="preserve"> 201</w:t>
                  </w:r>
                  <w:r w:rsidR="00F72EF7">
                    <w:rPr>
                      <w:rFonts w:ascii="Verdana" w:eastAsia="MS Mincho" w:hAnsi="Verdana"/>
                      <w:b/>
                      <w:u w:val="single"/>
                    </w:rPr>
                    <w:t xml:space="preserve">4 - </w:t>
                  </w:r>
                  <w:r w:rsidR="0001031F">
                    <w:rPr>
                      <w:rFonts w:ascii="Verdana" w:eastAsia="MS Mincho" w:hAnsi="Verdana"/>
                      <w:b/>
                      <w:u w:val="single"/>
                    </w:rPr>
                    <w:t>Current</w:t>
                  </w:r>
                </w:p>
              </w:tc>
            </w:tr>
            <w:tr w:rsidR="007469F1" w:rsidRPr="00781D40">
              <w:trPr>
                <w:trHeight w:val="288"/>
              </w:trPr>
              <w:tc>
                <w:tcPr>
                  <w:tcW w:w="2592" w:type="dxa"/>
                </w:tcPr>
                <w:p w:rsidR="007469F1" w:rsidRPr="00781D40" w:rsidRDefault="007469F1" w:rsidP="00907B01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81D40">
                    <w:rPr>
                      <w:rFonts w:ascii="Verdana" w:hAnsi="Verdana"/>
                      <w:b/>
                      <w:sz w:val="20"/>
                      <w:szCs w:val="20"/>
                    </w:rPr>
                    <w:t>Organization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90" w:type="dxa"/>
                </w:tcPr>
                <w:p w:rsidR="007469F1" w:rsidRPr="002E2CCE" w:rsidRDefault="002E2CCE" w:rsidP="00F72EF7">
                  <w:pPr>
                    <w:pStyle w:val="PlainTex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Winapps Software Software</w:t>
                  </w:r>
                </w:p>
              </w:tc>
            </w:tr>
            <w:tr w:rsidR="007469F1" w:rsidRPr="00781D40">
              <w:trPr>
                <w:trHeight w:val="269"/>
              </w:trPr>
              <w:tc>
                <w:tcPr>
                  <w:tcW w:w="2592" w:type="dxa"/>
                </w:tcPr>
                <w:p w:rsidR="007469F1" w:rsidRPr="00781D40" w:rsidRDefault="007469F1" w:rsidP="00907B01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81D40">
                    <w:rPr>
                      <w:rFonts w:ascii="Verdana" w:hAnsi="Verdana"/>
                      <w:b/>
                      <w:sz w:val="20"/>
                      <w:szCs w:val="20"/>
                    </w:rPr>
                    <w:t>Job Responsibilities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90" w:type="dxa"/>
                </w:tcPr>
                <w:p w:rsidR="007469F1" w:rsidRPr="00F46455" w:rsidRDefault="002E2CCE" w:rsidP="00F72EF7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Sr. </w:t>
                  </w:r>
                  <w:r w:rsidR="00551A22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Software </w:t>
                  </w:r>
                  <w:r w:rsidR="00F72EF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Developer</w:t>
                  </w:r>
                  <w:r w:rsidR="007469F1" w:rsidRPr="00F46455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469F1" w:rsidRPr="00781D40">
              <w:trPr>
                <w:trHeight w:val="288"/>
              </w:trPr>
              <w:tc>
                <w:tcPr>
                  <w:tcW w:w="2592" w:type="dxa"/>
                </w:tcPr>
                <w:p w:rsidR="007469F1" w:rsidRPr="00781D40" w:rsidRDefault="007469F1" w:rsidP="00907B01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Website:</w:t>
                  </w:r>
                </w:p>
              </w:tc>
              <w:tc>
                <w:tcPr>
                  <w:tcW w:w="7590" w:type="dxa"/>
                </w:tcPr>
                <w:p w:rsidR="007469F1" w:rsidRPr="00D41E8F" w:rsidRDefault="002E2CCE" w:rsidP="00907B01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http://winapps.co.in</w:t>
                  </w:r>
                  <w:r w:rsidR="005F2753" w:rsidRPr="005F2753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/</w:t>
                  </w:r>
                </w:p>
              </w:tc>
            </w:tr>
            <w:tr w:rsidR="007469F1" w:rsidRPr="00781D40">
              <w:trPr>
                <w:trHeight w:val="269"/>
              </w:trPr>
              <w:tc>
                <w:tcPr>
                  <w:tcW w:w="2592" w:type="dxa"/>
                </w:tcPr>
                <w:p w:rsidR="007469F1" w:rsidRDefault="007469F1" w:rsidP="00907B01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590" w:type="dxa"/>
                </w:tcPr>
                <w:p w:rsidR="007469F1" w:rsidRDefault="007469F1" w:rsidP="00907B01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469F1" w:rsidRDefault="007469F1" w:rsidP="00EE26A5">
            <w:pPr>
              <w:rPr>
                <w:rFonts w:ascii="Verdana" w:hAnsi="Verdana"/>
                <w:b/>
                <w:sz w:val="20"/>
                <w:szCs w:val="20"/>
              </w:rPr>
            </w:pPr>
          </w:p>
          <w:tbl>
            <w:tblPr>
              <w:tblW w:w="10182" w:type="dxa"/>
              <w:tblLayout w:type="fixed"/>
              <w:tblLook w:val="04A0" w:firstRow="1" w:lastRow="0" w:firstColumn="1" w:lastColumn="0" w:noHBand="0" w:noVBand="1"/>
            </w:tblPr>
            <w:tblGrid>
              <w:gridCol w:w="2592"/>
              <w:gridCol w:w="7590"/>
            </w:tblGrid>
            <w:tr w:rsidR="007469F1" w:rsidRPr="00781D40">
              <w:trPr>
                <w:trHeight w:val="250"/>
              </w:trPr>
              <w:tc>
                <w:tcPr>
                  <w:tcW w:w="10182" w:type="dxa"/>
                  <w:gridSpan w:val="2"/>
                </w:tcPr>
                <w:p w:rsidR="007469F1" w:rsidRPr="00781D40" w:rsidRDefault="002E2CCE" w:rsidP="00F72EF7">
                  <w:pPr>
                    <w:pStyle w:val="PlainText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eastAsia="MS Mincho" w:hAnsi="Verdana"/>
                      <w:b/>
                      <w:u w:val="single"/>
                    </w:rPr>
                    <w:t>August 2012</w:t>
                  </w:r>
                  <w:r w:rsidR="007469F1">
                    <w:rPr>
                      <w:rFonts w:ascii="Verdana" w:eastAsia="MS Mincho" w:hAnsi="Verdana"/>
                      <w:b/>
                      <w:u w:val="single"/>
                    </w:rPr>
                    <w:t xml:space="preserve"> – </w:t>
                  </w:r>
                  <w:r>
                    <w:rPr>
                      <w:rFonts w:ascii="Verdana" w:eastAsia="MS Mincho" w:hAnsi="Verdana"/>
                      <w:b/>
                      <w:u w:val="single"/>
                    </w:rPr>
                    <w:t>July</w:t>
                  </w:r>
                  <w:r w:rsidR="00551A22">
                    <w:rPr>
                      <w:rFonts w:ascii="Verdana" w:eastAsia="MS Mincho" w:hAnsi="Verdana"/>
                      <w:b/>
                      <w:u w:val="single"/>
                    </w:rPr>
                    <w:t xml:space="preserve"> 201</w:t>
                  </w:r>
                  <w:r w:rsidR="00F72EF7">
                    <w:rPr>
                      <w:rFonts w:ascii="Verdana" w:eastAsia="MS Mincho" w:hAnsi="Verdana"/>
                      <w:b/>
                      <w:u w:val="single"/>
                    </w:rPr>
                    <w:t>4</w:t>
                  </w:r>
                </w:p>
              </w:tc>
            </w:tr>
            <w:tr w:rsidR="00F72EF7" w:rsidRPr="00781D40">
              <w:trPr>
                <w:trHeight w:val="268"/>
              </w:trPr>
              <w:tc>
                <w:tcPr>
                  <w:tcW w:w="2592" w:type="dxa"/>
                </w:tcPr>
                <w:p w:rsidR="00F72EF7" w:rsidRPr="00781D40" w:rsidRDefault="00F72EF7" w:rsidP="00A61AD9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81D40">
                    <w:rPr>
                      <w:rFonts w:ascii="Verdana" w:hAnsi="Verdana"/>
                      <w:b/>
                      <w:sz w:val="20"/>
                      <w:szCs w:val="20"/>
                    </w:rPr>
                    <w:t>Organization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90" w:type="dxa"/>
                </w:tcPr>
                <w:p w:rsidR="00F72EF7" w:rsidRPr="00781D40" w:rsidRDefault="00F72EF7" w:rsidP="00402FB2">
                  <w:pPr>
                    <w:pStyle w:val="PlainText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eastAsia="MS Mincho" w:hAnsi="Verdana"/>
                    </w:rPr>
                    <w:t xml:space="preserve">NeT4Gains </w:t>
                  </w:r>
                  <w:r w:rsidR="00402FB2">
                    <w:rPr>
                      <w:rFonts w:ascii="Verdana" w:eastAsia="MS Mincho" w:hAnsi="Verdana"/>
                    </w:rPr>
                    <w:t>S</w:t>
                  </w:r>
                  <w:r>
                    <w:rPr>
                      <w:rFonts w:ascii="Verdana" w:eastAsia="MS Mincho" w:hAnsi="Verdana"/>
                    </w:rPr>
                    <w:t>ector 46, Chandigarh</w:t>
                  </w:r>
                </w:p>
              </w:tc>
            </w:tr>
            <w:tr w:rsidR="00F72EF7" w:rsidRPr="00781D40">
              <w:trPr>
                <w:trHeight w:val="250"/>
              </w:trPr>
              <w:tc>
                <w:tcPr>
                  <w:tcW w:w="2592" w:type="dxa"/>
                </w:tcPr>
                <w:p w:rsidR="00F72EF7" w:rsidRDefault="00F72EF7" w:rsidP="00A61AD9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81D40">
                    <w:rPr>
                      <w:rFonts w:ascii="Verdana" w:hAnsi="Verdana"/>
                      <w:b/>
                      <w:sz w:val="20"/>
                      <w:szCs w:val="20"/>
                    </w:rPr>
                    <w:t>Job Responsibilities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</w:p>
                <w:p w:rsidR="00F72EF7" w:rsidRPr="00781D40" w:rsidRDefault="00F72EF7" w:rsidP="00A61AD9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Website:</w:t>
                  </w:r>
                </w:p>
              </w:tc>
              <w:tc>
                <w:tcPr>
                  <w:tcW w:w="7590" w:type="dxa"/>
                </w:tcPr>
                <w:p w:rsidR="00F72EF7" w:rsidRDefault="00F72EF7" w:rsidP="00A61AD9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Software Developer</w:t>
                  </w:r>
                  <w:r w:rsidRPr="00F46455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72EF7" w:rsidRDefault="00F72EF7" w:rsidP="00A61AD9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 w:rsidRPr="00F72EF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http://www.net4gains.com/</w:t>
                  </w:r>
                </w:p>
                <w:p w:rsidR="00F72EF7" w:rsidRPr="00F46455" w:rsidRDefault="00F72EF7" w:rsidP="00A61AD9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069DC" w:rsidRPr="0080632A" w:rsidRDefault="00A069DC" w:rsidP="001E0209">
            <w:pPr>
              <w:pStyle w:val="PlainText"/>
              <w:rPr>
                <w:rFonts w:ascii="Verdana" w:hAnsi="Verdana"/>
              </w:rPr>
            </w:pPr>
          </w:p>
        </w:tc>
      </w:tr>
    </w:tbl>
    <w:p w:rsidR="0059535C" w:rsidRPr="0059535C" w:rsidRDefault="0059535C" w:rsidP="0059535C">
      <w:pPr>
        <w:rPr>
          <w:vanish/>
        </w:rPr>
      </w:pPr>
    </w:p>
    <w:tbl>
      <w:tblPr>
        <w:tblpPr w:leftFromText="180" w:rightFromText="180" w:vertAnchor="text" w:horzAnchor="margin" w:tblpY="9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5"/>
      </w:tblGrid>
      <w:tr w:rsidR="007F1043" w:rsidRPr="00C81CF2" w:rsidTr="00670F25">
        <w:trPr>
          <w:trHeight w:hRule="exact" w:val="325"/>
        </w:trPr>
        <w:tc>
          <w:tcPr>
            <w:tcW w:w="28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7F1043" w:rsidRPr="00C81CF2" w:rsidRDefault="007F1043" w:rsidP="00670F2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Academic Credentials</w:t>
            </w:r>
          </w:p>
        </w:tc>
      </w:tr>
    </w:tbl>
    <w:p w:rsidR="002E2CCE" w:rsidRDefault="002E2CCE">
      <w:pPr>
        <w:rPr>
          <w:rFonts w:ascii="Verdana" w:hAnsi="Verdana"/>
          <w:sz w:val="20"/>
          <w:szCs w:val="20"/>
        </w:rPr>
      </w:pPr>
    </w:p>
    <w:p w:rsidR="00F04D79" w:rsidRDefault="00F04D79" w:rsidP="00F04D79">
      <w:pPr>
        <w:pStyle w:val="Objective"/>
        <w:tabs>
          <w:tab w:val="left" w:pos="720"/>
        </w:tabs>
        <w:suppressAutoHyphens/>
        <w:spacing w:line="276" w:lineRule="auto"/>
        <w:rPr>
          <w:rFonts w:ascii="Verdana" w:hAnsi="Verdana"/>
        </w:rPr>
      </w:pPr>
    </w:p>
    <w:p w:rsidR="00F04D79" w:rsidRDefault="00F04D79" w:rsidP="00F04D79">
      <w:pPr>
        <w:pStyle w:val="Objective"/>
        <w:tabs>
          <w:tab w:val="left" w:pos="720"/>
        </w:tabs>
        <w:suppressAutoHyphens/>
        <w:spacing w:line="276" w:lineRule="auto"/>
        <w:rPr>
          <w:rFonts w:ascii="Verdana" w:hAnsi="Verdana"/>
        </w:rPr>
      </w:pPr>
    </w:p>
    <w:p w:rsidR="00F04D79" w:rsidRPr="00F07314" w:rsidRDefault="00F04D79" w:rsidP="00F04D79">
      <w:pPr>
        <w:pStyle w:val="Objective"/>
        <w:numPr>
          <w:ilvl w:val="0"/>
          <w:numId w:val="15"/>
        </w:numPr>
        <w:tabs>
          <w:tab w:val="left" w:pos="720"/>
        </w:tabs>
        <w:suppressAutoHyphens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B.Tech  in CSE (2012) From P.T.U </w:t>
      </w:r>
    </w:p>
    <w:p w:rsidR="00F04D79" w:rsidRPr="00F07314" w:rsidRDefault="00F04D79" w:rsidP="00F04D79">
      <w:pPr>
        <w:pStyle w:val="Objective"/>
        <w:numPr>
          <w:ilvl w:val="0"/>
          <w:numId w:val="4"/>
        </w:numPr>
        <w:tabs>
          <w:tab w:val="left" w:pos="720"/>
        </w:tabs>
        <w:suppressAutoHyphens/>
        <w:spacing w:line="276" w:lineRule="auto"/>
        <w:rPr>
          <w:rFonts w:ascii="Times New Roman" w:hAnsi="Times New Roman"/>
          <w:sz w:val="24"/>
          <w:szCs w:val="24"/>
        </w:rPr>
      </w:pPr>
      <w:r w:rsidRPr="00F07314">
        <w:rPr>
          <w:rFonts w:ascii="Times New Roman" w:hAnsi="Times New Roman"/>
          <w:sz w:val="24"/>
          <w:szCs w:val="24"/>
        </w:rPr>
        <w:t xml:space="preserve">Senior Secondary Education </w:t>
      </w:r>
      <w:r>
        <w:rPr>
          <w:rFonts w:ascii="Times New Roman" w:hAnsi="Times New Roman"/>
          <w:sz w:val="24"/>
          <w:szCs w:val="24"/>
        </w:rPr>
        <w:t xml:space="preserve">(2008) from  (H.P.S.E.B) </w:t>
      </w:r>
    </w:p>
    <w:p w:rsidR="00F04D79" w:rsidRPr="00F04D79" w:rsidRDefault="00356DB9" w:rsidP="00F04D79">
      <w:pPr>
        <w:pStyle w:val="BodyText"/>
        <w:numPr>
          <w:ilvl w:val="0"/>
          <w:numId w:val="4"/>
        </w:numPr>
        <w:tabs>
          <w:tab w:val="left" w:pos="720"/>
        </w:tabs>
        <w:suppressAutoHyphens/>
        <w:autoSpaceDE w:val="0"/>
        <w:spacing w:after="0" w:line="276" w:lineRule="auto"/>
        <w:jc w:val="both"/>
        <w:rPr>
          <w:sz w:val="26"/>
          <w:szCs w:val="26"/>
          <w:u w:val="single"/>
        </w:rPr>
      </w:pPr>
      <w:r>
        <w:t>Matriculation(2005</w:t>
      </w:r>
      <w:r w:rsidR="00F04D79">
        <w:t xml:space="preserve">) from (H.P.S.E.B) </w:t>
      </w:r>
    </w:p>
    <w:p w:rsidR="009D6698" w:rsidRDefault="009D6698">
      <w:pPr>
        <w:rPr>
          <w:rFonts w:ascii="Verdana" w:hAnsi="Verdana"/>
          <w:sz w:val="20"/>
          <w:szCs w:val="20"/>
        </w:rPr>
      </w:pPr>
    </w:p>
    <w:p w:rsidR="006E7A36" w:rsidRDefault="006E7A36">
      <w:pPr>
        <w:rPr>
          <w:rFonts w:ascii="Verdana" w:hAnsi="Verdana"/>
          <w:sz w:val="20"/>
          <w:szCs w:val="20"/>
        </w:rPr>
      </w:pPr>
    </w:p>
    <w:p w:rsidR="00F04D79" w:rsidRDefault="00F04D79" w:rsidP="006E7A36">
      <w:pPr>
        <w:rPr>
          <w:b/>
          <w:u w:val="single"/>
        </w:rPr>
      </w:pPr>
    </w:p>
    <w:p w:rsidR="00F04D79" w:rsidRDefault="00F04D79" w:rsidP="006E7A36">
      <w:pPr>
        <w:rPr>
          <w:b/>
          <w:u w:val="single"/>
        </w:rPr>
      </w:pPr>
    </w:p>
    <w:p w:rsidR="00F04D79" w:rsidRDefault="00F04D79" w:rsidP="006E7A36">
      <w:pPr>
        <w:rPr>
          <w:b/>
          <w:u w:val="single"/>
        </w:rPr>
      </w:pPr>
    </w:p>
    <w:p w:rsidR="00F04D79" w:rsidRDefault="00F04D79" w:rsidP="006E7A36">
      <w:pPr>
        <w:rPr>
          <w:b/>
          <w:u w:val="single"/>
        </w:rPr>
      </w:pPr>
    </w:p>
    <w:p w:rsidR="00F04D79" w:rsidRDefault="00F04D79" w:rsidP="006E7A36">
      <w:pPr>
        <w:rPr>
          <w:b/>
          <w:u w:val="single"/>
        </w:rPr>
      </w:pPr>
    </w:p>
    <w:p w:rsidR="006E7A36" w:rsidRDefault="006E7A36" w:rsidP="006E7A36">
      <w:pPr>
        <w:rPr>
          <w:b/>
          <w:u w:val="single"/>
        </w:rPr>
      </w:pPr>
      <w:r>
        <w:rPr>
          <w:b/>
          <w:u w:val="single"/>
        </w:rPr>
        <w:lastRenderedPageBreak/>
        <w:t xml:space="preserve">MAJOR </w:t>
      </w:r>
      <w:r w:rsidRPr="00943DEB">
        <w:rPr>
          <w:b/>
          <w:u w:val="single"/>
        </w:rPr>
        <w:t>PROJECTS DETAILS</w:t>
      </w:r>
    </w:p>
    <w:p w:rsidR="00F03E8C" w:rsidRDefault="00F03E8C" w:rsidP="006E7A36">
      <w:pPr>
        <w:rPr>
          <w:b/>
          <w:u w:val="single"/>
        </w:rPr>
      </w:pPr>
    </w:p>
    <w:p w:rsidR="00F04D79" w:rsidRDefault="00F04D79" w:rsidP="00F04D79">
      <w:pPr>
        <w:pStyle w:val="Heading4"/>
        <w:jc w:val="left"/>
        <w:rPr>
          <w:rFonts w:ascii="Times New Roman" w:hAnsi="Times New Roman"/>
        </w:rPr>
      </w:pPr>
      <w:r w:rsidRPr="009410FD">
        <w:rPr>
          <w:rFonts w:ascii="Times New Roman" w:hAnsi="Times New Roman"/>
          <w:sz w:val="22"/>
          <w:szCs w:val="22"/>
        </w:rPr>
        <w:t xml:space="preserve">  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9410FD">
        <w:rPr>
          <w:rFonts w:ascii="Times New Roman" w:hAnsi="Times New Roman"/>
          <w:sz w:val="22"/>
          <w:szCs w:val="22"/>
        </w:rPr>
        <w:t>Project Name: -</w:t>
      </w:r>
      <w:r w:rsidRPr="00943DEB">
        <w:t xml:space="preserve">  </w:t>
      </w:r>
      <w:r w:rsidRPr="00943DEB">
        <w:tab/>
      </w:r>
      <w:r w:rsidR="00487B61">
        <w:rPr>
          <w:sz w:val="22"/>
          <w:szCs w:val="22"/>
        </w:rPr>
        <w:t>Pollit (</w:t>
      </w:r>
      <w:r>
        <w:rPr>
          <w:sz w:val="22"/>
          <w:szCs w:val="22"/>
        </w:rPr>
        <w:t>gopollit.com)</w:t>
      </w:r>
    </w:p>
    <w:p w:rsidR="00F04D79" w:rsidRDefault="00F04D79" w:rsidP="00F04D79">
      <w:pPr>
        <w:ind w:left="2880" w:hanging="2160"/>
      </w:pPr>
      <w:r w:rsidRPr="00943DEB">
        <w:rPr>
          <w:b/>
        </w:rPr>
        <w:t xml:space="preserve">Project Detail: - </w:t>
      </w:r>
      <w:r w:rsidRPr="00943DEB">
        <w:tab/>
      </w:r>
      <w:r>
        <w:t>This is the polling site in which we poll the different things like ATM,Hotel,etc of different locations and also find the Atm ,Hotel, Airports ,etc. in particular location.</w:t>
      </w:r>
    </w:p>
    <w:p w:rsidR="00F04D79" w:rsidRPr="00943DEB" w:rsidRDefault="00F04D79" w:rsidP="00F04D79">
      <w:pPr>
        <w:ind w:left="2880" w:hanging="2160"/>
      </w:pPr>
      <w:r w:rsidRPr="00943DEB">
        <w:rPr>
          <w:b/>
        </w:rPr>
        <w:t>Tools: -</w:t>
      </w:r>
      <w:r w:rsidRPr="00943DEB">
        <w:rPr>
          <w:b/>
        </w:rPr>
        <w:tab/>
      </w:r>
      <w:r w:rsidRPr="00943DEB">
        <w:t xml:space="preserve">ASP. Net </w:t>
      </w:r>
      <w:r>
        <w:t>4.5</w:t>
      </w:r>
      <w:r w:rsidR="00007439">
        <w:t xml:space="preserve"> using MVC</w:t>
      </w:r>
      <w:r>
        <w:t>, SQL Server 2012</w:t>
      </w:r>
      <w:r w:rsidR="00FC5FC7">
        <w:t>, Google</w:t>
      </w:r>
      <w:r w:rsidR="00007439">
        <w:t xml:space="preserve"> </w:t>
      </w:r>
      <w:r w:rsidR="001B1881">
        <w:t>API</w:t>
      </w:r>
      <w:r>
        <w:t>.</w:t>
      </w:r>
    </w:p>
    <w:p w:rsidR="00F04D79" w:rsidRDefault="00F04D79" w:rsidP="00F04D79">
      <w:pPr>
        <w:ind w:firstLine="720"/>
      </w:pPr>
      <w:r w:rsidRPr="00943DEB">
        <w:rPr>
          <w:b/>
        </w:rPr>
        <w:t>My Role:</w:t>
      </w:r>
      <w:r w:rsidRPr="00943DEB">
        <w:rPr>
          <w:b/>
        </w:rPr>
        <w:tab/>
      </w:r>
      <w:r w:rsidRPr="00943DEB">
        <w:rPr>
          <w:b/>
        </w:rPr>
        <w:tab/>
      </w:r>
      <w:r w:rsidRPr="00943DEB">
        <w:t>Coding</w:t>
      </w:r>
      <w:r w:rsidR="003A39FF">
        <w:t xml:space="preserve"> and connecting with database.</w:t>
      </w:r>
    </w:p>
    <w:p w:rsidR="00F04D79" w:rsidRDefault="00F04D79" w:rsidP="006E7A36">
      <w:pPr>
        <w:rPr>
          <w:b/>
          <w:u w:val="single"/>
        </w:rPr>
      </w:pPr>
    </w:p>
    <w:p w:rsidR="00F04D79" w:rsidRDefault="00F04D79" w:rsidP="00F04D79">
      <w:pPr>
        <w:ind w:firstLine="720"/>
        <w:rPr>
          <w:b/>
          <w:u w:val="single"/>
        </w:rPr>
      </w:pPr>
      <w:r w:rsidRPr="00943DEB">
        <w:rPr>
          <w:noProof/>
          <w:lang w:val="en-US" w:eastAsia="en-US"/>
        </w:rPr>
        <w:pict>
          <v:line id="_x0000_s1028" style="position:absolute;left:0;text-align:left;flip:y;z-index:251660800" from="16.5pt,4.4pt" to="532.5pt,4.4pt" o:preferrelative="t"/>
        </w:pict>
      </w:r>
    </w:p>
    <w:p w:rsidR="008177E6" w:rsidRDefault="008177E6" w:rsidP="006E7A36">
      <w:pPr>
        <w:rPr>
          <w:b/>
          <w:u w:val="single"/>
        </w:rPr>
      </w:pPr>
    </w:p>
    <w:p w:rsidR="006E7A36" w:rsidRDefault="006E7A36" w:rsidP="006E7A36">
      <w:pPr>
        <w:pStyle w:val="Heading4"/>
        <w:jc w:val="left"/>
        <w:rPr>
          <w:rFonts w:ascii="Times New Roman" w:hAnsi="Times New Roman"/>
        </w:rPr>
      </w:pPr>
      <w:r w:rsidRPr="009410FD">
        <w:rPr>
          <w:rFonts w:ascii="Times New Roman" w:hAnsi="Times New Roman"/>
          <w:sz w:val="22"/>
          <w:szCs w:val="22"/>
        </w:rPr>
        <w:t xml:space="preserve">  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9410FD">
        <w:rPr>
          <w:rFonts w:ascii="Times New Roman" w:hAnsi="Times New Roman"/>
          <w:sz w:val="22"/>
          <w:szCs w:val="22"/>
        </w:rPr>
        <w:t>Project Name: -</w:t>
      </w:r>
      <w:r w:rsidRPr="00943DEB">
        <w:t xml:space="preserve">  </w:t>
      </w:r>
      <w:r w:rsidRPr="00943DEB">
        <w:tab/>
      </w:r>
      <w:r w:rsidR="00670F25">
        <w:rPr>
          <w:sz w:val="22"/>
          <w:szCs w:val="22"/>
        </w:rPr>
        <w:t>Punjab Mandi Board</w:t>
      </w:r>
    </w:p>
    <w:p w:rsidR="006E7A36" w:rsidRPr="00943DEB" w:rsidRDefault="006E7A36" w:rsidP="006E7A36">
      <w:pPr>
        <w:ind w:left="2880" w:hanging="2160"/>
      </w:pPr>
      <w:r w:rsidRPr="00943DEB">
        <w:rPr>
          <w:b/>
        </w:rPr>
        <w:t xml:space="preserve">Project Detail: - </w:t>
      </w:r>
      <w:r w:rsidRPr="00943DEB">
        <w:tab/>
      </w:r>
      <w:r w:rsidR="00670F25">
        <w:t>This system is based on Punjab Mandi Board which include</w:t>
      </w:r>
      <w:r w:rsidR="001B1881">
        <w:t>s</w:t>
      </w:r>
      <w:r w:rsidR="00670F25">
        <w:t xml:space="preserve"> details of Market Committee's, Districts, Mandi's, payment details of Allottees and Reporting part</w:t>
      </w:r>
      <w:r w:rsidRPr="00F319B0">
        <w:t>.</w:t>
      </w:r>
    </w:p>
    <w:p w:rsidR="006E7A36" w:rsidRPr="00943DEB" w:rsidRDefault="006E7A36" w:rsidP="006E7A36">
      <w:pPr>
        <w:ind w:left="2880" w:hanging="2160"/>
        <w:jc w:val="both"/>
      </w:pPr>
      <w:r w:rsidRPr="00943DEB">
        <w:rPr>
          <w:b/>
        </w:rPr>
        <w:t>Tools: -</w:t>
      </w:r>
      <w:r w:rsidRPr="00943DEB">
        <w:rPr>
          <w:b/>
        </w:rPr>
        <w:tab/>
      </w:r>
      <w:r w:rsidRPr="00943DEB">
        <w:t xml:space="preserve">ASP. Net </w:t>
      </w:r>
      <w:r w:rsidR="00670F25">
        <w:t>3.5</w:t>
      </w:r>
      <w:r w:rsidRPr="00943DEB">
        <w:t xml:space="preserve"> using C</w:t>
      </w:r>
      <w:r w:rsidR="009B006B">
        <w:t>#. Net</w:t>
      </w:r>
      <w:r w:rsidR="00670F25">
        <w:t>, SQL Server 2008</w:t>
      </w:r>
      <w:r>
        <w:t>.</w:t>
      </w:r>
    </w:p>
    <w:p w:rsidR="006E7A36" w:rsidRDefault="006E7A36" w:rsidP="006E7A36">
      <w:pPr>
        <w:ind w:firstLine="720"/>
      </w:pPr>
      <w:r w:rsidRPr="00943DEB">
        <w:rPr>
          <w:b/>
        </w:rPr>
        <w:t>My Role:</w:t>
      </w:r>
      <w:r w:rsidRPr="00943DEB">
        <w:rPr>
          <w:b/>
        </w:rPr>
        <w:tab/>
      </w:r>
      <w:r w:rsidRPr="00943DEB">
        <w:rPr>
          <w:b/>
        </w:rPr>
        <w:tab/>
      </w:r>
      <w:r w:rsidR="003A39FF" w:rsidRPr="00943DEB">
        <w:t>Coding</w:t>
      </w:r>
      <w:r w:rsidR="003A39FF">
        <w:t>, connecting with database and design.</w:t>
      </w:r>
    </w:p>
    <w:p w:rsidR="006E7A36" w:rsidRDefault="006E7A36" w:rsidP="006E7A36">
      <w:pPr>
        <w:ind w:firstLine="720"/>
        <w:rPr>
          <w:b/>
          <w:u w:val="single"/>
        </w:rPr>
      </w:pPr>
      <w:r w:rsidRPr="00943DEB">
        <w:rPr>
          <w:noProof/>
          <w:lang w:val="en-US" w:eastAsia="en-US"/>
        </w:rPr>
        <w:pict>
          <v:line id="_x0000_s1029" style="position:absolute;left:0;text-align:left;flip:y;z-index:251657728" from="16.5pt,4.4pt" to="532.5pt,4.4pt" o:preferrelative="t"/>
        </w:pict>
      </w:r>
    </w:p>
    <w:p w:rsidR="00B568E3" w:rsidRDefault="00B568E3" w:rsidP="00B568E3">
      <w:pPr>
        <w:rPr>
          <w:b/>
          <w:u w:val="single"/>
        </w:rPr>
      </w:pPr>
    </w:p>
    <w:p w:rsidR="00670F25" w:rsidRDefault="00B568E3" w:rsidP="00670F25">
      <w:pPr>
        <w:pStyle w:val="Heading4"/>
        <w:jc w:val="left"/>
        <w:rPr>
          <w:rFonts w:ascii="Times New Roman" w:hAnsi="Times New Roman"/>
        </w:rPr>
      </w:pPr>
      <w:r w:rsidRPr="009410FD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 xml:space="preserve">         </w:t>
      </w:r>
      <w:r w:rsidR="00670F25" w:rsidRPr="009410FD">
        <w:rPr>
          <w:rFonts w:ascii="Times New Roman" w:hAnsi="Times New Roman"/>
          <w:sz w:val="22"/>
          <w:szCs w:val="22"/>
        </w:rPr>
        <w:t>Project Name: -</w:t>
      </w:r>
      <w:r w:rsidR="00670F25" w:rsidRPr="00943DEB">
        <w:t xml:space="preserve">  </w:t>
      </w:r>
      <w:r w:rsidR="00670F25" w:rsidRPr="00943DEB">
        <w:tab/>
      </w:r>
      <w:r w:rsidR="00670F25">
        <w:rPr>
          <w:sz w:val="22"/>
          <w:szCs w:val="22"/>
        </w:rPr>
        <w:t xml:space="preserve">Punjab Mandi </w:t>
      </w:r>
      <w:r w:rsidR="00E80EC5">
        <w:rPr>
          <w:sz w:val="22"/>
          <w:szCs w:val="22"/>
        </w:rPr>
        <w:t>Board</w:t>
      </w:r>
      <w:r w:rsidR="00E80EC5">
        <w:rPr>
          <w:rFonts w:ascii="Georgia" w:hAnsi="Georgia" w:cs="Georgia"/>
          <w:bCs/>
          <w:color w:val="000000"/>
          <w:sz w:val="22"/>
          <w:szCs w:val="22"/>
        </w:rPr>
        <w:t xml:space="preserve"> (</w:t>
      </w:r>
      <w:r w:rsidR="00E80EC5">
        <w:rPr>
          <w:rFonts w:ascii="Georgia" w:hAnsi="Georgia" w:cs="Georgia"/>
          <w:color w:val="0070C0"/>
          <w:sz w:val="22"/>
          <w:szCs w:val="22"/>
          <w:u w:val="single"/>
        </w:rPr>
        <w:t>http</w:t>
      </w:r>
      <w:r w:rsidR="00670F25">
        <w:rPr>
          <w:rFonts w:ascii="Georgia" w:hAnsi="Georgia" w:cs="Georgia"/>
          <w:color w:val="0070C0"/>
          <w:sz w:val="22"/>
          <w:szCs w:val="22"/>
          <w:u w:val="single"/>
        </w:rPr>
        <w:t>://pmbestate.org)</w:t>
      </w:r>
    </w:p>
    <w:p w:rsidR="00670F25" w:rsidRPr="00943DEB" w:rsidRDefault="00670F25" w:rsidP="00670F25">
      <w:pPr>
        <w:ind w:left="2880" w:hanging="2160"/>
      </w:pPr>
      <w:r w:rsidRPr="00943DEB">
        <w:rPr>
          <w:b/>
        </w:rPr>
        <w:t xml:space="preserve">Project Detail: - </w:t>
      </w:r>
      <w:r w:rsidRPr="00943DEB">
        <w:tab/>
      </w:r>
      <w:r>
        <w:t>This system is developed for Punjab agricultural marketing Board.</w:t>
      </w:r>
    </w:p>
    <w:p w:rsidR="00670F25" w:rsidRPr="00943DEB" w:rsidRDefault="00670F25" w:rsidP="00670F25">
      <w:pPr>
        <w:ind w:left="2880" w:hanging="2160"/>
        <w:jc w:val="both"/>
      </w:pPr>
      <w:r w:rsidRPr="00943DEB">
        <w:rPr>
          <w:b/>
        </w:rPr>
        <w:t>Tools: -</w:t>
      </w:r>
      <w:r w:rsidRPr="00943DEB">
        <w:rPr>
          <w:b/>
        </w:rPr>
        <w:tab/>
      </w:r>
      <w:r w:rsidRPr="00943DEB">
        <w:t xml:space="preserve">ASP. Net </w:t>
      </w:r>
      <w:r>
        <w:t>3.5</w:t>
      </w:r>
      <w:r w:rsidRPr="00943DEB">
        <w:t xml:space="preserve"> using C</w:t>
      </w:r>
      <w:r>
        <w:t>#. Net, SQL Server 2008.</w:t>
      </w:r>
    </w:p>
    <w:p w:rsidR="00670F25" w:rsidRDefault="00670F25" w:rsidP="00670F25">
      <w:pPr>
        <w:ind w:firstLine="720"/>
      </w:pPr>
      <w:r w:rsidRPr="00943DEB">
        <w:rPr>
          <w:b/>
        </w:rPr>
        <w:t>My Role:</w:t>
      </w:r>
      <w:r w:rsidRPr="00943DEB">
        <w:rPr>
          <w:b/>
        </w:rPr>
        <w:tab/>
      </w:r>
      <w:r w:rsidRPr="00943DEB">
        <w:rPr>
          <w:b/>
        </w:rPr>
        <w:tab/>
      </w:r>
      <w:r w:rsidRPr="00943DEB">
        <w:t>Coding</w:t>
      </w:r>
      <w:r w:rsidR="003A39FF">
        <w:t>, connecting with database and design.</w:t>
      </w:r>
    </w:p>
    <w:p w:rsidR="0088179C" w:rsidRDefault="00B568E3" w:rsidP="00B81084">
      <w:pPr>
        <w:pStyle w:val="Heading4"/>
        <w:jc w:val="left"/>
      </w:pPr>
      <w:r w:rsidRPr="00943DEB">
        <w:rPr>
          <w:noProof/>
          <w:lang w:val="en-US" w:eastAsia="en-US"/>
        </w:rPr>
        <w:pict>
          <v:line id="_x0000_s1030" style="position:absolute;flip:y;z-index:251659776" from="16.5pt,4.4pt" to="532.5pt,4.4pt" o:preferrelative="t"/>
        </w:pict>
      </w:r>
    </w:p>
    <w:p w:rsidR="008E6CE3" w:rsidRDefault="008E6CE3" w:rsidP="0088179C">
      <w:pPr>
        <w:ind w:firstLine="720"/>
        <w:rPr>
          <w:b/>
          <w:u w:val="single"/>
        </w:rPr>
      </w:pPr>
    </w:p>
    <w:p w:rsidR="008E6CE3" w:rsidRPr="00FC5FC7" w:rsidRDefault="008E6CE3" w:rsidP="008E6CE3">
      <w:pPr>
        <w:pStyle w:val="Heading4"/>
        <w:jc w:val="left"/>
        <w:rPr>
          <w:rFonts w:ascii="Times New Roman" w:hAnsi="Times New Roman"/>
          <w:lang w:val="en-US"/>
        </w:rPr>
      </w:pPr>
      <w:r w:rsidRPr="009410FD">
        <w:rPr>
          <w:rFonts w:ascii="Times New Roman" w:hAnsi="Times New Roman"/>
          <w:sz w:val="22"/>
          <w:szCs w:val="22"/>
        </w:rPr>
        <w:t xml:space="preserve">  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9410FD">
        <w:rPr>
          <w:rFonts w:ascii="Times New Roman" w:hAnsi="Times New Roman"/>
          <w:sz w:val="22"/>
          <w:szCs w:val="22"/>
        </w:rPr>
        <w:t>Project Name: -</w:t>
      </w:r>
      <w:r w:rsidRPr="00943DEB">
        <w:t xml:space="preserve">  </w:t>
      </w:r>
      <w:r w:rsidRPr="00943DEB">
        <w:tab/>
      </w:r>
      <w:r w:rsidR="00007439">
        <w:rPr>
          <w:sz w:val="22"/>
          <w:szCs w:val="22"/>
        </w:rPr>
        <w:t>Malescammers.com</w:t>
      </w:r>
      <w:r w:rsidR="00FC5FC7">
        <w:rPr>
          <w:sz w:val="22"/>
          <w:szCs w:val="22"/>
          <w:lang w:val="en-US"/>
        </w:rPr>
        <w:t>(</w:t>
      </w:r>
      <w:r w:rsidR="00FC5FC7" w:rsidRPr="00FC5FC7">
        <w:rPr>
          <w:rFonts w:ascii="Georgia" w:hAnsi="Georgia" w:cs="Georgia"/>
          <w:color w:val="0070C0"/>
          <w:sz w:val="22"/>
          <w:szCs w:val="22"/>
          <w:u w:val="single"/>
        </w:rPr>
        <w:t>http://malesscammers.com/iptracking</w:t>
      </w:r>
      <w:r w:rsidR="00FC5FC7">
        <w:rPr>
          <w:lang w:val="en-US"/>
        </w:rPr>
        <w:t>)</w:t>
      </w:r>
    </w:p>
    <w:p w:rsidR="00007439" w:rsidRDefault="008E6CE3" w:rsidP="008E6CE3">
      <w:pPr>
        <w:ind w:left="2880" w:hanging="2160"/>
        <w:jc w:val="both"/>
      </w:pPr>
      <w:r w:rsidRPr="00943DEB">
        <w:rPr>
          <w:b/>
        </w:rPr>
        <w:t xml:space="preserve">Project Detail: - </w:t>
      </w:r>
      <w:r w:rsidRPr="00943DEB">
        <w:tab/>
      </w:r>
      <w:r w:rsidR="00007439">
        <w:t xml:space="preserve">In this site </w:t>
      </w:r>
      <w:r w:rsidR="00FC5FC7">
        <w:t>we send</w:t>
      </w:r>
      <w:r w:rsidR="00007439">
        <w:t xml:space="preserve"> the emails to users and track the ip of user and also track the email read by user with particular location. </w:t>
      </w:r>
    </w:p>
    <w:p w:rsidR="00007439" w:rsidRDefault="00007439" w:rsidP="008E6CE3">
      <w:pPr>
        <w:ind w:left="2880" w:hanging="2160"/>
        <w:jc w:val="both"/>
        <w:rPr>
          <w:b/>
        </w:rPr>
      </w:pPr>
    </w:p>
    <w:p w:rsidR="008E6CE3" w:rsidRDefault="008E6CE3" w:rsidP="008E6CE3">
      <w:pPr>
        <w:ind w:left="2880" w:hanging="2160"/>
        <w:jc w:val="both"/>
      </w:pPr>
      <w:r w:rsidRPr="00943DEB">
        <w:rPr>
          <w:b/>
        </w:rPr>
        <w:t>Tools: -</w:t>
      </w:r>
      <w:r w:rsidRPr="00943DEB">
        <w:rPr>
          <w:b/>
        </w:rPr>
        <w:tab/>
      </w:r>
      <w:r w:rsidRPr="00943DEB">
        <w:t xml:space="preserve">ASP. Net </w:t>
      </w:r>
      <w:r>
        <w:t>4.0</w:t>
      </w:r>
      <w:r w:rsidRPr="00943DEB">
        <w:t xml:space="preserve"> using C</w:t>
      </w:r>
      <w:r>
        <w:t>#.</w:t>
      </w:r>
      <w:r w:rsidR="00E820F7">
        <w:t>,</w:t>
      </w:r>
      <w:r w:rsidR="00670F25">
        <w:t xml:space="preserve"> </w:t>
      </w:r>
      <w:r w:rsidR="00007439">
        <w:t>Ajax, Google Analytical API</w:t>
      </w:r>
    </w:p>
    <w:p w:rsidR="00670F25" w:rsidRPr="00943DEB" w:rsidRDefault="00670F25" w:rsidP="008E6CE3">
      <w:pPr>
        <w:ind w:left="2880" w:hanging="2160"/>
        <w:jc w:val="both"/>
      </w:pPr>
      <w:r w:rsidRPr="00670F25">
        <w:rPr>
          <w:b/>
        </w:rPr>
        <w:t>Link:-</w:t>
      </w:r>
      <w:r>
        <w:t xml:space="preserve">                         </w:t>
      </w:r>
      <w:r w:rsidRPr="00670F25">
        <w:t>http://</w:t>
      </w:r>
      <w:r w:rsidR="00007439">
        <w:t>malescammers</w:t>
      </w:r>
      <w:r w:rsidRPr="00670F25">
        <w:t>.com/</w:t>
      </w:r>
      <w:r w:rsidR="00007439">
        <w:t>Iptracking</w:t>
      </w:r>
    </w:p>
    <w:p w:rsidR="008E6CE3" w:rsidRDefault="008E6CE3" w:rsidP="008E6CE3">
      <w:pPr>
        <w:ind w:firstLine="720"/>
      </w:pPr>
      <w:r w:rsidRPr="00943DEB">
        <w:rPr>
          <w:b/>
        </w:rPr>
        <w:t>My Role:</w:t>
      </w:r>
      <w:r w:rsidRPr="00943DEB">
        <w:rPr>
          <w:b/>
        </w:rPr>
        <w:tab/>
      </w:r>
      <w:r w:rsidRPr="00943DEB">
        <w:rPr>
          <w:b/>
        </w:rPr>
        <w:tab/>
      </w:r>
      <w:r w:rsidRPr="00943DEB">
        <w:t>Coding</w:t>
      </w:r>
      <w:r w:rsidR="001D2825">
        <w:t xml:space="preserve"> and database designing</w:t>
      </w:r>
      <w:r>
        <w:t>.</w:t>
      </w:r>
    </w:p>
    <w:p w:rsidR="008E6CE3" w:rsidRDefault="008E6CE3" w:rsidP="001B1881">
      <w:pPr>
        <w:tabs>
          <w:tab w:val="center" w:pos="5594"/>
        </w:tabs>
        <w:ind w:firstLine="720"/>
        <w:rPr>
          <w:b/>
          <w:u w:val="single"/>
        </w:rPr>
      </w:pPr>
      <w:r w:rsidRPr="00943DEB">
        <w:rPr>
          <w:noProof/>
          <w:lang w:val="en-US" w:eastAsia="en-US"/>
        </w:rPr>
        <w:pict>
          <v:line id="_x0000_s1031" style="position:absolute;left:0;text-align:left;flip:y;z-index:251658752" from="16.5pt,4.4pt" to="532.5pt,4.4pt" o:preferrelative="t"/>
        </w:pict>
      </w:r>
    </w:p>
    <w:p w:rsidR="008E6CE3" w:rsidRDefault="008E6CE3" w:rsidP="0088179C">
      <w:pPr>
        <w:ind w:firstLine="720"/>
        <w:rPr>
          <w:b/>
          <w:u w:val="single"/>
        </w:rPr>
      </w:pPr>
    </w:p>
    <w:p w:rsidR="006E7A36" w:rsidRDefault="00670F25" w:rsidP="00670F25">
      <w:pPr>
        <w:rPr>
          <w:b/>
        </w:rPr>
      </w:pPr>
      <w:r>
        <w:rPr>
          <w:b/>
        </w:rPr>
        <w:t xml:space="preserve">           </w:t>
      </w:r>
      <w:r w:rsidR="006E7A36" w:rsidRPr="00F63453">
        <w:rPr>
          <w:b/>
        </w:rPr>
        <w:t>Pro</w:t>
      </w:r>
      <w:r w:rsidR="00F55D4E">
        <w:rPr>
          <w:b/>
        </w:rPr>
        <w:t xml:space="preserve">ject Name: -         </w:t>
      </w:r>
      <w:r w:rsidR="00570C1D">
        <w:rPr>
          <w:b/>
        </w:rPr>
        <w:t>QuickBooks Import</w:t>
      </w:r>
    </w:p>
    <w:p w:rsidR="00B81084" w:rsidRDefault="00670F25" w:rsidP="00B81084">
      <w:pPr>
        <w:ind w:left="2880" w:hanging="2880"/>
      </w:pPr>
      <w:r>
        <w:rPr>
          <w:b/>
        </w:rPr>
        <w:t xml:space="preserve">           </w:t>
      </w:r>
      <w:r w:rsidR="006E7A36" w:rsidRPr="00C80C91">
        <w:rPr>
          <w:b/>
        </w:rPr>
        <w:t>Project Detail:</w:t>
      </w:r>
      <w:r w:rsidR="006E7A36" w:rsidRPr="008605B0">
        <w:t xml:space="preserve"> </w:t>
      </w:r>
      <w:r w:rsidR="006E7A36">
        <w:t>-</w:t>
      </w:r>
      <w:r w:rsidR="006E7A36">
        <w:tab/>
      </w:r>
      <w:r>
        <w:t xml:space="preserve">This </w:t>
      </w:r>
      <w:r w:rsidR="00570C1D">
        <w:t>is a windows application in which we import the data into QuickBooks.</w:t>
      </w:r>
    </w:p>
    <w:p w:rsidR="006E7A36" w:rsidRPr="00B81084" w:rsidRDefault="00B81084" w:rsidP="00B81084">
      <w:pPr>
        <w:ind w:left="2880" w:hanging="2880"/>
        <w:rPr>
          <w:b/>
          <w:color w:val="000000"/>
          <w:sz w:val="20"/>
          <w:szCs w:val="20"/>
          <w:shd w:val="clear" w:color="auto" w:fill="FFFFFF"/>
        </w:rPr>
      </w:pPr>
      <w:r>
        <w:t xml:space="preserve">           </w:t>
      </w:r>
      <w:r w:rsidR="006E7A36" w:rsidRPr="00B81084">
        <w:rPr>
          <w:b/>
          <w:color w:val="000000"/>
          <w:shd w:val="clear" w:color="auto" w:fill="FFFFFF"/>
        </w:rPr>
        <w:t>Tools: -</w:t>
      </w:r>
      <w:r w:rsidR="006E7A3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                  </w:t>
      </w:r>
      <w:r w:rsidR="006E7A36" w:rsidRPr="00943DEB">
        <w:t xml:space="preserve">ASP. Net </w:t>
      </w:r>
      <w:r w:rsidR="006E7A36">
        <w:t>4.0</w:t>
      </w:r>
      <w:r w:rsidR="00570C1D">
        <w:t xml:space="preserve"> using Vb.net</w:t>
      </w:r>
      <w:r w:rsidR="00E80EC5">
        <w:t>, MS</w:t>
      </w:r>
      <w:r w:rsidR="00670F25">
        <w:t xml:space="preserve"> </w:t>
      </w:r>
      <w:r w:rsidR="00570C1D">
        <w:t>Sql Server, QuickBooks</w:t>
      </w:r>
      <w:r>
        <w:t xml:space="preserve"> integration.</w:t>
      </w:r>
    </w:p>
    <w:p w:rsidR="006E7A36" w:rsidRDefault="00670F25" w:rsidP="00670F25">
      <w:pPr>
        <w:jc w:val="both"/>
      </w:pPr>
      <w:r>
        <w:rPr>
          <w:b/>
        </w:rPr>
        <w:t xml:space="preserve">          </w:t>
      </w:r>
      <w:r w:rsidR="00570C1D">
        <w:rPr>
          <w:b/>
        </w:rPr>
        <w:t xml:space="preserve"> </w:t>
      </w:r>
      <w:r w:rsidR="006E7A36" w:rsidRPr="00943DEB">
        <w:rPr>
          <w:b/>
        </w:rPr>
        <w:t>My Role:</w:t>
      </w:r>
      <w:r w:rsidR="006E7A36" w:rsidRPr="00943DEB">
        <w:rPr>
          <w:b/>
        </w:rPr>
        <w:tab/>
      </w:r>
      <w:r w:rsidR="006E7A36">
        <w:rPr>
          <w:b/>
        </w:rPr>
        <w:t xml:space="preserve">            </w:t>
      </w:r>
      <w:r w:rsidR="006E7A36" w:rsidRPr="00943DEB">
        <w:t>Coding</w:t>
      </w:r>
      <w:r w:rsidR="001D2825">
        <w:t>,</w:t>
      </w:r>
      <w:r w:rsidR="001D2825" w:rsidRPr="001D2825">
        <w:t xml:space="preserve"> </w:t>
      </w:r>
      <w:r w:rsidR="001D2825">
        <w:t>database designing</w:t>
      </w:r>
      <w:r w:rsidR="006E7A36">
        <w:t>.</w:t>
      </w:r>
    </w:p>
    <w:p w:rsidR="00670F25" w:rsidRDefault="00670F25" w:rsidP="00670F25">
      <w:pPr>
        <w:jc w:val="both"/>
      </w:pPr>
    </w:p>
    <w:p w:rsidR="006E7A36" w:rsidRDefault="006E7A36" w:rsidP="006E7A36">
      <w:pPr>
        <w:ind w:firstLine="720"/>
        <w:rPr>
          <w:b/>
          <w:u w:val="single"/>
        </w:rPr>
      </w:pPr>
      <w:r w:rsidRPr="00943DEB">
        <w:rPr>
          <w:noProof/>
          <w:lang w:val="en-US" w:eastAsia="en-US"/>
        </w:rPr>
        <w:pict>
          <v:line id="_x0000_s1032" style="position:absolute;left:0;text-align:left;flip:y;z-index:251656704" from="16.5pt,4.4pt" to="532.5pt,4.4pt" o:preferrelative="t"/>
        </w:pict>
      </w:r>
    </w:p>
    <w:p w:rsidR="006E7A36" w:rsidRPr="00943DEB" w:rsidRDefault="006E7A36" w:rsidP="006E7A36">
      <w:pPr>
        <w:ind w:firstLine="720"/>
        <w:rPr>
          <w:b/>
        </w:rPr>
      </w:pPr>
      <w:r w:rsidRPr="00943DEB">
        <w:rPr>
          <w:b/>
        </w:rPr>
        <w:t xml:space="preserve">Project Name: -  </w:t>
      </w:r>
      <w:r w:rsidR="00670F25">
        <w:rPr>
          <w:b/>
        </w:rPr>
        <w:t xml:space="preserve">       </w:t>
      </w:r>
      <w:r w:rsidR="001B1881">
        <w:rPr>
          <w:b/>
        </w:rPr>
        <w:t>PayPal Integration</w:t>
      </w:r>
      <w:r w:rsidR="001D2825">
        <w:rPr>
          <w:b/>
        </w:rPr>
        <w:t xml:space="preserve"> </w:t>
      </w:r>
      <w:r w:rsidR="00FC5FC7">
        <w:rPr>
          <w:b/>
        </w:rPr>
        <w:t>(</w:t>
      </w:r>
      <w:r w:rsidR="00FC5FC7" w:rsidRPr="00FC5FC7">
        <w:rPr>
          <w:rFonts w:ascii="Georgia" w:hAnsi="Georgia" w:cs="Georgia"/>
          <w:b/>
          <w:color w:val="0070C0"/>
          <w:sz w:val="22"/>
          <w:szCs w:val="22"/>
          <w:u w:val="single"/>
          <w:lang w:val="x-none" w:eastAsia="x-none"/>
        </w:rPr>
        <w:t>http://tetregu.com/dpago1</w:t>
      </w:r>
      <w:r w:rsidR="00FC5FC7" w:rsidRPr="00A220C9">
        <w:t>/</w:t>
      </w:r>
      <w:r w:rsidR="00FC5FC7">
        <w:t>)</w:t>
      </w:r>
    </w:p>
    <w:p w:rsidR="001D2825" w:rsidRDefault="006E7A36" w:rsidP="006E7A36">
      <w:pPr>
        <w:ind w:left="2880" w:hanging="2160"/>
        <w:jc w:val="both"/>
      </w:pPr>
      <w:r w:rsidRPr="00943DEB">
        <w:rPr>
          <w:b/>
        </w:rPr>
        <w:t xml:space="preserve">Project Detail: - </w:t>
      </w:r>
      <w:r w:rsidRPr="00943DEB">
        <w:tab/>
      </w:r>
      <w:r w:rsidR="001B1881">
        <w:t xml:space="preserve">This site </w:t>
      </w:r>
      <w:r w:rsidR="00FC5FC7">
        <w:t>has registered</w:t>
      </w:r>
      <w:r w:rsidR="001B1881">
        <w:t xml:space="preserve"> user able to buy the products from </w:t>
      </w:r>
      <w:r w:rsidR="00FC5FC7">
        <w:t>site. This is E-commerce site.</w:t>
      </w:r>
      <w:r w:rsidR="001B1881">
        <w:t xml:space="preserve"> </w:t>
      </w:r>
    </w:p>
    <w:p w:rsidR="001D2825" w:rsidRDefault="001D2825" w:rsidP="006E7A36">
      <w:pPr>
        <w:ind w:left="2880" w:hanging="2160"/>
        <w:jc w:val="both"/>
      </w:pPr>
      <w:r>
        <w:tab/>
        <w:t xml:space="preserve">   </w:t>
      </w:r>
    </w:p>
    <w:p w:rsidR="006E7A36" w:rsidRPr="00943DEB" w:rsidRDefault="006E7A36" w:rsidP="006E7A36">
      <w:pPr>
        <w:ind w:left="2880" w:hanging="2160"/>
        <w:jc w:val="both"/>
      </w:pPr>
      <w:r w:rsidRPr="00943DEB">
        <w:rPr>
          <w:b/>
        </w:rPr>
        <w:t>Tools: -</w:t>
      </w:r>
      <w:r w:rsidRPr="00943DEB">
        <w:rPr>
          <w:b/>
        </w:rPr>
        <w:tab/>
      </w:r>
      <w:r w:rsidR="001B1881">
        <w:t>ASP. Net 4</w:t>
      </w:r>
      <w:r>
        <w:t>.5 using C#.Net, AJAX,</w:t>
      </w:r>
      <w:r w:rsidR="001D2825">
        <w:t xml:space="preserve"> MVC</w:t>
      </w:r>
      <w:r w:rsidR="001B1881">
        <w:t>, PayPal Integration.</w:t>
      </w:r>
    </w:p>
    <w:p w:rsidR="006E7A36" w:rsidRDefault="006E7A36" w:rsidP="006E7A36">
      <w:pPr>
        <w:ind w:firstLine="720"/>
      </w:pPr>
      <w:r w:rsidRPr="00943DEB">
        <w:rPr>
          <w:b/>
        </w:rPr>
        <w:t>My Role:</w:t>
      </w:r>
      <w:r w:rsidRPr="00943DEB">
        <w:rPr>
          <w:b/>
        </w:rPr>
        <w:tab/>
      </w:r>
      <w:r w:rsidRPr="00943DEB">
        <w:rPr>
          <w:b/>
        </w:rPr>
        <w:tab/>
      </w:r>
      <w:r w:rsidRPr="00943DEB">
        <w:t>Coding</w:t>
      </w:r>
      <w:r>
        <w:t>, database designing</w:t>
      </w:r>
    </w:p>
    <w:p w:rsidR="006E7A36" w:rsidRDefault="006E7A36" w:rsidP="006E7A36">
      <w:pPr>
        <w:ind w:firstLine="720"/>
        <w:rPr>
          <w:b/>
          <w:u w:val="single"/>
        </w:rPr>
      </w:pPr>
      <w:r w:rsidRPr="00943DEB">
        <w:rPr>
          <w:noProof/>
          <w:lang w:val="en-US" w:eastAsia="en-US"/>
        </w:rPr>
        <w:pict>
          <v:line id="_x0000_s1033" style="position:absolute;left:0;text-align:left;flip:y;z-index:251655680" from="16.5pt,4.4pt" to="532.5pt,4.4pt" o:preferrelative="t"/>
        </w:pict>
      </w:r>
    </w:p>
    <w:p w:rsidR="006E7A36" w:rsidRDefault="006E7A36" w:rsidP="006E7A36">
      <w:pPr>
        <w:ind w:left="2880" w:hanging="2160"/>
        <w:jc w:val="both"/>
      </w:pPr>
      <w:r>
        <w:t xml:space="preserve">         </w:t>
      </w:r>
    </w:p>
    <w:p w:rsidR="00FC5FC7" w:rsidRPr="00943DEB" w:rsidRDefault="00FC5FC7" w:rsidP="00FC5FC7">
      <w:pPr>
        <w:rPr>
          <w:b/>
        </w:rPr>
      </w:pPr>
      <w:r>
        <w:rPr>
          <w:sz w:val="22"/>
          <w:szCs w:val="22"/>
        </w:rPr>
        <w:t xml:space="preserve">            </w:t>
      </w:r>
      <w:r w:rsidR="003E387D">
        <w:rPr>
          <w:sz w:val="22"/>
          <w:szCs w:val="22"/>
        </w:rPr>
        <w:t xml:space="preserve"> </w:t>
      </w:r>
      <w:r w:rsidRPr="00943DEB">
        <w:rPr>
          <w:b/>
        </w:rPr>
        <w:t xml:space="preserve">Project Name: -  </w:t>
      </w:r>
      <w:r>
        <w:rPr>
          <w:b/>
        </w:rPr>
        <w:t xml:space="preserve">       Sweet Face Cosmetics(</w:t>
      </w:r>
      <w:r w:rsidRPr="00FC5FC7">
        <w:rPr>
          <w:rFonts w:ascii="Georgia" w:hAnsi="Georgia" w:cs="Georgia"/>
          <w:b/>
          <w:color w:val="0070C0"/>
          <w:sz w:val="22"/>
          <w:szCs w:val="22"/>
          <w:u w:val="single"/>
          <w:lang w:val="x-none" w:eastAsia="x-none"/>
        </w:rPr>
        <w:t>http://Sweetfacecosmetics.com</w:t>
      </w:r>
      <w:r>
        <w:t>)</w:t>
      </w:r>
    </w:p>
    <w:p w:rsidR="00FC5FC7" w:rsidRDefault="00FC5FC7" w:rsidP="00FC5FC7">
      <w:pPr>
        <w:ind w:left="2880" w:hanging="2160"/>
        <w:jc w:val="both"/>
      </w:pPr>
      <w:r w:rsidRPr="00943DEB">
        <w:rPr>
          <w:b/>
        </w:rPr>
        <w:t xml:space="preserve">Project Detail: - </w:t>
      </w:r>
      <w:r w:rsidRPr="00943DEB">
        <w:tab/>
      </w:r>
      <w:r>
        <w:t xml:space="preserve">This is an E-commerce site. In which cosmetics are available </w:t>
      </w:r>
      <w:r w:rsidR="005C047B">
        <w:t>to</w:t>
      </w:r>
      <w:r>
        <w:t xml:space="preserve"> all </w:t>
      </w:r>
      <w:r w:rsidR="00824729">
        <w:t>users. User can buy the any product.</w:t>
      </w:r>
    </w:p>
    <w:p w:rsidR="00FC5FC7" w:rsidRDefault="00FC5FC7" w:rsidP="00FC5FC7">
      <w:pPr>
        <w:ind w:left="2880" w:hanging="2160"/>
        <w:jc w:val="both"/>
      </w:pPr>
      <w:r>
        <w:tab/>
        <w:t xml:space="preserve">   </w:t>
      </w:r>
    </w:p>
    <w:p w:rsidR="00FC5FC7" w:rsidRPr="00943DEB" w:rsidRDefault="00FC5FC7" w:rsidP="00FC5FC7">
      <w:pPr>
        <w:ind w:left="2880" w:hanging="2160"/>
        <w:jc w:val="both"/>
      </w:pPr>
      <w:r w:rsidRPr="00943DEB">
        <w:rPr>
          <w:b/>
        </w:rPr>
        <w:t>Tools: -</w:t>
      </w:r>
      <w:r w:rsidRPr="00943DEB">
        <w:rPr>
          <w:b/>
        </w:rPr>
        <w:tab/>
      </w:r>
      <w:r>
        <w:t>ASP. Net 4.5 using C#.Net, AJAX, User Controls, PayPal Integration.</w:t>
      </w:r>
    </w:p>
    <w:p w:rsidR="00FC5FC7" w:rsidRDefault="00FC5FC7" w:rsidP="00FC5FC7">
      <w:pPr>
        <w:ind w:firstLine="720"/>
      </w:pPr>
      <w:r w:rsidRPr="00943DEB">
        <w:rPr>
          <w:b/>
        </w:rPr>
        <w:t>My Role:</w:t>
      </w:r>
      <w:r w:rsidRPr="00943DEB">
        <w:rPr>
          <w:b/>
        </w:rPr>
        <w:tab/>
      </w:r>
      <w:r w:rsidRPr="00943DEB">
        <w:rPr>
          <w:b/>
        </w:rPr>
        <w:tab/>
      </w:r>
      <w:r w:rsidRPr="00943DEB">
        <w:t>Coding</w:t>
      </w:r>
      <w:r>
        <w:t>, database designing</w:t>
      </w:r>
    </w:p>
    <w:p w:rsidR="006E7A36" w:rsidRDefault="006E7A36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6672"/>
      </w:tblGrid>
      <w:tr w:rsidR="009D6698" w:rsidRPr="00C81CF2">
        <w:trPr>
          <w:gridAfter w:val="1"/>
          <w:wAfter w:w="6672" w:type="dxa"/>
          <w:trHeight w:val="316"/>
        </w:trPr>
        <w:tc>
          <w:tcPr>
            <w:tcW w:w="2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9D6698" w:rsidRPr="00C81CF2" w:rsidRDefault="009D6698" w:rsidP="00342BA4">
            <w:pPr>
              <w:pStyle w:val="FootnoteText"/>
              <w:rPr>
                <w:rFonts w:ascii="Verdana" w:hAnsi="Verdana"/>
                <w:b/>
              </w:rPr>
            </w:pPr>
            <w:r w:rsidRPr="00C81CF2">
              <w:rPr>
                <w:rFonts w:ascii="Verdana" w:hAnsi="Verdana"/>
                <w:b/>
              </w:rPr>
              <w:lastRenderedPageBreak/>
              <w:t>Personal Information</w:t>
            </w:r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sz w:val="18"/>
                <w:szCs w:val="18"/>
              </w:rPr>
              <w:t>Name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8B6010" w:rsidRDefault="00007439" w:rsidP="00A93991">
            <w:pPr>
              <w:pStyle w:val="Footnote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Priyanka Kumari</w:t>
            </w:r>
          </w:p>
        </w:tc>
      </w:tr>
      <w:tr w:rsidR="00C370CD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370CD" w:rsidRPr="008B6010" w:rsidRDefault="00C370CD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sz w:val="18"/>
                <w:szCs w:val="18"/>
              </w:rPr>
              <w:t>Father’s Name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370CD" w:rsidRPr="008B6010" w:rsidRDefault="00007439" w:rsidP="00B738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Kishori Lal</w:t>
            </w:r>
          </w:p>
        </w:tc>
      </w:tr>
      <w:tr w:rsidR="00C370CD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370CD" w:rsidRPr="008B6010" w:rsidRDefault="00C370CD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sz w:val="18"/>
                <w:szCs w:val="18"/>
              </w:rPr>
              <w:t>Sex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370CD" w:rsidRPr="008B6010" w:rsidRDefault="00570C1D" w:rsidP="00B738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Fem</w:t>
            </w:r>
            <w:r w:rsidR="00F72EF7">
              <w:rPr>
                <w:rFonts w:ascii="Verdana" w:hAnsi="Verdana"/>
                <w:sz w:val="18"/>
                <w:szCs w:val="18"/>
              </w:rPr>
              <w:t>ale</w:t>
            </w:r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sz w:val="18"/>
                <w:szCs w:val="18"/>
              </w:rPr>
              <w:t>Date Of Birth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8B6010" w:rsidRDefault="00570C1D" w:rsidP="00570C1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02-April</w:t>
            </w:r>
            <w:r w:rsidR="00F72EF7">
              <w:rPr>
                <w:rFonts w:ascii="Verdana" w:hAnsi="Verdana"/>
                <w:sz w:val="18"/>
                <w:szCs w:val="18"/>
              </w:rPr>
              <w:t>-199</w:t>
            </w:r>
            <w:r>
              <w:rPr>
                <w:rFonts w:ascii="Verdana" w:hAnsi="Verdana"/>
                <w:sz w:val="18"/>
                <w:szCs w:val="18"/>
              </w:rPr>
              <w:t>0</w:t>
            </w:r>
            <w:r w:rsidR="009D6698" w:rsidRPr="008B6010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sz w:val="18"/>
                <w:szCs w:val="18"/>
              </w:rPr>
              <w:t>Languages Known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sz w:val="18"/>
                <w:szCs w:val="18"/>
              </w:rPr>
            </w:pPr>
            <w:r w:rsidRPr="008B6010">
              <w:rPr>
                <w:rFonts w:ascii="Verdana" w:hAnsi="Verdana"/>
                <w:sz w:val="18"/>
                <w:szCs w:val="18"/>
              </w:rPr>
              <w:t>English</w:t>
            </w:r>
            <w:r w:rsidR="00C370CD" w:rsidRPr="008B6010">
              <w:rPr>
                <w:rFonts w:ascii="Verdana" w:hAnsi="Verdana"/>
                <w:sz w:val="18"/>
                <w:szCs w:val="18"/>
              </w:rPr>
              <w:t>, Punjabi, Hindi</w:t>
            </w:r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Marital Status 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sz w:val="18"/>
                <w:szCs w:val="18"/>
              </w:rPr>
            </w:pPr>
            <w:r w:rsidRPr="008B6010">
              <w:rPr>
                <w:rFonts w:ascii="Verdana" w:hAnsi="Verdana"/>
                <w:sz w:val="18"/>
                <w:szCs w:val="18"/>
              </w:rPr>
              <w:t>Single</w:t>
            </w:r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color w:val="000000"/>
                <w:sz w:val="18"/>
                <w:szCs w:val="18"/>
              </w:rPr>
              <w:t>Alternative E-Mail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570C1D" w:rsidRDefault="00570C1D" w:rsidP="00570C1D">
            <w:pPr>
              <w:rPr>
                <w:rFonts w:ascii="Verdana" w:hAnsi="Verdana"/>
                <w:sz w:val="18"/>
                <w:szCs w:val="18"/>
              </w:rPr>
            </w:pPr>
            <w:hyperlink r:id="rId5" w:history="1">
              <w:r w:rsidRPr="00570C1D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kl_6s@yahoo.com</w:t>
              </w:r>
            </w:hyperlink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D6698" w:rsidRPr="008B6010" w:rsidRDefault="009D6698" w:rsidP="00A93991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8B6010">
              <w:rPr>
                <w:rFonts w:ascii="Verdana" w:hAnsi="Verdana"/>
                <w:b/>
                <w:sz w:val="18"/>
                <w:szCs w:val="18"/>
              </w:rPr>
              <w:t>Hobbies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8B6010" w:rsidRDefault="00C370CD" w:rsidP="00570C1D">
            <w:pPr>
              <w:rPr>
                <w:rFonts w:ascii="Verdana" w:hAnsi="Verdana"/>
                <w:sz w:val="18"/>
                <w:szCs w:val="18"/>
              </w:rPr>
            </w:pPr>
            <w:r w:rsidRPr="008B6010">
              <w:rPr>
                <w:rFonts w:ascii="Verdana" w:hAnsi="Verdana"/>
                <w:sz w:val="18"/>
                <w:szCs w:val="18"/>
              </w:rPr>
              <w:t>Lear</w:t>
            </w:r>
            <w:r w:rsidR="00570C1D">
              <w:rPr>
                <w:rFonts w:ascii="Verdana" w:hAnsi="Verdana"/>
                <w:sz w:val="18"/>
                <w:szCs w:val="18"/>
              </w:rPr>
              <w:t xml:space="preserve">ning New Technologies </w:t>
            </w:r>
          </w:p>
        </w:tc>
      </w:tr>
      <w:tr w:rsidR="009D6698" w:rsidRPr="00C81C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D6698" w:rsidRPr="008B6010" w:rsidRDefault="00D3231E" w:rsidP="00A939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Permanent </w:t>
            </w:r>
            <w:r w:rsidR="009D6698" w:rsidRPr="008B6010">
              <w:rPr>
                <w:rFonts w:ascii="Verdana" w:hAnsi="Verdana"/>
                <w:b/>
                <w:sz w:val="18"/>
                <w:szCs w:val="18"/>
              </w:rPr>
              <w:t xml:space="preserve"> Address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6698" w:rsidRPr="008B6010" w:rsidRDefault="00F72EF7" w:rsidP="00570C1D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</w:t>
            </w:r>
            <w:r w:rsidR="00570C1D">
              <w:rPr>
                <w:rFonts w:ascii="Verdana" w:hAnsi="Verdana"/>
                <w:color w:val="000000"/>
                <w:sz w:val="18"/>
                <w:szCs w:val="18"/>
              </w:rPr>
              <w:t xml:space="preserve">ill. Seo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P</w:t>
            </w:r>
            <w:r w:rsidR="00570C1D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O. </w:t>
            </w:r>
            <w:r w:rsidR="00570C1D">
              <w:rPr>
                <w:rFonts w:ascii="Verdana" w:hAnsi="Verdana"/>
                <w:color w:val="000000"/>
                <w:sz w:val="18"/>
                <w:szCs w:val="18"/>
              </w:rPr>
              <w:t>Naswal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Teh-</w:t>
            </w:r>
            <w:r w:rsidR="00570C1D">
              <w:rPr>
                <w:rFonts w:ascii="Verdana" w:hAnsi="Verdana"/>
                <w:color w:val="000000"/>
                <w:sz w:val="18"/>
                <w:szCs w:val="18"/>
              </w:rPr>
              <w:t>Ghumarwin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, Distt-</w:t>
            </w:r>
            <w:r w:rsidR="00570C1D">
              <w:rPr>
                <w:rFonts w:ascii="Verdana" w:hAnsi="Verdana"/>
                <w:color w:val="000000"/>
                <w:sz w:val="18"/>
                <w:szCs w:val="18"/>
              </w:rPr>
              <w:t>Bilaspur (H.P.)</w:t>
            </w:r>
          </w:p>
        </w:tc>
      </w:tr>
    </w:tbl>
    <w:p w:rsidR="009D6698" w:rsidRPr="00C81CF2" w:rsidRDefault="009D6698" w:rsidP="009D6698">
      <w:pPr>
        <w:rPr>
          <w:rFonts w:ascii="Verdana" w:hAnsi="Verdana"/>
          <w:sz w:val="20"/>
          <w:szCs w:val="20"/>
        </w:rPr>
      </w:pPr>
    </w:p>
    <w:p w:rsidR="009D6698" w:rsidRPr="00C81CF2" w:rsidRDefault="009D6698" w:rsidP="009D6698">
      <w:pPr>
        <w:rPr>
          <w:rFonts w:ascii="Verdana" w:hAnsi="Verdana"/>
          <w:sz w:val="20"/>
          <w:szCs w:val="20"/>
        </w:rPr>
      </w:pPr>
    </w:p>
    <w:p w:rsidR="009D6698" w:rsidRPr="00C81CF2" w:rsidRDefault="008B6010" w:rsidP="009D66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above information is true to the best of my knowledge and belief.</w:t>
      </w:r>
    </w:p>
    <w:p w:rsidR="009D6698" w:rsidRPr="00C81CF2" w:rsidRDefault="009D6698" w:rsidP="009D6698">
      <w:pPr>
        <w:rPr>
          <w:rFonts w:ascii="Verdana" w:hAnsi="Verdana"/>
          <w:sz w:val="20"/>
          <w:szCs w:val="20"/>
        </w:rPr>
      </w:pPr>
    </w:p>
    <w:p w:rsidR="009D6698" w:rsidRPr="00C81CF2" w:rsidRDefault="009D6698" w:rsidP="009D6698">
      <w:pPr>
        <w:rPr>
          <w:rFonts w:ascii="Verdana" w:hAnsi="Verdana"/>
          <w:sz w:val="20"/>
          <w:szCs w:val="20"/>
        </w:rPr>
      </w:pPr>
    </w:p>
    <w:p w:rsidR="009D6698" w:rsidRPr="00C81CF2" w:rsidRDefault="009D6698" w:rsidP="009D6698">
      <w:pPr>
        <w:rPr>
          <w:rFonts w:ascii="Verdana" w:hAnsi="Verdana"/>
          <w:sz w:val="20"/>
          <w:szCs w:val="20"/>
        </w:rPr>
      </w:pPr>
    </w:p>
    <w:p w:rsidR="009D6698" w:rsidRPr="00C81CF2" w:rsidRDefault="009D66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570C1D">
        <w:rPr>
          <w:rFonts w:ascii="Verdana" w:hAnsi="Verdana"/>
          <w:sz w:val="20"/>
          <w:szCs w:val="20"/>
        </w:rPr>
        <w:t>Priyanka Kumari</w:t>
      </w:r>
      <w:r w:rsidR="008B6010">
        <w:rPr>
          <w:rFonts w:ascii="Verdana" w:hAnsi="Verdana"/>
          <w:sz w:val="20"/>
          <w:szCs w:val="20"/>
        </w:rPr>
        <w:t>)</w:t>
      </w:r>
    </w:p>
    <w:sectPr w:rsidR="009D6698" w:rsidRPr="00C81CF2">
      <w:pgSz w:w="11909" w:h="16834" w:code="9"/>
      <w:pgMar w:top="1080" w:right="720" w:bottom="547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A72E2B1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13AC6B6"/>
    <w:lvl w:ilvl="0" w:tplc="D890A53C">
      <w:start w:val="1"/>
      <w:numFmt w:val="bullet"/>
      <w:lvlText w:val="٭"/>
      <w:lvlJc w:val="left"/>
      <w:pPr>
        <w:tabs>
          <w:tab w:val="num" w:pos="1092"/>
        </w:tabs>
        <w:ind w:left="1236" w:hanging="216"/>
      </w:pPr>
      <w:rPr>
        <w:rFonts w:ascii="Courier New" w:hAnsi="Courier New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FA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145434B8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B5A6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2F24C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0000008"/>
    <w:multiLevelType w:val="hybridMultilevel"/>
    <w:tmpl w:val="47FCE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>
    <w:nsid w:val="0000000A"/>
    <w:multiLevelType w:val="hybridMultilevel"/>
    <w:tmpl w:val="FF1A0C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D2685C4"/>
    <w:lvl w:ilvl="0" w:tplc="854672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FC1970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D7A150E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258D1E6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33C6BC2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3949B0A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90FBD2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04A964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57CB490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2A05400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3042984"/>
    <w:lvl w:ilvl="0" w:tplc="7F545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825E80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D26AD756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9ED28732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7687C62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1C2ADDB2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815E98CC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73285CC0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8CFC09CC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hybridMultilevel"/>
    <w:tmpl w:val="35322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45434B8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8528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F14F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00000013"/>
    <w:multiLevelType w:val="hybridMultilevel"/>
    <w:tmpl w:val="AE44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E5A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52A05400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8"/>
  </w:num>
  <w:num w:numId="8">
    <w:abstractNumId w:val="10"/>
  </w:num>
  <w:num w:numId="9">
    <w:abstractNumId w:val="19"/>
  </w:num>
  <w:num w:numId="10">
    <w:abstractNumId w:val="14"/>
  </w:num>
  <w:num w:numId="11">
    <w:abstractNumId w:val="7"/>
  </w:num>
  <w:num w:numId="12">
    <w:abstractNumId w:val="11"/>
  </w:num>
  <w:num w:numId="13">
    <w:abstractNumId w:val="8"/>
  </w:num>
  <w:num w:numId="14">
    <w:abstractNumId w:val="6"/>
  </w:num>
  <w:num w:numId="15">
    <w:abstractNumId w:val="15"/>
  </w:num>
  <w:num w:numId="16">
    <w:abstractNumId w:val="3"/>
  </w:num>
  <w:num w:numId="17">
    <w:abstractNumId w:val="20"/>
  </w:num>
  <w:num w:numId="18">
    <w:abstractNumId w:val="1"/>
  </w:num>
  <w:num w:numId="19">
    <w:abstractNumId w:val="4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39"/>
    <w:rsid w:val="0001031F"/>
    <w:rsid w:val="00027A5A"/>
    <w:rsid w:val="00034FD8"/>
    <w:rsid w:val="000418B4"/>
    <w:rsid w:val="00075308"/>
    <w:rsid w:val="00090E1D"/>
    <w:rsid w:val="00094E58"/>
    <w:rsid w:val="00097455"/>
    <w:rsid w:val="000C0F41"/>
    <w:rsid w:val="000E256D"/>
    <w:rsid w:val="000E2834"/>
    <w:rsid w:val="000E410F"/>
    <w:rsid w:val="000F360C"/>
    <w:rsid w:val="001055C8"/>
    <w:rsid w:val="00106DA1"/>
    <w:rsid w:val="001100D9"/>
    <w:rsid w:val="00114863"/>
    <w:rsid w:val="00131900"/>
    <w:rsid w:val="0013261A"/>
    <w:rsid w:val="001327CC"/>
    <w:rsid w:val="001344D2"/>
    <w:rsid w:val="00140058"/>
    <w:rsid w:val="00145CD1"/>
    <w:rsid w:val="0014635A"/>
    <w:rsid w:val="00147BE0"/>
    <w:rsid w:val="00147D15"/>
    <w:rsid w:val="001621A5"/>
    <w:rsid w:val="00163FBC"/>
    <w:rsid w:val="001706A8"/>
    <w:rsid w:val="00175A64"/>
    <w:rsid w:val="0018160E"/>
    <w:rsid w:val="00184160"/>
    <w:rsid w:val="00191931"/>
    <w:rsid w:val="001926DE"/>
    <w:rsid w:val="00192C26"/>
    <w:rsid w:val="001B1881"/>
    <w:rsid w:val="001B3652"/>
    <w:rsid w:val="001D2825"/>
    <w:rsid w:val="001D2B79"/>
    <w:rsid w:val="001E0209"/>
    <w:rsid w:val="001E7B31"/>
    <w:rsid w:val="001F08A1"/>
    <w:rsid w:val="002108E6"/>
    <w:rsid w:val="002161C8"/>
    <w:rsid w:val="002207A8"/>
    <w:rsid w:val="002332C4"/>
    <w:rsid w:val="00233E3B"/>
    <w:rsid w:val="00253CB2"/>
    <w:rsid w:val="00257462"/>
    <w:rsid w:val="002672E9"/>
    <w:rsid w:val="002704E9"/>
    <w:rsid w:val="00281C4C"/>
    <w:rsid w:val="00292F2A"/>
    <w:rsid w:val="002A75C0"/>
    <w:rsid w:val="002A7C00"/>
    <w:rsid w:val="002B3183"/>
    <w:rsid w:val="002B6730"/>
    <w:rsid w:val="002C2641"/>
    <w:rsid w:val="002C4B46"/>
    <w:rsid w:val="002E2CCE"/>
    <w:rsid w:val="002E3340"/>
    <w:rsid w:val="00301BD4"/>
    <w:rsid w:val="00301C6A"/>
    <w:rsid w:val="00302534"/>
    <w:rsid w:val="00306B45"/>
    <w:rsid w:val="00306BC8"/>
    <w:rsid w:val="003133F7"/>
    <w:rsid w:val="003153A3"/>
    <w:rsid w:val="00325B88"/>
    <w:rsid w:val="00330766"/>
    <w:rsid w:val="00341435"/>
    <w:rsid w:val="00341ABD"/>
    <w:rsid w:val="00342BA4"/>
    <w:rsid w:val="00346902"/>
    <w:rsid w:val="00350332"/>
    <w:rsid w:val="0035111C"/>
    <w:rsid w:val="00351963"/>
    <w:rsid w:val="00353DF8"/>
    <w:rsid w:val="003543DC"/>
    <w:rsid w:val="00355613"/>
    <w:rsid w:val="00356DB9"/>
    <w:rsid w:val="00386438"/>
    <w:rsid w:val="003A39FF"/>
    <w:rsid w:val="003A43B4"/>
    <w:rsid w:val="003A4A90"/>
    <w:rsid w:val="003B0635"/>
    <w:rsid w:val="003B3ED4"/>
    <w:rsid w:val="003B5D29"/>
    <w:rsid w:val="003C5D0F"/>
    <w:rsid w:val="003D070C"/>
    <w:rsid w:val="003D4615"/>
    <w:rsid w:val="003E387D"/>
    <w:rsid w:val="003E6715"/>
    <w:rsid w:val="003F7416"/>
    <w:rsid w:val="003F7BDB"/>
    <w:rsid w:val="00402FB2"/>
    <w:rsid w:val="00404083"/>
    <w:rsid w:val="004329F8"/>
    <w:rsid w:val="00435D41"/>
    <w:rsid w:val="00435DA8"/>
    <w:rsid w:val="00440753"/>
    <w:rsid w:val="00447AF7"/>
    <w:rsid w:val="00454CB1"/>
    <w:rsid w:val="00455E36"/>
    <w:rsid w:val="0047247E"/>
    <w:rsid w:val="00473165"/>
    <w:rsid w:val="00475A61"/>
    <w:rsid w:val="004839E7"/>
    <w:rsid w:val="00484374"/>
    <w:rsid w:val="00484475"/>
    <w:rsid w:val="00487B61"/>
    <w:rsid w:val="004A7755"/>
    <w:rsid w:val="004B547F"/>
    <w:rsid w:val="004C71EF"/>
    <w:rsid w:val="004E4B15"/>
    <w:rsid w:val="004E7D11"/>
    <w:rsid w:val="004E7D14"/>
    <w:rsid w:val="004F093C"/>
    <w:rsid w:val="004F3879"/>
    <w:rsid w:val="004F7834"/>
    <w:rsid w:val="00504467"/>
    <w:rsid w:val="005146BC"/>
    <w:rsid w:val="0052105E"/>
    <w:rsid w:val="00532A68"/>
    <w:rsid w:val="00532BF1"/>
    <w:rsid w:val="00533A78"/>
    <w:rsid w:val="00545CE7"/>
    <w:rsid w:val="005510FF"/>
    <w:rsid w:val="00551A22"/>
    <w:rsid w:val="00553294"/>
    <w:rsid w:val="005623F1"/>
    <w:rsid w:val="0057083A"/>
    <w:rsid w:val="00570C1D"/>
    <w:rsid w:val="0057140F"/>
    <w:rsid w:val="00571797"/>
    <w:rsid w:val="005730AD"/>
    <w:rsid w:val="00574CA9"/>
    <w:rsid w:val="005777ED"/>
    <w:rsid w:val="00581642"/>
    <w:rsid w:val="00587F6E"/>
    <w:rsid w:val="0059337C"/>
    <w:rsid w:val="0059535C"/>
    <w:rsid w:val="005971BD"/>
    <w:rsid w:val="005B15E5"/>
    <w:rsid w:val="005C047B"/>
    <w:rsid w:val="005D537E"/>
    <w:rsid w:val="005D587A"/>
    <w:rsid w:val="005F07B4"/>
    <w:rsid w:val="005F2753"/>
    <w:rsid w:val="005F6F51"/>
    <w:rsid w:val="005F748B"/>
    <w:rsid w:val="00622A06"/>
    <w:rsid w:val="00625FFC"/>
    <w:rsid w:val="006405C5"/>
    <w:rsid w:val="00645383"/>
    <w:rsid w:val="00647357"/>
    <w:rsid w:val="00657830"/>
    <w:rsid w:val="00662670"/>
    <w:rsid w:val="006647A2"/>
    <w:rsid w:val="00666268"/>
    <w:rsid w:val="006671FD"/>
    <w:rsid w:val="00670F25"/>
    <w:rsid w:val="00672839"/>
    <w:rsid w:val="00683B61"/>
    <w:rsid w:val="00687D18"/>
    <w:rsid w:val="00691595"/>
    <w:rsid w:val="0069303A"/>
    <w:rsid w:val="00695665"/>
    <w:rsid w:val="006A503E"/>
    <w:rsid w:val="006B6B9D"/>
    <w:rsid w:val="006C3036"/>
    <w:rsid w:val="006C4D58"/>
    <w:rsid w:val="006E7A36"/>
    <w:rsid w:val="006F3CBD"/>
    <w:rsid w:val="0070715A"/>
    <w:rsid w:val="0070718B"/>
    <w:rsid w:val="007073F4"/>
    <w:rsid w:val="00707F81"/>
    <w:rsid w:val="007111D1"/>
    <w:rsid w:val="00720D31"/>
    <w:rsid w:val="0072108F"/>
    <w:rsid w:val="0072284F"/>
    <w:rsid w:val="007323CD"/>
    <w:rsid w:val="007469F1"/>
    <w:rsid w:val="00747516"/>
    <w:rsid w:val="007676CF"/>
    <w:rsid w:val="00781D40"/>
    <w:rsid w:val="007850EE"/>
    <w:rsid w:val="00785BE8"/>
    <w:rsid w:val="007860C5"/>
    <w:rsid w:val="0079018C"/>
    <w:rsid w:val="00793387"/>
    <w:rsid w:val="007B5D87"/>
    <w:rsid w:val="007F0EE4"/>
    <w:rsid w:val="007F1043"/>
    <w:rsid w:val="00800296"/>
    <w:rsid w:val="008010D6"/>
    <w:rsid w:val="00806247"/>
    <w:rsid w:val="0080632A"/>
    <w:rsid w:val="00814045"/>
    <w:rsid w:val="008164F9"/>
    <w:rsid w:val="008177E6"/>
    <w:rsid w:val="0082417A"/>
    <w:rsid w:val="00824729"/>
    <w:rsid w:val="00826C6A"/>
    <w:rsid w:val="00832F92"/>
    <w:rsid w:val="00840401"/>
    <w:rsid w:val="00840FF1"/>
    <w:rsid w:val="00841EE3"/>
    <w:rsid w:val="0084556E"/>
    <w:rsid w:val="00850BCA"/>
    <w:rsid w:val="00854D7D"/>
    <w:rsid w:val="0086257A"/>
    <w:rsid w:val="008628F3"/>
    <w:rsid w:val="008655B9"/>
    <w:rsid w:val="00873020"/>
    <w:rsid w:val="0088179C"/>
    <w:rsid w:val="00883306"/>
    <w:rsid w:val="00885E24"/>
    <w:rsid w:val="00886E00"/>
    <w:rsid w:val="00893E02"/>
    <w:rsid w:val="008942BE"/>
    <w:rsid w:val="008A13D2"/>
    <w:rsid w:val="008A2C11"/>
    <w:rsid w:val="008B6010"/>
    <w:rsid w:val="008C6463"/>
    <w:rsid w:val="008E1D87"/>
    <w:rsid w:val="008E60F5"/>
    <w:rsid w:val="008E6CE3"/>
    <w:rsid w:val="008E71C2"/>
    <w:rsid w:val="008F064A"/>
    <w:rsid w:val="008F23E6"/>
    <w:rsid w:val="008F252C"/>
    <w:rsid w:val="00907B01"/>
    <w:rsid w:val="00913574"/>
    <w:rsid w:val="009136EC"/>
    <w:rsid w:val="00914EAF"/>
    <w:rsid w:val="0091577B"/>
    <w:rsid w:val="00921F40"/>
    <w:rsid w:val="009241BA"/>
    <w:rsid w:val="00933730"/>
    <w:rsid w:val="00957505"/>
    <w:rsid w:val="00990BB3"/>
    <w:rsid w:val="009A41D5"/>
    <w:rsid w:val="009A724C"/>
    <w:rsid w:val="009B006B"/>
    <w:rsid w:val="009C1C65"/>
    <w:rsid w:val="009D0093"/>
    <w:rsid w:val="009D6698"/>
    <w:rsid w:val="009E1E2D"/>
    <w:rsid w:val="009E4C43"/>
    <w:rsid w:val="00A00462"/>
    <w:rsid w:val="00A007FF"/>
    <w:rsid w:val="00A042FA"/>
    <w:rsid w:val="00A060B5"/>
    <w:rsid w:val="00A069DC"/>
    <w:rsid w:val="00A07EFE"/>
    <w:rsid w:val="00A16706"/>
    <w:rsid w:val="00A1692C"/>
    <w:rsid w:val="00A225D4"/>
    <w:rsid w:val="00A26D4F"/>
    <w:rsid w:val="00A26EBC"/>
    <w:rsid w:val="00A30EC6"/>
    <w:rsid w:val="00A369C9"/>
    <w:rsid w:val="00A4433A"/>
    <w:rsid w:val="00A451FD"/>
    <w:rsid w:val="00A46591"/>
    <w:rsid w:val="00A51A33"/>
    <w:rsid w:val="00A61AD9"/>
    <w:rsid w:val="00A6519F"/>
    <w:rsid w:val="00A7255F"/>
    <w:rsid w:val="00A850DF"/>
    <w:rsid w:val="00A93991"/>
    <w:rsid w:val="00A97977"/>
    <w:rsid w:val="00A97A41"/>
    <w:rsid w:val="00AB657C"/>
    <w:rsid w:val="00AC23C9"/>
    <w:rsid w:val="00AC4477"/>
    <w:rsid w:val="00AC6B2A"/>
    <w:rsid w:val="00AD1628"/>
    <w:rsid w:val="00AD1C6E"/>
    <w:rsid w:val="00AD4A3B"/>
    <w:rsid w:val="00AD5C64"/>
    <w:rsid w:val="00AF0A74"/>
    <w:rsid w:val="00B3542C"/>
    <w:rsid w:val="00B43048"/>
    <w:rsid w:val="00B44312"/>
    <w:rsid w:val="00B467E7"/>
    <w:rsid w:val="00B4728A"/>
    <w:rsid w:val="00B50DB4"/>
    <w:rsid w:val="00B568E3"/>
    <w:rsid w:val="00B637D2"/>
    <w:rsid w:val="00B65489"/>
    <w:rsid w:val="00B7380B"/>
    <w:rsid w:val="00B7444A"/>
    <w:rsid w:val="00B81084"/>
    <w:rsid w:val="00B86961"/>
    <w:rsid w:val="00B93976"/>
    <w:rsid w:val="00BA1C3C"/>
    <w:rsid w:val="00BA5B51"/>
    <w:rsid w:val="00BB0B02"/>
    <w:rsid w:val="00BB108A"/>
    <w:rsid w:val="00BB1DE2"/>
    <w:rsid w:val="00BB4E03"/>
    <w:rsid w:val="00BC6DCD"/>
    <w:rsid w:val="00BD5F2D"/>
    <w:rsid w:val="00BD6572"/>
    <w:rsid w:val="00C03206"/>
    <w:rsid w:val="00C11BF1"/>
    <w:rsid w:val="00C370CD"/>
    <w:rsid w:val="00C41C44"/>
    <w:rsid w:val="00C44CCA"/>
    <w:rsid w:val="00C44FB4"/>
    <w:rsid w:val="00C45335"/>
    <w:rsid w:val="00C56999"/>
    <w:rsid w:val="00C61D6D"/>
    <w:rsid w:val="00C66963"/>
    <w:rsid w:val="00C6799E"/>
    <w:rsid w:val="00C81CF2"/>
    <w:rsid w:val="00C97078"/>
    <w:rsid w:val="00CA1CC7"/>
    <w:rsid w:val="00CA5686"/>
    <w:rsid w:val="00CA6454"/>
    <w:rsid w:val="00CA6B35"/>
    <w:rsid w:val="00CC5E37"/>
    <w:rsid w:val="00CD0056"/>
    <w:rsid w:val="00CD1C7C"/>
    <w:rsid w:val="00CD4BC8"/>
    <w:rsid w:val="00CF1754"/>
    <w:rsid w:val="00CF61F9"/>
    <w:rsid w:val="00D01D99"/>
    <w:rsid w:val="00D16B5D"/>
    <w:rsid w:val="00D20814"/>
    <w:rsid w:val="00D2721C"/>
    <w:rsid w:val="00D27312"/>
    <w:rsid w:val="00D3231E"/>
    <w:rsid w:val="00D32414"/>
    <w:rsid w:val="00D373F0"/>
    <w:rsid w:val="00D41E8F"/>
    <w:rsid w:val="00D46C4C"/>
    <w:rsid w:val="00D57357"/>
    <w:rsid w:val="00D7663C"/>
    <w:rsid w:val="00D864D8"/>
    <w:rsid w:val="00D907AA"/>
    <w:rsid w:val="00D94FB7"/>
    <w:rsid w:val="00DA285E"/>
    <w:rsid w:val="00DA3362"/>
    <w:rsid w:val="00DB4A7C"/>
    <w:rsid w:val="00DC0304"/>
    <w:rsid w:val="00DC37BC"/>
    <w:rsid w:val="00DD0560"/>
    <w:rsid w:val="00DD079F"/>
    <w:rsid w:val="00DD6D03"/>
    <w:rsid w:val="00DE0F27"/>
    <w:rsid w:val="00DE1603"/>
    <w:rsid w:val="00DE7B6D"/>
    <w:rsid w:val="00DF0946"/>
    <w:rsid w:val="00E00B83"/>
    <w:rsid w:val="00E142A8"/>
    <w:rsid w:val="00E164A5"/>
    <w:rsid w:val="00E16E16"/>
    <w:rsid w:val="00E17082"/>
    <w:rsid w:val="00E2317F"/>
    <w:rsid w:val="00E2380C"/>
    <w:rsid w:val="00E24149"/>
    <w:rsid w:val="00E254E9"/>
    <w:rsid w:val="00E420C9"/>
    <w:rsid w:val="00E42BEC"/>
    <w:rsid w:val="00E546B6"/>
    <w:rsid w:val="00E624FF"/>
    <w:rsid w:val="00E66E08"/>
    <w:rsid w:val="00E66F92"/>
    <w:rsid w:val="00E70AA2"/>
    <w:rsid w:val="00E73B4C"/>
    <w:rsid w:val="00E7404B"/>
    <w:rsid w:val="00E754A4"/>
    <w:rsid w:val="00E7596E"/>
    <w:rsid w:val="00E80EC5"/>
    <w:rsid w:val="00E820F7"/>
    <w:rsid w:val="00E83B75"/>
    <w:rsid w:val="00E915B5"/>
    <w:rsid w:val="00E957DF"/>
    <w:rsid w:val="00E96139"/>
    <w:rsid w:val="00E96808"/>
    <w:rsid w:val="00EA098D"/>
    <w:rsid w:val="00EB53CA"/>
    <w:rsid w:val="00EC131F"/>
    <w:rsid w:val="00EC1ABB"/>
    <w:rsid w:val="00EC6797"/>
    <w:rsid w:val="00ED1CA9"/>
    <w:rsid w:val="00ED7DD6"/>
    <w:rsid w:val="00EE24F2"/>
    <w:rsid w:val="00EE26A5"/>
    <w:rsid w:val="00EE36A5"/>
    <w:rsid w:val="00EE3CFD"/>
    <w:rsid w:val="00EE4ADE"/>
    <w:rsid w:val="00EE67AC"/>
    <w:rsid w:val="00F03E8C"/>
    <w:rsid w:val="00F04D79"/>
    <w:rsid w:val="00F10017"/>
    <w:rsid w:val="00F24E81"/>
    <w:rsid w:val="00F32A8D"/>
    <w:rsid w:val="00F46455"/>
    <w:rsid w:val="00F55D4E"/>
    <w:rsid w:val="00F72EF7"/>
    <w:rsid w:val="00F7371E"/>
    <w:rsid w:val="00F97AFD"/>
    <w:rsid w:val="00FA3F78"/>
    <w:rsid w:val="00FA6303"/>
    <w:rsid w:val="00FB623A"/>
    <w:rsid w:val="00FB7EA6"/>
    <w:rsid w:val="00FC317D"/>
    <w:rsid w:val="00FC5FC7"/>
    <w:rsid w:val="00FC66DD"/>
    <w:rsid w:val="00FD3058"/>
    <w:rsid w:val="00FD5046"/>
    <w:rsid w:val="00FE1FE5"/>
    <w:rsid w:val="00FE5EC2"/>
    <w:rsid w:val="00FF731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right"/>
      <w:outlineLvl w:val="3"/>
    </w:pPr>
    <w:rPr>
      <w:rFonts w:ascii="Verdana" w:hAnsi="Verdana"/>
      <w:b/>
      <w:sz w:val="16"/>
      <w:lang w:val="x-none" w:eastAsia="x-non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Title">
    <w:name w:val="Title"/>
    <w:basedOn w:val="Normal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customStyle="1" w:styleId="JobTitle">
    <w:name w:val="Job Title"/>
    <w:next w:val="Normal"/>
    <w:pPr>
      <w:suppressAutoHyphens/>
      <w:spacing w:after="40" w:line="220" w:lineRule="atLeast"/>
    </w:pPr>
    <w:rPr>
      <w:rFonts w:ascii="Arial" w:hAnsi="Arial"/>
      <w:b/>
      <w:spacing w:val="-10"/>
      <w:lang w:eastAsia="ar-SA"/>
    </w:rPr>
  </w:style>
  <w:style w:type="character" w:customStyle="1" w:styleId="sectioncontent2">
    <w:name w:val="sectioncontent2"/>
    <w:rPr>
      <w:rFonts w:ascii="Times New Roman" w:eastAsia="Times New Roman" w:hAnsi="Times New Roman" w:cs="Times New Roman"/>
      <w:vanish w:val="0"/>
      <w:webHidden w:val="0"/>
      <w:specVanish w:val="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Pr>
      <w:rFonts w:ascii="Verdana" w:eastAsia="Times New Roman" w:hAnsi="Verdana" w:cs="Times New Roman"/>
      <w:b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l_6s@yahoo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Rar$DI00.719\3000397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30003972.dotx</Template>
  <TotalTime>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Harpreet Resume</vt:lpstr>
    </vt:vector>
  </TitlesOfParts>
  <Company/>
  <LinksUpToDate>false</LinksUpToDate>
  <CharactersWithSpaces>4270</CharactersWithSpaces>
  <SharedDoc>false</SharedDoc>
  <HLinks>
    <vt:vector size="6" baseType="variant">
      <vt:variant>
        <vt:i4>5570591</vt:i4>
      </vt:variant>
      <vt:variant>
        <vt:i4>0</vt:i4>
      </vt:variant>
      <vt:variant>
        <vt:i4>0</vt:i4>
      </vt:variant>
      <vt:variant>
        <vt:i4>5</vt:i4>
      </vt:variant>
      <vt:variant>
        <vt:lpwstr>mailto:kl_6s@yahoo.com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Harpreet Resume</dc:title>
  <dc:subject>.NET with 4+ years of experience</dc:subject>
  <dc:creator>baba</dc:creator>
  <cp:keywords/>
  <cp:lastModifiedBy>Manish Sharma</cp:lastModifiedBy>
  <cp:revision>2</cp:revision>
  <cp:lastPrinted>2006-05-28T13:38:00Z</cp:lastPrinted>
  <dcterms:created xsi:type="dcterms:W3CDTF">2018-11-15T06:55:00Z</dcterms:created>
  <dcterms:modified xsi:type="dcterms:W3CDTF">2018-11-15T06:55:00Z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TC300039721033</vt:lpwstr>
  </property>
</Properties>
</file>