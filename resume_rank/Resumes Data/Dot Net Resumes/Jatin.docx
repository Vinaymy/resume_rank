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036" w:rsidRPr="000A4990" w:rsidRDefault="008E7752" w:rsidP="00E00C63">
      <w:pPr>
        <w:jc w:val="center"/>
        <w:rPr>
          <w:b/>
          <w:i/>
        </w:rPr>
      </w:pPr>
      <w:bookmarkStart w:id="0" w:name="_GoBack"/>
      <w:bookmarkEnd w:id="0"/>
      <w:r>
        <w:rPr>
          <w:b/>
          <w:i/>
        </w:rPr>
        <w:t>Jatin</w:t>
      </w:r>
    </w:p>
    <w:p w:rsidR="006360FF" w:rsidRPr="000A4990" w:rsidRDefault="006360FF" w:rsidP="00E00C63">
      <w:pPr>
        <w:jc w:val="center"/>
        <w:rPr>
          <w:i/>
        </w:rPr>
      </w:pPr>
      <w:r w:rsidRPr="000A4990">
        <w:rPr>
          <w:i/>
        </w:rPr>
        <w:t xml:space="preserve"> Mobile:</w:t>
      </w:r>
      <w:r w:rsidR="00920FFC" w:rsidRPr="000A4990">
        <w:rPr>
          <w:i/>
        </w:rPr>
        <w:t xml:space="preserve"> +</w:t>
      </w:r>
      <w:r w:rsidR="008E7752">
        <w:rPr>
          <w:i/>
        </w:rPr>
        <w:t>91 9646715977</w:t>
      </w:r>
    </w:p>
    <w:p w:rsidR="00A60036" w:rsidRPr="000A4990" w:rsidRDefault="00A60036" w:rsidP="00E00C63">
      <w:pPr>
        <w:jc w:val="center"/>
        <w:rPr>
          <w:i/>
        </w:rPr>
      </w:pPr>
      <w:r w:rsidRPr="000A4990">
        <w:rPr>
          <w:i/>
        </w:rPr>
        <w:t>Email:</w:t>
      </w:r>
      <w:r w:rsidR="00445D84">
        <w:rPr>
          <w:i/>
        </w:rPr>
        <w:t>jatin.webdeveloper</w:t>
      </w:r>
      <w:r w:rsidR="006360FF" w:rsidRPr="000A4990">
        <w:rPr>
          <w:i/>
        </w:rPr>
        <w:t>@</w:t>
      </w:r>
      <w:r w:rsidR="009B17FE" w:rsidRPr="000A4990">
        <w:rPr>
          <w:i/>
        </w:rPr>
        <w:t>gmail</w:t>
      </w:r>
      <w:r w:rsidR="006360FF" w:rsidRPr="000A4990">
        <w:rPr>
          <w:i/>
        </w:rPr>
        <w:t>.com</w:t>
      </w:r>
    </w:p>
    <w:p w:rsidR="006360FF" w:rsidRPr="000A4990" w:rsidRDefault="006360FF" w:rsidP="003D2AB3">
      <w:pPr>
        <w:ind w:left="240"/>
        <w:jc w:val="center"/>
        <w:rPr>
          <w:i/>
        </w:rPr>
      </w:pPr>
    </w:p>
    <w:p w:rsidR="009641EC" w:rsidRDefault="009641EC" w:rsidP="00457965">
      <w:pPr>
        <w:pStyle w:val="NormalWeb"/>
        <w:pBdr>
          <w:top w:val="thinThickThinSmallGap" w:sz="24" w:space="1" w:color="auto"/>
        </w:pBdr>
        <w:spacing w:before="0" w:after="0"/>
        <w:jc w:val="both"/>
        <w:rPr>
          <w:rFonts w:ascii="Verdana" w:hAnsi="Verdana" w:cs="Tahoma"/>
          <w:b/>
          <w:i/>
          <w:sz w:val="18"/>
          <w:szCs w:val="18"/>
          <w:lang w:val="en-GB"/>
        </w:rPr>
      </w:pPr>
    </w:p>
    <w:p w:rsidR="002F467F" w:rsidRPr="000A4990" w:rsidRDefault="002F467F" w:rsidP="00457965">
      <w:pPr>
        <w:pStyle w:val="NormalWeb"/>
        <w:pBdr>
          <w:top w:val="thinThickThinSmallGap" w:sz="24" w:space="1" w:color="auto"/>
        </w:pBdr>
        <w:spacing w:before="0" w:after="0"/>
        <w:jc w:val="both"/>
        <w:rPr>
          <w:rFonts w:ascii="Verdana" w:hAnsi="Verdana" w:cs="Tahoma"/>
          <w:b/>
          <w:i/>
          <w:sz w:val="18"/>
          <w:szCs w:val="18"/>
          <w:lang w:val="en-GB"/>
        </w:rPr>
      </w:pPr>
      <w:r w:rsidRPr="000A4990">
        <w:rPr>
          <w:rFonts w:ascii="Verdana" w:hAnsi="Verdana" w:cs="Tahoma"/>
          <w:b/>
          <w:i/>
          <w:sz w:val="18"/>
          <w:szCs w:val="18"/>
          <w:lang w:val="en-GB"/>
        </w:rPr>
        <w:t>Snapshot</w:t>
      </w:r>
    </w:p>
    <w:p w:rsidR="00457965" w:rsidRPr="000A4990" w:rsidRDefault="00457965" w:rsidP="00457965">
      <w:pPr>
        <w:pStyle w:val="NormalWeb"/>
        <w:pBdr>
          <w:top w:val="thinThickThinSmallGap" w:sz="24" w:space="1" w:color="auto"/>
        </w:pBdr>
        <w:spacing w:before="0" w:after="0"/>
        <w:jc w:val="both"/>
        <w:rPr>
          <w:rFonts w:ascii="Verdana" w:hAnsi="Verdana" w:cs="Tahoma"/>
          <w:b/>
          <w:i/>
          <w:sz w:val="18"/>
          <w:szCs w:val="18"/>
          <w:lang w:val="en-GB"/>
        </w:rPr>
      </w:pPr>
    </w:p>
    <w:p w:rsidR="002F467F" w:rsidRPr="000A4990" w:rsidRDefault="00ED1E9A" w:rsidP="00E00C63">
      <w:pPr>
        <w:numPr>
          <w:ilvl w:val="0"/>
          <w:numId w:val="1"/>
        </w:numPr>
        <w:spacing w:after="60"/>
        <w:ind w:left="357" w:hanging="357"/>
        <w:jc w:val="both"/>
        <w:rPr>
          <w:rFonts w:cs="Tahoma"/>
        </w:rPr>
      </w:pPr>
      <w:r w:rsidRPr="000A4990">
        <w:t>E</w:t>
      </w:r>
      <w:r w:rsidR="00A969D3" w:rsidRPr="000A4990">
        <w:t>xperience</w:t>
      </w:r>
      <w:r w:rsidR="00E42A22" w:rsidRPr="000A4990">
        <w:t xml:space="preserve"> of </w:t>
      </w:r>
      <w:r w:rsidR="0061241F">
        <w:t>4</w:t>
      </w:r>
      <w:r w:rsidR="003F5C25">
        <w:t>.3</w:t>
      </w:r>
      <w:r w:rsidRPr="000A4990">
        <w:t xml:space="preserve"> </w:t>
      </w:r>
      <w:r w:rsidR="007A778A" w:rsidRPr="000A4990">
        <w:t>years in</w:t>
      </w:r>
      <w:r w:rsidR="00F6255F" w:rsidRPr="000A4990">
        <w:t xml:space="preserve"> .Net</w:t>
      </w:r>
      <w:r w:rsidR="00610F5F">
        <w:t xml:space="preserve"> Technology. </w:t>
      </w:r>
    </w:p>
    <w:p w:rsidR="00CD5601" w:rsidRPr="000A4990" w:rsidRDefault="00CD5601" w:rsidP="00E00C63">
      <w:pPr>
        <w:numPr>
          <w:ilvl w:val="0"/>
          <w:numId w:val="1"/>
        </w:numPr>
        <w:spacing w:after="60"/>
        <w:ind w:left="357" w:hanging="357"/>
        <w:jc w:val="both"/>
        <w:rPr>
          <w:rFonts w:cs="Tahoma"/>
        </w:rPr>
      </w:pPr>
      <w:r w:rsidRPr="000A4990">
        <w:t>Master of Computer Applications</w:t>
      </w:r>
      <w:r w:rsidR="008A4A87" w:rsidRPr="000A4990">
        <w:t xml:space="preserve"> (MCA)</w:t>
      </w:r>
      <w:r w:rsidRPr="000A4990">
        <w:rPr>
          <w:b/>
        </w:rPr>
        <w:t xml:space="preserve"> </w:t>
      </w:r>
      <w:r w:rsidR="008E7752">
        <w:t>from Guru Nanak Dev University Amritsar</w:t>
      </w:r>
      <w:r w:rsidRPr="000A4990">
        <w:t>.</w:t>
      </w:r>
    </w:p>
    <w:p w:rsidR="00E13385" w:rsidRPr="000A4990" w:rsidRDefault="00E13385" w:rsidP="00E13385">
      <w:pPr>
        <w:spacing w:after="60"/>
        <w:jc w:val="both"/>
        <w:rPr>
          <w:rFonts w:cs="Tahoma"/>
        </w:rPr>
      </w:pPr>
    </w:p>
    <w:p w:rsidR="009641EC" w:rsidRDefault="009641EC" w:rsidP="00457965">
      <w:pPr>
        <w:pStyle w:val="NormalWeb"/>
        <w:pBdr>
          <w:top w:val="thinThickThinSmallGap" w:sz="24" w:space="1" w:color="auto"/>
        </w:pBdr>
        <w:spacing w:before="0" w:after="0"/>
        <w:jc w:val="both"/>
        <w:rPr>
          <w:rFonts w:ascii="Verdana" w:hAnsi="Verdana" w:cs="Tahoma"/>
          <w:b/>
          <w:i/>
          <w:sz w:val="18"/>
          <w:szCs w:val="18"/>
          <w:lang w:val="en-GB"/>
        </w:rPr>
      </w:pPr>
    </w:p>
    <w:p w:rsidR="002F467F" w:rsidRPr="000A4990" w:rsidRDefault="002F467F" w:rsidP="00457965">
      <w:pPr>
        <w:pStyle w:val="NormalWeb"/>
        <w:pBdr>
          <w:top w:val="thinThickThinSmallGap" w:sz="24" w:space="1" w:color="auto"/>
        </w:pBdr>
        <w:spacing w:before="0" w:after="0"/>
        <w:jc w:val="both"/>
        <w:rPr>
          <w:rFonts w:ascii="Verdana" w:hAnsi="Verdana" w:cs="Tahoma"/>
          <w:b/>
          <w:i/>
          <w:sz w:val="18"/>
          <w:szCs w:val="18"/>
          <w:lang w:val="en-GB"/>
        </w:rPr>
      </w:pPr>
      <w:r w:rsidRPr="000A4990">
        <w:rPr>
          <w:rFonts w:ascii="Verdana" w:hAnsi="Verdana" w:cs="Tahoma"/>
          <w:b/>
          <w:i/>
          <w:sz w:val="18"/>
          <w:szCs w:val="18"/>
          <w:lang w:val="en-GB"/>
        </w:rPr>
        <w:t>Strengths</w:t>
      </w:r>
    </w:p>
    <w:p w:rsidR="00457965" w:rsidRPr="000A4990" w:rsidRDefault="00457965" w:rsidP="00457965">
      <w:pPr>
        <w:pStyle w:val="NormalWeb"/>
        <w:pBdr>
          <w:top w:val="thinThickThinSmallGap" w:sz="24" w:space="1" w:color="auto"/>
        </w:pBdr>
        <w:spacing w:before="0" w:after="0"/>
        <w:jc w:val="both"/>
        <w:rPr>
          <w:rFonts w:ascii="Verdana" w:hAnsi="Verdana" w:cs="Tahoma"/>
          <w:b/>
          <w:i/>
          <w:sz w:val="18"/>
          <w:szCs w:val="18"/>
          <w:lang w:val="en-GB"/>
        </w:rPr>
      </w:pPr>
    </w:p>
    <w:p w:rsidR="002F467F" w:rsidRDefault="002F467F" w:rsidP="00E00C63">
      <w:pPr>
        <w:numPr>
          <w:ilvl w:val="0"/>
          <w:numId w:val="1"/>
        </w:numPr>
        <w:spacing w:after="60"/>
        <w:ind w:left="357" w:hanging="357"/>
        <w:jc w:val="both"/>
        <w:rPr>
          <w:rFonts w:cs="Tahoma"/>
        </w:rPr>
      </w:pPr>
      <w:r w:rsidRPr="000A4990">
        <w:rPr>
          <w:rFonts w:cs="Tahoma"/>
        </w:rPr>
        <w:t>An analytical mind with the ability to think clearly and logically.</w:t>
      </w:r>
    </w:p>
    <w:p w:rsidR="00B9372B" w:rsidRPr="00B9372B" w:rsidRDefault="00B9372B" w:rsidP="00B9372B">
      <w:pPr>
        <w:numPr>
          <w:ilvl w:val="0"/>
          <w:numId w:val="1"/>
        </w:numPr>
        <w:suppressAutoHyphens/>
        <w:spacing w:after="60"/>
        <w:jc w:val="both"/>
      </w:pPr>
      <w:r>
        <w:rPr>
          <w:rStyle w:val="apple-style-span"/>
          <w:sz w:val="20"/>
        </w:rPr>
        <w:t>S</w:t>
      </w:r>
      <w:r w:rsidRPr="00890010">
        <w:rPr>
          <w:rStyle w:val="apple-style-span"/>
          <w:sz w:val="20"/>
        </w:rPr>
        <w:t>elf-motivated, creative and result oriented team player</w:t>
      </w:r>
    </w:p>
    <w:p w:rsidR="002F467F" w:rsidRDefault="002F467F" w:rsidP="00E00C63">
      <w:pPr>
        <w:numPr>
          <w:ilvl w:val="0"/>
          <w:numId w:val="1"/>
        </w:numPr>
        <w:spacing w:after="60"/>
        <w:ind w:left="357" w:hanging="357"/>
        <w:jc w:val="both"/>
        <w:rPr>
          <w:rFonts w:cs="Tahoma"/>
        </w:rPr>
      </w:pPr>
      <w:r w:rsidRPr="000A4990">
        <w:rPr>
          <w:rFonts w:cs="Tahoma"/>
        </w:rPr>
        <w:t>Ability to work accurate</w:t>
      </w:r>
      <w:r w:rsidR="00B9372B">
        <w:rPr>
          <w:rFonts w:cs="Tahoma"/>
        </w:rPr>
        <w:t>ly and pay attention to details</w:t>
      </w:r>
    </w:p>
    <w:p w:rsidR="00B9372B" w:rsidRPr="00B9372B" w:rsidRDefault="00B9372B" w:rsidP="00B9372B">
      <w:pPr>
        <w:pStyle w:val="BodyText"/>
        <w:numPr>
          <w:ilvl w:val="0"/>
          <w:numId w:val="1"/>
        </w:numPr>
        <w:spacing w:after="60"/>
        <w:rPr>
          <w:rFonts w:cs="Arial"/>
          <w:color w:val="000000"/>
          <w:sz w:val="20"/>
        </w:rPr>
      </w:pPr>
      <w:r>
        <w:rPr>
          <w:rStyle w:val="apple-style-span"/>
          <w:rFonts w:cs="Arial"/>
          <w:color w:val="000000"/>
          <w:sz w:val="20"/>
        </w:rPr>
        <w:t>P</w:t>
      </w:r>
      <w:r w:rsidRPr="00890010">
        <w:rPr>
          <w:rStyle w:val="apple-style-span"/>
          <w:rFonts w:cs="Arial"/>
          <w:color w:val="000000"/>
          <w:sz w:val="20"/>
        </w:rPr>
        <w:t>roblem solver and quick learner, competent to adapt and learn in new work settings</w:t>
      </w:r>
    </w:p>
    <w:p w:rsidR="002F467F" w:rsidRPr="000A4990" w:rsidRDefault="002F467F" w:rsidP="00E00C63">
      <w:pPr>
        <w:numPr>
          <w:ilvl w:val="0"/>
          <w:numId w:val="1"/>
        </w:numPr>
        <w:spacing w:after="60"/>
        <w:ind w:left="357" w:hanging="357"/>
        <w:jc w:val="both"/>
        <w:rPr>
          <w:rFonts w:cs="Tahoma"/>
        </w:rPr>
      </w:pPr>
      <w:r w:rsidRPr="000A4990">
        <w:rPr>
          <w:rFonts w:cs="Tahoma"/>
        </w:rPr>
        <w:t xml:space="preserve">Excellent spoken &amp; written communication </w:t>
      </w:r>
      <w:r w:rsidR="00B8023A" w:rsidRPr="000A4990">
        <w:rPr>
          <w:rFonts w:cs="Tahoma"/>
        </w:rPr>
        <w:t xml:space="preserve">and </w:t>
      </w:r>
      <w:r w:rsidRPr="000A4990">
        <w:rPr>
          <w:rFonts w:cs="Tahoma"/>
        </w:rPr>
        <w:t>problem solving skills.</w:t>
      </w:r>
    </w:p>
    <w:p w:rsidR="00544AD0" w:rsidRPr="000A4990" w:rsidRDefault="00544AD0" w:rsidP="00544AD0">
      <w:pPr>
        <w:jc w:val="both"/>
      </w:pPr>
    </w:p>
    <w:p w:rsidR="009641EC" w:rsidRDefault="009641EC" w:rsidP="00544AD0">
      <w:pPr>
        <w:pStyle w:val="NormalWeb"/>
        <w:pBdr>
          <w:top w:val="thinThickThinSmallGap" w:sz="24" w:space="1" w:color="auto"/>
        </w:pBdr>
        <w:spacing w:before="0" w:after="0"/>
        <w:jc w:val="both"/>
        <w:rPr>
          <w:rFonts w:ascii="Verdana" w:hAnsi="Verdana"/>
          <w:b/>
          <w:i/>
          <w:sz w:val="18"/>
          <w:szCs w:val="18"/>
        </w:rPr>
      </w:pPr>
    </w:p>
    <w:p w:rsidR="00544AD0" w:rsidRPr="000A4990" w:rsidRDefault="00544AD0" w:rsidP="00544AD0">
      <w:pPr>
        <w:pStyle w:val="NormalWeb"/>
        <w:pBdr>
          <w:top w:val="thinThickThinSmallGap" w:sz="24" w:space="1" w:color="auto"/>
        </w:pBdr>
        <w:spacing w:before="0" w:after="0"/>
        <w:jc w:val="both"/>
        <w:rPr>
          <w:rFonts w:ascii="Verdana" w:hAnsi="Verdana"/>
          <w:b/>
          <w:i/>
          <w:sz w:val="18"/>
          <w:szCs w:val="18"/>
        </w:rPr>
      </w:pPr>
      <w:r w:rsidRPr="000A4990">
        <w:rPr>
          <w:rFonts w:ascii="Verdana" w:hAnsi="Verdana"/>
          <w:b/>
          <w:i/>
          <w:sz w:val="18"/>
          <w:szCs w:val="18"/>
        </w:rPr>
        <w:t>Skill Set</w:t>
      </w:r>
    </w:p>
    <w:tbl>
      <w:tblPr>
        <w:tblpPr w:leftFromText="180" w:rightFromText="180" w:vertAnchor="text" w:horzAnchor="margin" w:tblpY="116"/>
        <w:tblW w:w="9965" w:type="dxa"/>
        <w:tblLayout w:type="fixed"/>
        <w:tblLook w:val="0000" w:firstRow="0" w:lastRow="0" w:firstColumn="0" w:lastColumn="0" w:noHBand="0" w:noVBand="0"/>
      </w:tblPr>
      <w:tblGrid>
        <w:gridCol w:w="2660"/>
        <w:gridCol w:w="7305"/>
      </w:tblGrid>
      <w:tr w:rsidR="00B244AB" w:rsidRPr="000A4990" w:rsidTr="003B7D47">
        <w:trPr>
          <w:trHeight w:val="70"/>
        </w:trPr>
        <w:tc>
          <w:tcPr>
            <w:tcW w:w="2660" w:type="dxa"/>
            <w:shd w:val="clear" w:color="auto" w:fill="auto"/>
            <w:vAlign w:val="center"/>
          </w:tcPr>
          <w:p w:rsidR="00B244AB" w:rsidRPr="000A4990" w:rsidRDefault="00C20980" w:rsidP="00C20980">
            <w:pPr>
              <w:jc w:val="both"/>
              <w:rPr>
                <w:b/>
              </w:rPr>
            </w:pPr>
            <w:r>
              <w:rPr>
                <w:b/>
              </w:rPr>
              <w:t xml:space="preserve"> </w:t>
            </w:r>
            <w:r w:rsidR="00B244AB" w:rsidRPr="000A4990">
              <w:rPr>
                <w:b/>
              </w:rPr>
              <w:t>Languages</w:t>
            </w:r>
          </w:p>
        </w:tc>
        <w:tc>
          <w:tcPr>
            <w:tcW w:w="7305" w:type="dxa"/>
            <w:vAlign w:val="center"/>
          </w:tcPr>
          <w:p w:rsidR="00B244AB" w:rsidRPr="000A4990" w:rsidRDefault="00B244AB" w:rsidP="00360EF7">
            <w:pPr>
              <w:jc w:val="both"/>
            </w:pPr>
            <w:r w:rsidRPr="000A4990">
              <w:t>:</w:t>
            </w:r>
            <w:r w:rsidR="00313AF9" w:rsidRPr="000A4990">
              <w:t xml:space="preserve"> </w:t>
            </w:r>
            <w:r w:rsidRPr="000A4990">
              <w:t>C#</w:t>
            </w:r>
            <w:r w:rsidR="00313AF9" w:rsidRPr="000A4990">
              <w:t>.Net</w:t>
            </w:r>
            <w:r w:rsidR="00FA5DC9">
              <w:t>,VB.Net</w:t>
            </w:r>
          </w:p>
        </w:tc>
      </w:tr>
      <w:tr w:rsidR="00B244AB" w:rsidRPr="000A4990" w:rsidTr="003B7D47">
        <w:trPr>
          <w:trHeight w:val="70"/>
        </w:trPr>
        <w:tc>
          <w:tcPr>
            <w:tcW w:w="2660" w:type="dxa"/>
            <w:shd w:val="clear" w:color="auto" w:fill="auto"/>
            <w:vAlign w:val="center"/>
          </w:tcPr>
          <w:p w:rsidR="00B244AB" w:rsidRPr="000A4990" w:rsidRDefault="00C20980" w:rsidP="00B244AB">
            <w:pPr>
              <w:jc w:val="both"/>
              <w:rPr>
                <w:b/>
              </w:rPr>
            </w:pPr>
            <w:r>
              <w:rPr>
                <w:b/>
              </w:rPr>
              <w:t xml:space="preserve"> </w:t>
            </w:r>
            <w:r w:rsidR="00B244AB" w:rsidRPr="000A4990">
              <w:rPr>
                <w:b/>
              </w:rPr>
              <w:t>Web Technologies</w:t>
            </w:r>
          </w:p>
        </w:tc>
        <w:tc>
          <w:tcPr>
            <w:tcW w:w="7305" w:type="dxa"/>
            <w:vAlign w:val="center"/>
          </w:tcPr>
          <w:p w:rsidR="00B244AB" w:rsidRPr="000A4990" w:rsidRDefault="00B244AB" w:rsidP="0047429F">
            <w:pPr>
              <w:jc w:val="both"/>
            </w:pPr>
            <w:r w:rsidRPr="000A4990">
              <w:t>: ASP.NET</w:t>
            </w:r>
            <w:r w:rsidR="003F5C25">
              <w:t>, MVC</w:t>
            </w:r>
            <w:r w:rsidR="00046A90" w:rsidRPr="000A4990">
              <w:t>,</w:t>
            </w:r>
            <w:r w:rsidR="00AB1674" w:rsidRPr="000A4990">
              <w:t xml:space="preserve"> </w:t>
            </w:r>
            <w:r w:rsidRPr="000A4990">
              <w:t>AJAX</w:t>
            </w:r>
            <w:r w:rsidR="007B46C8">
              <w:t>,</w:t>
            </w:r>
            <w:r w:rsidR="003658F3">
              <w:t xml:space="preserve"> Web Services</w:t>
            </w:r>
          </w:p>
        </w:tc>
      </w:tr>
      <w:tr w:rsidR="00B244AB" w:rsidRPr="000A4990" w:rsidTr="003B7D47">
        <w:trPr>
          <w:trHeight w:val="70"/>
        </w:trPr>
        <w:tc>
          <w:tcPr>
            <w:tcW w:w="2660" w:type="dxa"/>
            <w:shd w:val="clear" w:color="auto" w:fill="auto"/>
            <w:vAlign w:val="center"/>
          </w:tcPr>
          <w:p w:rsidR="00B244AB" w:rsidRPr="000A4990" w:rsidRDefault="00B244AB" w:rsidP="00B244AB">
            <w:pPr>
              <w:jc w:val="both"/>
              <w:rPr>
                <w:b/>
              </w:rPr>
            </w:pPr>
            <w:r w:rsidRPr="000A4990">
              <w:rPr>
                <w:b/>
              </w:rPr>
              <w:t xml:space="preserve"> </w:t>
            </w:r>
            <w:r w:rsidR="00CE0B4C" w:rsidRPr="000A4990">
              <w:rPr>
                <w:b/>
              </w:rPr>
              <w:t>Mark-up</w:t>
            </w:r>
            <w:r w:rsidRPr="000A4990">
              <w:rPr>
                <w:b/>
              </w:rPr>
              <w:t xml:space="preserve"> Languages</w:t>
            </w:r>
          </w:p>
        </w:tc>
        <w:tc>
          <w:tcPr>
            <w:tcW w:w="7305" w:type="dxa"/>
            <w:vAlign w:val="center"/>
          </w:tcPr>
          <w:p w:rsidR="00B244AB" w:rsidRPr="000A4990" w:rsidRDefault="00B244AB" w:rsidP="00B244AB">
            <w:pPr>
              <w:jc w:val="both"/>
            </w:pPr>
            <w:r w:rsidRPr="000A4990">
              <w:t>: HTML</w:t>
            </w:r>
          </w:p>
        </w:tc>
      </w:tr>
      <w:tr w:rsidR="00B244AB" w:rsidRPr="000A4990" w:rsidTr="003B7D47">
        <w:trPr>
          <w:trHeight w:val="70"/>
        </w:trPr>
        <w:tc>
          <w:tcPr>
            <w:tcW w:w="2660" w:type="dxa"/>
            <w:shd w:val="clear" w:color="auto" w:fill="auto"/>
            <w:vAlign w:val="center"/>
          </w:tcPr>
          <w:p w:rsidR="00B244AB" w:rsidRPr="000A4990" w:rsidRDefault="00B244AB" w:rsidP="00B244AB">
            <w:pPr>
              <w:jc w:val="both"/>
              <w:rPr>
                <w:b/>
              </w:rPr>
            </w:pPr>
            <w:r w:rsidRPr="000A4990">
              <w:rPr>
                <w:b/>
              </w:rPr>
              <w:t xml:space="preserve"> Scripting languages</w:t>
            </w:r>
          </w:p>
        </w:tc>
        <w:tc>
          <w:tcPr>
            <w:tcW w:w="7305" w:type="dxa"/>
            <w:vAlign w:val="center"/>
          </w:tcPr>
          <w:p w:rsidR="00B244AB" w:rsidRPr="000A4990" w:rsidRDefault="00B244AB" w:rsidP="00B244AB">
            <w:pPr>
              <w:jc w:val="both"/>
            </w:pPr>
            <w:r w:rsidRPr="000A4990">
              <w:t>: JavaScript</w:t>
            </w:r>
            <w:r w:rsidR="00FA5DC9">
              <w:t>,</w:t>
            </w:r>
            <w:r w:rsidR="00610F5F">
              <w:t xml:space="preserve"> </w:t>
            </w:r>
            <w:r w:rsidR="00FA5DC9">
              <w:t>jQuery</w:t>
            </w:r>
            <w:r w:rsidR="00012462">
              <w:t>,</w:t>
            </w:r>
            <w:r w:rsidR="00610F5F">
              <w:t xml:space="preserve"> </w:t>
            </w:r>
            <w:r w:rsidR="00012462">
              <w:t>Json</w:t>
            </w:r>
            <w:r w:rsidR="003F5C25">
              <w:t>, AngularJS, KnockoutJS</w:t>
            </w:r>
          </w:p>
        </w:tc>
      </w:tr>
      <w:tr w:rsidR="00B244AB" w:rsidRPr="00890010" w:rsidTr="003B7D47">
        <w:trPr>
          <w:trHeight w:val="70"/>
        </w:trPr>
        <w:tc>
          <w:tcPr>
            <w:tcW w:w="2660" w:type="dxa"/>
            <w:shd w:val="clear" w:color="auto" w:fill="auto"/>
            <w:vAlign w:val="center"/>
          </w:tcPr>
          <w:p w:rsidR="00B244AB" w:rsidRPr="000A4990" w:rsidRDefault="00B244AB" w:rsidP="00B244AB">
            <w:pPr>
              <w:jc w:val="both"/>
              <w:rPr>
                <w:b/>
              </w:rPr>
            </w:pPr>
            <w:r w:rsidRPr="000A4990">
              <w:rPr>
                <w:b/>
              </w:rPr>
              <w:t xml:space="preserve"> RDBMS</w:t>
            </w:r>
          </w:p>
        </w:tc>
        <w:tc>
          <w:tcPr>
            <w:tcW w:w="7305" w:type="dxa"/>
            <w:vAlign w:val="center"/>
          </w:tcPr>
          <w:p w:rsidR="00B244AB" w:rsidRPr="00890010" w:rsidRDefault="00DD6790" w:rsidP="00B244AB">
            <w:pPr>
              <w:jc w:val="both"/>
              <w:rPr>
                <w:lang w:val="fr-FR"/>
              </w:rPr>
            </w:pPr>
            <w:r>
              <w:rPr>
                <w:lang w:val="fr-FR"/>
              </w:rPr>
              <w:t>: MS SQL Server 2008</w:t>
            </w:r>
            <w:r w:rsidR="006D784E">
              <w:rPr>
                <w:lang w:val="fr-FR"/>
              </w:rPr>
              <w:t>, MS SQL Server 2012</w:t>
            </w:r>
            <w:r w:rsidR="00B244AB" w:rsidRPr="00890010">
              <w:rPr>
                <w:lang w:val="fr-FR"/>
              </w:rPr>
              <w:t xml:space="preserve"> </w:t>
            </w:r>
          </w:p>
        </w:tc>
      </w:tr>
      <w:tr w:rsidR="00B244AB" w:rsidRPr="000A4990" w:rsidTr="003B7D47">
        <w:trPr>
          <w:trHeight w:val="70"/>
        </w:trPr>
        <w:tc>
          <w:tcPr>
            <w:tcW w:w="2660" w:type="dxa"/>
            <w:shd w:val="clear" w:color="auto" w:fill="auto"/>
            <w:vAlign w:val="center"/>
          </w:tcPr>
          <w:p w:rsidR="00B244AB" w:rsidRPr="000A4990" w:rsidRDefault="00B244AB" w:rsidP="00B244AB">
            <w:pPr>
              <w:jc w:val="both"/>
              <w:rPr>
                <w:b/>
              </w:rPr>
            </w:pPr>
            <w:r w:rsidRPr="00890010">
              <w:rPr>
                <w:b/>
                <w:lang w:val="fr-FR"/>
              </w:rPr>
              <w:t xml:space="preserve"> </w:t>
            </w:r>
            <w:r w:rsidRPr="000A4990">
              <w:rPr>
                <w:b/>
              </w:rPr>
              <w:t>Packages</w:t>
            </w:r>
          </w:p>
        </w:tc>
        <w:tc>
          <w:tcPr>
            <w:tcW w:w="7305" w:type="dxa"/>
            <w:vAlign w:val="center"/>
          </w:tcPr>
          <w:p w:rsidR="00B244AB" w:rsidRPr="000A4990" w:rsidRDefault="00DD6790" w:rsidP="00B244AB">
            <w:pPr>
              <w:jc w:val="both"/>
            </w:pPr>
            <w:r>
              <w:t>: MS-Office</w:t>
            </w:r>
            <w:r w:rsidR="00B244AB" w:rsidRPr="000A4990">
              <w:t xml:space="preserve"> 2003/2007</w:t>
            </w:r>
            <w:r w:rsidR="006C2D3C">
              <w:t>/2010</w:t>
            </w:r>
          </w:p>
        </w:tc>
      </w:tr>
      <w:tr w:rsidR="00B244AB" w:rsidRPr="000A4990" w:rsidTr="003B7D47">
        <w:trPr>
          <w:trHeight w:val="70"/>
        </w:trPr>
        <w:tc>
          <w:tcPr>
            <w:tcW w:w="2660" w:type="dxa"/>
            <w:shd w:val="clear" w:color="auto" w:fill="auto"/>
            <w:vAlign w:val="center"/>
          </w:tcPr>
          <w:p w:rsidR="00B244AB" w:rsidRPr="000A4990" w:rsidRDefault="00B244AB" w:rsidP="00B244AB">
            <w:pPr>
              <w:jc w:val="both"/>
              <w:rPr>
                <w:b/>
              </w:rPr>
            </w:pPr>
            <w:r w:rsidRPr="000A4990">
              <w:rPr>
                <w:b/>
              </w:rPr>
              <w:t xml:space="preserve"> Operating Systems</w:t>
            </w:r>
          </w:p>
        </w:tc>
        <w:tc>
          <w:tcPr>
            <w:tcW w:w="7305" w:type="dxa"/>
            <w:vAlign w:val="center"/>
          </w:tcPr>
          <w:p w:rsidR="00B244AB" w:rsidRPr="000A4990" w:rsidRDefault="00B244AB" w:rsidP="00B244AB">
            <w:pPr>
              <w:jc w:val="both"/>
            </w:pPr>
            <w:r w:rsidRPr="000A4990">
              <w:t>: Windows 7/ Windows XP</w:t>
            </w:r>
            <w:r w:rsidR="002D662B" w:rsidRPr="000A4990">
              <w:t xml:space="preserve">/ Windows </w:t>
            </w:r>
            <w:r w:rsidR="002D662B">
              <w:t>8</w:t>
            </w:r>
            <w:r w:rsidR="003F5C25">
              <w:t>/ Windows 10</w:t>
            </w:r>
          </w:p>
        </w:tc>
      </w:tr>
      <w:tr w:rsidR="00B244AB" w:rsidRPr="000A4990" w:rsidTr="003B7D47">
        <w:trPr>
          <w:trHeight w:val="70"/>
        </w:trPr>
        <w:tc>
          <w:tcPr>
            <w:tcW w:w="2660" w:type="dxa"/>
            <w:shd w:val="clear" w:color="auto" w:fill="auto"/>
            <w:vAlign w:val="center"/>
          </w:tcPr>
          <w:p w:rsidR="00B244AB" w:rsidRPr="000A4990" w:rsidRDefault="00B244AB" w:rsidP="00B244AB">
            <w:pPr>
              <w:jc w:val="both"/>
              <w:rPr>
                <w:b/>
              </w:rPr>
            </w:pPr>
            <w:r w:rsidRPr="000A4990">
              <w:rPr>
                <w:b/>
              </w:rPr>
              <w:t xml:space="preserve"> IDE</w:t>
            </w:r>
          </w:p>
        </w:tc>
        <w:tc>
          <w:tcPr>
            <w:tcW w:w="7305" w:type="dxa"/>
            <w:vAlign w:val="center"/>
          </w:tcPr>
          <w:p w:rsidR="00B244AB" w:rsidRPr="000A4990" w:rsidRDefault="00B244AB" w:rsidP="003B7D47">
            <w:pPr>
              <w:jc w:val="both"/>
            </w:pPr>
            <w:r w:rsidRPr="000A4990">
              <w:t xml:space="preserve">: MS Visual Studio.NET </w:t>
            </w:r>
            <w:r w:rsidR="00610F5F">
              <w:t>2008/</w:t>
            </w:r>
            <w:r w:rsidRPr="000A4990">
              <w:t>2010</w:t>
            </w:r>
            <w:r w:rsidR="006C2D3C">
              <w:t>/2012</w:t>
            </w:r>
          </w:p>
        </w:tc>
      </w:tr>
    </w:tbl>
    <w:p w:rsidR="002F467F" w:rsidRPr="000A4990" w:rsidRDefault="002F467F" w:rsidP="002F467F">
      <w:pPr>
        <w:jc w:val="both"/>
        <w:rPr>
          <w:rFonts w:cs="Tahoma"/>
          <w:i/>
          <w:iCs/>
          <w:color w:val="auto"/>
        </w:rPr>
      </w:pPr>
    </w:p>
    <w:p w:rsidR="009641EC" w:rsidRDefault="009641EC" w:rsidP="00890010">
      <w:pPr>
        <w:pStyle w:val="NormalWeb"/>
        <w:pBdr>
          <w:top w:val="thinThickThinSmallGap" w:sz="24" w:space="1" w:color="auto"/>
        </w:pBdr>
        <w:spacing w:before="0" w:after="0"/>
        <w:jc w:val="both"/>
        <w:rPr>
          <w:rFonts w:ascii="Verdana" w:hAnsi="Verdana" w:cs="Tahoma"/>
          <w:b/>
          <w:i/>
          <w:iCs/>
          <w:sz w:val="18"/>
          <w:szCs w:val="18"/>
        </w:rPr>
      </w:pPr>
    </w:p>
    <w:p w:rsidR="00890010" w:rsidRDefault="00890010" w:rsidP="00890010">
      <w:pPr>
        <w:pStyle w:val="NormalWeb"/>
        <w:pBdr>
          <w:top w:val="thinThickThinSmallGap" w:sz="24" w:space="1" w:color="auto"/>
        </w:pBdr>
        <w:spacing w:before="0" w:after="0"/>
        <w:jc w:val="both"/>
        <w:rPr>
          <w:rFonts w:ascii="Verdana" w:hAnsi="Verdana" w:cs="Tahoma"/>
          <w:b/>
          <w:i/>
          <w:iCs/>
          <w:sz w:val="18"/>
          <w:szCs w:val="18"/>
        </w:rPr>
      </w:pPr>
      <w:r w:rsidRPr="00223DBF">
        <w:rPr>
          <w:rFonts w:ascii="Verdana" w:hAnsi="Verdana" w:cs="Tahoma"/>
          <w:b/>
          <w:i/>
          <w:iCs/>
          <w:sz w:val="18"/>
          <w:szCs w:val="18"/>
        </w:rPr>
        <w:t>Work</w:t>
      </w:r>
      <w:r>
        <w:rPr>
          <w:rFonts w:ascii="Verdana" w:hAnsi="Verdana" w:cs="Tahoma"/>
          <w:b/>
          <w:i/>
          <w:iCs/>
          <w:sz w:val="18"/>
          <w:szCs w:val="18"/>
        </w:rPr>
        <w:t xml:space="preserve"> Experience</w:t>
      </w:r>
      <w:r w:rsidRPr="00223DBF">
        <w:rPr>
          <w:rFonts w:ascii="Verdana" w:hAnsi="Verdana" w:cs="Tahoma"/>
          <w:b/>
          <w:i/>
          <w:iCs/>
          <w:sz w:val="18"/>
          <w:szCs w:val="18"/>
        </w:rPr>
        <w:t xml:space="preserve"> </w:t>
      </w:r>
      <w:r>
        <w:rPr>
          <w:rFonts w:ascii="Verdana" w:hAnsi="Verdana" w:cs="Tahoma"/>
          <w:b/>
          <w:i/>
          <w:iCs/>
          <w:sz w:val="18"/>
          <w:szCs w:val="18"/>
        </w:rPr>
        <w:t>Summary</w:t>
      </w:r>
    </w:p>
    <w:p w:rsidR="00890010" w:rsidRDefault="00890010" w:rsidP="00890010">
      <w:pPr>
        <w:pStyle w:val="NormalWeb"/>
        <w:pBdr>
          <w:top w:val="thinThickThinSmallGap" w:sz="24" w:space="1" w:color="auto"/>
        </w:pBdr>
        <w:spacing w:before="0" w:after="0"/>
        <w:jc w:val="both"/>
        <w:rPr>
          <w:rFonts w:ascii="Verdana" w:hAnsi="Verdana" w:cs="Tahoma"/>
          <w:b/>
          <w:i/>
          <w:iCs/>
          <w:sz w:val="18"/>
          <w:szCs w:val="18"/>
        </w:rPr>
      </w:pPr>
    </w:p>
    <w:p w:rsidR="00890010" w:rsidRDefault="0061241F" w:rsidP="00890010">
      <w:pPr>
        <w:pStyle w:val="BodyText"/>
        <w:numPr>
          <w:ilvl w:val="0"/>
          <w:numId w:val="12"/>
        </w:numPr>
        <w:spacing w:after="60"/>
        <w:rPr>
          <w:rStyle w:val="apple-style-span"/>
          <w:rFonts w:cs="Arial"/>
          <w:color w:val="000000"/>
          <w:sz w:val="20"/>
        </w:rPr>
      </w:pPr>
      <w:r>
        <w:rPr>
          <w:rStyle w:val="apple-style-span"/>
          <w:rFonts w:cs="Arial"/>
          <w:color w:val="000000"/>
          <w:sz w:val="20"/>
        </w:rPr>
        <w:t>4</w:t>
      </w:r>
      <w:r w:rsidR="003F5C25">
        <w:rPr>
          <w:rStyle w:val="apple-style-span"/>
          <w:rFonts w:cs="Arial"/>
          <w:color w:val="000000"/>
          <w:sz w:val="20"/>
        </w:rPr>
        <w:t>.3</w:t>
      </w:r>
      <w:r w:rsidR="00890010" w:rsidRPr="00890010">
        <w:rPr>
          <w:rStyle w:val="apple-style-span"/>
          <w:rFonts w:cs="Arial"/>
          <w:color w:val="000000"/>
          <w:sz w:val="20"/>
        </w:rPr>
        <w:t xml:space="preserve"> years of experience in developing Web based</w:t>
      </w:r>
      <w:r w:rsidR="005E62BE">
        <w:rPr>
          <w:rStyle w:val="apple-style-span"/>
          <w:rFonts w:cs="Arial"/>
          <w:color w:val="000000"/>
          <w:sz w:val="20"/>
        </w:rPr>
        <w:t xml:space="preserve"> and window based</w:t>
      </w:r>
      <w:r w:rsidR="00610F5F">
        <w:rPr>
          <w:rStyle w:val="apple-style-span"/>
          <w:rFonts w:cs="Arial"/>
          <w:color w:val="000000"/>
          <w:sz w:val="20"/>
        </w:rPr>
        <w:t xml:space="preserve"> applications using </w:t>
      </w:r>
      <w:r w:rsidR="00890010" w:rsidRPr="00890010">
        <w:rPr>
          <w:rStyle w:val="apple-style-span"/>
          <w:rFonts w:cs="Arial"/>
          <w:color w:val="000000"/>
          <w:sz w:val="20"/>
        </w:rPr>
        <w:t xml:space="preserve">.NET framework platforms. </w:t>
      </w:r>
    </w:p>
    <w:p w:rsidR="00890010" w:rsidRDefault="00AA4353" w:rsidP="00890010">
      <w:pPr>
        <w:pStyle w:val="BodyText"/>
        <w:numPr>
          <w:ilvl w:val="0"/>
          <w:numId w:val="12"/>
        </w:numPr>
        <w:spacing w:after="60"/>
        <w:rPr>
          <w:rStyle w:val="apple-style-span"/>
          <w:rFonts w:cs="Arial"/>
          <w:color w:val="000000"/>
          <w:sz w:val="20"/>
        </w:rPr>
      </w:pPr>
      <w:r>
        <w:rPr>
          <w:rStyle w:val="apple-style-span"/>
          <w:rFonts w:cs="Arial"/>
          <w:color w:val="000000"/>
          <w:sz w:val="20"/>
        </w:rPr>
        <w:t>Experience</w:t>
      </w:r>
      <w:r w:rsidR="00890010" w:rsidRPr="00890010">
        <w:rPr>
          <w:rStyle w:val="apple-style-span"/>
          <w:rFonts w:cs="Arial"/>
          <w:color w:val="000000"/>
          <w:sz w:val="20"/>
        </w:rPr>
        <w:t xml:space="preserve"> in all stages of Software Development Life Cycle (SDLC) including Requirement Analysis, Design, implementation, i</w:t>
      </w:r>
      <w:r w:rsidR="00F361C1">
        <w:rPr>
          <w:rStyle w:val="apple-style-span"/>
          <w:rFonts w:cs="Arial"/>
          <w:color w:val="000000"/>
          <w:sz w:val="20"/>
        </w:rPr>
        <w:t xml:space="preserve">ntegration, testing, </w:t>
      </w:r>
      <w:r w:rsidR="00701DAD">
        <w:rPr>
          <w:rStyle w:val="apple-style-span"/>
          <w:rFonts w:cs="Arial"/>
          <w:color w:val="000000"/>
          <w:sz w:val="20"/>
        </w:rPr>
        <w:t>and deployment</w:t>
      </w:r>
      <w:r w:rsidR="00890010" w:rsidRPr="00890010">
        <w:rPr>
          <w:rStyle w:val="apple-style-span"/>
          <w:rFonts w:cs="Arial"/>
          <w:color w:val="000000"/>
          <w:sz w:val="20"/>
        </w:rPr>
        <w:t xml:space="preserve">. </w:t>
      </w:r>
    </w:p>
    <w:p w:rsidR="00E37B80" w:rsidRPr="008327F9" w:rsidRDefault="00890010" w:rsidP="00E37B80">
      <w:pPr>
        <w:pStyle w:val="BodyText"/>
        <w:numPr>
          <w:ilvl w:val="0"/>
          <w:numId w:val="12"/>
        </w:numPr>
        <w:spacing w:after="60"/>
        <w:rPr>
          <w:rStyle w:val="apple-style-span"/>
          <w:rFonts w:cs="Arial"/>
          <w:color w:val="000000"/>
          <w:sz w:val="20"/>
        </w:rPr>
      </w:pPr>
      <w:r w:rsidRPr="00890010">
        <w:rPr>
          <w:rStyle w:val="apple-style-span"/>
          <w:rFonts w:cs="Arial"/>
          <w:color w:val="000000"/>
          <w:sz w:val="20"/>
        </w:rPr>
        <w:t xml:space="preserve">Strong Knowledge of </w:t>
      </w:r>
      <w:r w:rsidR="009629CD">
        <w:rPr>
          <w:rStyle w:val="apple-style-span"/>
          <w:rFonts w:cs="Arial"/>
          <w:color w:val="000000"/>
          <w:sz w:val="20"/>
        </w:rPr>
        <w:t>Object Oriented Methodologies.</w:t>
      </w:r>
    </w:p>
    <w:p w:rsidR="00890010" w:rsidRPr="00B16004" w:rsidRDefault="00890010" w:rsidP="00890010">
      <w:pPr>
        <w:pStyle w:val="BodyText"/>
        <w:spacing w:after="60"/>
        <w:rPr>
          <w:rStyle w:val="apple-style-span"/>
          <w:rFonts w:cs="Arial"/>
          <w:color w:val="000000"/>
          <w:sz w:val="20"/>
        </w:rPr>
      </w:pPr>
    </w:p>
    <w:p w:rsidR="008B0C52" w:rsidRDefault="008B0C52" w:rsidP="00942D88">
      <w:pPr>
        <w:pStyle w:val="NormalWeb"/>
        <w:pBdr>
          <w:top w:val="thinThickThinSmallGap" w:sz="24" w:space="1" w:color="auto"/>
        </w:pBdr>
        <w:spacing w:before="0" w:after="0"/>
        <w:jc w:val="both"/>
        <w:rPr>
          <w:rFonts w:ascii="Verdana" w:hAnsi="Verdana" w:cs="Tahoma"/>
          <w:b/>
          <w:bCs/>
          <w:i/>
          <w:sz w:val="18"/>
          <w:szCs w:val="18"/>
        </w:rPr>
      </w:pPr>
    </w:p>
    <w:p w:rsidR="00942D88" w:rsidRPr="000A4990" w:rsidRDefault="00942D88" w:rsidP="00942D88">
      <w:pPr>
        <w:pStyle w:val="NormalWeb"/>
        <w:pBdr>
          <w:top w:val="thinThickThinSmallGap" w:sz="24" w:space="1" w:color="auto"/>
        </w:pBdr>
        <w:spacing w:before="0" w:after="0"/>
        <w:jc w:val="both"/>
        <w:rPr>
          <w:rFonts w:ascii="Verdana" w:hAnsi="Verdana" w:cs="Tahoma"/>
          <w:b/>
          <w:bCs/>
          <w:i/>
          <w:sz w:val="18"/>
          <w:szCs w:val="18"/>
        </w:rPr>
      </w:pPr>
      <w:r>
        <w:rPr>
          <w:rFonts w:ascii="Verdana" w:hAnsi="Verdana" w:cs="Tahoma"/>
          <w:b/>
          <w:bCs/>
          <w:i/>
          <w:sz w:val="18"/>
          <w:szCs w:val="18"/>
        </w:rPr>
        <w:t>Achievement</w:t>
      </w:r>
    </w:p>
    <w:p w:rsidR="00942D88" w:rsidRPr="000A4990" w:rsidRDefault="00942D88" w:rsidP="00942D88">
      <w:pPr>
        <w:rPr>
          <w:rFonts w:cs="Tahoma"/>
          <w:b/>
          <w:bCs/>
        </w:rPr>
      </w:pPr>
    </w:p>
    <w:p w:rsidR="00220706" w:rsidRDefault="00AD7E52" w:rsidP="00220706">
      <w:pPr>
        <w:numPr>
          <w:ilvl w:val="0"/>
          <w:numId w:val="14"/>
        </w:numPr>
        <w:jc w:val="both"/>
      </w:pPr>
      <w:r>
        <w:t xml:space="preserve"> </w:t>
      </w:r>
      <w:r w:rsidR="00220706">
        <w:t>DOEACC ‘A’ level certification.</w:t>
      </w:r>
    </w:p>
    <w:p w:rsidR="00220706" w:rsidRDefault="00220706" w:rsidP="00220706">
      <w:pPr>
        <w:ind w:left="720"/>
        <w:jc w:val="both"/>
      </w:pPr>
    </w:p>
    <w:p w:rsidR="00220706" w:rsidRDefault="00AD7E52" w:rsidP="00220706">
      <w:pPr>
        <w:numPr>
          <w:ilvl w:val="0"/>
          <w:numId w:val="14"/>
        </w:numPr>
        <w:jc w:val="both"/>
      </w:pPr>
      <w:r>
        <w:t xml:space="preserve"> </w:t>
      </w:r>
      <w:r w:rsidR="00220706">
        <w:t>Two days workshop attended on ETHICAL HACKING AND</w:t>
      </w:r>
    </w:p>
    <w:p w:rsidR="00220706" w:rsidRDefault="00220706" w:rsidP="00220706">
      <w:pPr>
        <w:ind w:left="360"/>
        <w:jc w:val="both"/>
      </w:pPr>
      <w:r>
        <w:t xml:space="preserve">    </w:t>
      </w:r>
      <w:r w:rsidR="00AD7E52">
        <w:t xml:space="preserve"> </w:t>
      </w:r>
      <w:r>
        <w:t>INFORMATON SECURITY conducted by Kyrion Digital Security.</w:t>
      </w:r>
    </w:p>
    <w:p w:rsidR="00220706" w:rsidRDefault="00220706" w:rsidP="00220706">
      <w:pPr>
        <w:ind w:left="360"/>
        <w:jc w:val="both"/>
      </w:pPr>
    </w:p>
    <w:p w:rsidR="00220706" w:rsidRDefault="00AD7E52" w:rsidP="00220706">
      <w:pPr>
        <w:numPr>
          <w:ilvl w:val="0"/>
          <w:numId w:val="19"/>
        </w:numPr>
        <w:jc w:val="both"/>
      </w:pPr>
      <w:r>
        <w:t xml:space="preserve"> </w:t>
      </w:r>
      <w:r w:rsidR="00220706">
        <w:t>Participating in Programming and securing 2nd position in Lakshya-09</w:t>
      </w:r>
    </w:p>
    <w:p w:rsidR="00942D88" w:rsidRDefault="004F78D2" w:rsidP="00220706">
      <w:pPr>
        <w:ind w:left="360"/>
        <w:jc w:val="both"/>
      </w:pPr>
      <w:r>
        <w:t xml:space="preserve"> </w:t>
      </w:r>
      <w:r w:rsidR="00AD7E52">
        <w:t xml:space="preserve"> </w:t>
      </w:r>
      <w:r>
        <w:t xml:space="preserve">  </w:t>
      </w:r>
      <w:r w:rsidR="00220706">
        <w:t>Technical festival held in G.N.D.U. Regional Campus Gurdaspur.</w:t>
      </w:r>
    </w:p>
    <w:p w:rsidR="00BB1328" w:rsidRDefault="00BB1328" w:rsidP="00220706">
      <w:pPr>
        <w:ind w:left="360"/>
        <w:jc w:val="both"/>
      </w:pPr>
    </w:p>
    <w:p w:rsidR="00A83366" w:rsidRDefault="00A83366" w:rsidP="00A83366">
      <w:pPr>
        <w:numPr>
          <w:ilvl w:val="0"/>
          <w:numId w:val="19"/>
        </w:numPr>
        <w:jc w:val="both"/>
      </w:pPr>
      <w:r>
        <w:t>Selected as employee of the month in May 2014 in Kindlebit Solutions Pvt. Ltd.</w:t>
      </w:r>
    </w:p>
    <w:p w:rsidR="00BB1328" w:rsidRDefault="00BB1328" w:rsidP="00220706">
      <w:pPr>
        <w:ind w:left="360"/>
        <w:jc w:val="both"/>
      </w:pPr>
    </w:p>
    <w:p w:rsidR="00220706" w:rsidRDefault="00220706" w:rsidP="00A83366">
      <w:pPr>
        <w:jc w:val="both"/>
      </w:pPr>
    </w:p>
    <w:p w:rsidR="00911793" w:rsidRDefault="00911793" w:rsidP="002F467F">
      <w:pPr>
        <w:pStyle w:val="NormalWeb"/>
        <w:pBdr>
          <w:top w:val="thinThickThinSmallGap" w:sz="24" w:space="1" w:color="auto"/>
        </w:pBdr>
        <w:spacing w:before="0" w:after="0"/>
        <w:jc w:val="both"/>
        <w:rPr>
          <w:rFonts w:ascii="Verdana" w:hAnsi="Verdana" w:cs="Tahoma"/>
          <w:b/>
          <w:i/>
          <w:iCs/>
          <w:sz w:val="18"/>
          <w:szCs w:val="18"/>
          <w:lang w:val="en-GB"/>
        </w:rPr>
      </w:pPr>
    </w:p>
    <w:p w:rsidR="00A83366" w:rsidRDefault="00A83366" w:rsidP="002F467F">
      <w:pPr>
        <w:pStyle w:val="NormalWeb"/>
        <w:pBdr>
          <w:top w:val="thinThickThinSmallGap" w:sz="24" w:space="1" w:color="auto"/>
        </w:pBdr>
        <w:spacing w:before="0" w:after="0"/>
        <w:jc w:val="both"/>
        <w:rPr>
          <w:rFonts w:ascii="Verdana" w:hAnsi="Verdana" w:cs="Tahoma"/>
          <w:b/>
          <w:i/>
          <w:iCs/>
          <w:sz w:val="18"/>
          <w:szCs w:val="18"/>
          <w:lang w:val="en-GB"/>
        </w:rPr>
      </w:pPr>
    </w:p>
    <w:p w:rsidR="00A83366" w:rsidRDefault="00A83366" w:rsidP="002F467F">
      <w:pPr>
        <w:pStyle w:val="NormalWeb"/>
        <w:pBdr>
          <w:top w:val="thinThickThinSmallGap" w:sz="24" w:space="1" w:color="auto"/>
        </w:pBdr>
        <w:spacing w:before="0" w:after="0"/>
        <w:jc w:val="both"/>
        <w:rPr>
          <w:rFonts w:ascii="Verdana" w:hAnsi="Verdana" w:cs="Tahoma"/>
          <w:b/>
          <w:i/>
          <w:iCs/>
          <w:sz w:val="18"/>
          <w:szCs w:val="18"/>
          <w:lang w:val="en-GB"/>
        </w:rPr>
      </w:pPr>
    </w:p>
    <w:p w:rsidR="00A83366" w:rsidRPr="00942D88" w:rsidRDefault="00A83366" w:rsidP="002F467F">
      <w:pPr>
        <w:pStyle w:val="NormalWeb"/>
        <w:pBdr>
          <w:top w:val="thinThickThinSmallGap" w:sz="24" w:space="1" w:color="auto"/>
        </w:pBdr>
        <w:spacing w:before="0" w:after="0"/>
        <w:jc w:val="both"/>
        <w:rPr>
          <w:rFonts w:ascii="Verdana" w:hAnsi="Verdana" w:cs="Tahoma"/>
          <w:b/>
          <w:i/>
          <w:iCs/>
          <w:sz w:val="18"/>
          <w:szCs w:val="18"/>
          <w:lang w:val="en-GB"/>
        </w:rPr>
      </w:pPr>
    </w:p>
    <w:p w:rsidR="004668C8" w:rsidRDefault="00F6255F" w:rsidP="002F467F">
      <w:pPr>
        <w:pStyle w:val="NormalWeb"/>
        <w:pBdr>
          <w:top w:val="thinThickThinSmallGap" w:sz="24" w:space="1" w:color="auto"/>
        </w:pBdr>
        <w:spacing w:before="0" w:after="0"/>
        <w:jc w:val="both"/>
        <w:rPr>
          <w:rFonts w:ascii="Verdana" w:hAnsi="Verdana" w:cs="Tahoma"/>
          <w:b/>
          <w:i/>
          <w:iCs/>
          <w:sz w:val="18"/>
          <w:szCs w:val="18"/>
        </w:rPr>
      </w:pPr>
      <w:r w:rsidRPr="000A4990">
        <w:rPr>
          <w:rFonts w:ascii="Verdana" w:hAnsi="Verdana" w:cs="Tahoma"/>
          <w:b/>
          <w:i/>
          <w:iCs/>
          <w:sz w:val="18"/>
          <w:szCs w:val="18"/>
        </w:rPr>
        <w:t>Work Experience</w:t>
      </w:r>
    </w:p>
    <w:p w:rsidR="00D4105A" w:rsidRDefault="00D4105A" w:rsidP="002F467F">
      <w:pPr>
        <w:pStyle w:val="NormalWeb"/>
        <w:pBdr>
          <w:top w:val="thinThickThinSmallGap" w:sz="24" w:space="1" w:color="auto"/>
        </w:pBdr>
        <w:spacing w:before="0" w:after="0"/>
        <w:jc w:val="both"/>
        <w:rPr>
          <w:rFonts w:ascii="Verdana" w:hAnsi="Verdana" w:cs="Tahoma"/>
          <w:b/>
          <w:i/>
          <w:iCs/>
          <w:sz w:val="18"/>
          <w:szCs w:val="18"/>
        </w:rPr>
      </w:pPr>
    </w:p>
    <w:p w:rsidR="00D4105A" w:rsidRDefault="00D4105A" w:rsidP="002F467F">
      <w:pPr>
        <w:pStyle w:val="NormalWeb"/>
        <w:pBdr>
          <w:top w:val="thinThickThinSmallGap" w:sz="24" w:space="1" w:color="auto"/>
        </w:pBdr>
        <w:spacing w:before="0" w:after="0"/>
        <w:jc w:val="both"/>
        <w:rPr>
          <w:rFonts w:ascii="Verdana" w:hAnsi="Verdana" w:cs="Tahoma"/>
          <w:b/>
          <w:i/>
          <w:iCs/>
          <w:sz w:val="18"/>
          <w:szCs w:val="18"/>
        </w:rPr>
      </w:pPr>
    </w:p>
    <w:p w:rsidR="00D4105A" w:rsidRPr="000A4990" w:rsidRDefault="00D4105A" w:rsidP="00D4105A">
      <w:pPr>
        <w:pStyle w:val="BodyText"/>
        <w:spacing w:after="60"/>
        <w:rPr>
          <w:rFonts w:cs="Tahoma"/>
          <w:sz w:val="18"/>
          <w:szCs w:val="18"/>
        </w:rPr>
      </w:pPr>
      <w:r w:rsidRPr="000A4990">
        <w:rPr>
          <w:rFonts w:cs="Tahoma"/>
          <w:sz w:val="18"/>
          <w:szCs w:val="18"/>
        </w:rPr>
        <w:t xml:space="preserve">Company </w:t>
      </w:r>
      <w:r w:rsidRPr="000A4990">
        <w:rPr>
          <w:rFonts w:cs="Tahoma"/>
          <w:sz w:val="18"/>
          <w:szCs w:val="18"/>
        </w:rPr>
        <w:tab/>
      </w:r>
      <w:r>
        <w:rPr>
          <w:rFonts w:cs="Tahoma"/>
          <w:sz w:val="18"/>
          <w:szCs w:val="18"/>
        </w:rPr>
        <w:tab/>
      </w:r>
      <w:r>
        <w:rPr>
          <w:rFonts w:cs="Tahoma"/>
          <w:sz w:val="18"/>
          <w:szCs w:val="18"/>
        </w:rPr>
        <w:tab/>
      </w:r>
      <w:r>
        <w:rPr>
          <w:rFonts w:cs="Tahoma"/>
          <w:sz w:val="18"/>
          <w:szCs w:val="18"/>
        </w:rPr>
        <w:tab/>
      </w:r>
      <w:r>
        <w:rPr>
          <w:rFonts w:cs="Tahoma"/>
          <w:sz w:val="18"/>
          <w:szCs w:val="18"/>
        </w:rPr>
        <w:tab/>
        <w:t xml:space="preserve">: </w:t>
      </w:r>
      <w:r>
        <w:rPr>
          <w:rFonts w:cs="Tahoma"/>
          <w:sz w:val="18"/>
          <w:szCs w:val="18"/>
        </w:rPr>
        <w:tab/>
        <w:t xml:space="preserve">    Eclerx Services</w:t>
      </w:r>
      <w:r w:rsidRPr="000A4990">
        <w:rPr>
          <w:rFonts w:cs="Tahoma"/>
          <w:sz w:val="18"/>
          <w:szCs w:val="18"/>
        </w:rPr>
        <w:t xml:space="preserve"> Ltd.</w:t>
      </w:r>
      <w:r>
        <w:rPr>
          <w:rFonts w:cs="Tahoma"/>
          <w:sz w:val="18"/>
          <w:szCs w:val="18"/>
        </w:rPr>
        <w:t xml:space="preserve"> </w:t>
      </w:r>
      <w:r w:rsidRPr="000A4990">
        <w:rPr>
          <w:rFonts w:cs="Tahoma"/>
          <w:sz w:val="18"/>
          <w:szCs w:val="18"/>
        </w:rPr>
        <w:t xml:space="preserve">     </w:t>
      </w:r>
    </w:p>
    <w:p w:rsidR="00D4105A" w:rsidRPr="000A4990" w:rsidRDefault="00D4105A" w:rsidP="00D4105A">
      <w:pPr>
        <w:pStyle w:val="BodyText"/>
        <w:spacing w:after="60"/>
        <w:rPr>
          <w:rFonts w:cs="Tahoma"/>
          <w:sz w:val="18"/>
          <w:szCs w:val="18"/>
        </w:rPr>
      </w:pPr>
      <w:r w:rsidRPr="000A4990">
        <w:rPr>
          <w:rFonts w:cs="Tahoma"/>
          <w:sz w:val="18"/>
          <w:szCs w:val="18"/>
        </w:rPr>
        <w:t>Designation</w:t>
      </w:r>
      <w:r w:rsidRPr="000A4990">
        <w:rPr>
          <w:rFonts w:cs="Tahoma"/>
          <w:sz w:val="18"/>
          <w:szCs w:val="18"/>
        </w:rPr>
        <w:tab/>
      </w:r>
      <w:r w:rsidRPr="000A4990">
        <w:rPr>
          <w:rFonts w:cs="Tahoma"/>
          <w:sz w:val="18"/>
          <w:szCs w:val="18"/>
        </w:rPr>
        <w:tab/>
      </w:r>
      <w:r w:rsidRPr="000A4990">
        <w:rPr>
          <w:rFonts w:cs="Tahoma"/>
          <w:sz w:val="18"/>
          <w:szCs w:val="18"/>
        </w:rPr>
        <w:tab/>
      </w:r>
      <w:r w:rsidRPr="000A4990">
        <w:rPr>
          <w:rFonts w:cs="Tahoma"/>
          <w:sz w:val="18"/>
          <w:szCs w:val="18"/>
        </w:rPr>
        <w:tab/>
      </w:r>
      <w:r w:rsidRPr="000A4990">
        <w:rPr>
          <w:rFonts w:cs="Tahoma"/>
          <w:sz w:val="18"/>
          <w:szCs w:val="18"/>
        </w:rPr>
        <w:tab/>
        <w:t xml:space="preserve">: </w:t>
      </w:r>
      <w:r w:rsidRPr="000A4990">
        <w:rPr>
          <w:rFonts w:cs="Tahoma"/>
          <w:sz w:val="18"/>
          <w:szCs w:val="18"/>
        </w:rPr>
        <w:tab/>
      </w:r>
      <w:r w:rsidRPr="000A4990">
        <w:rPr>
          <w:rFonts w:cs="Tahoma"/>
          <w:sz w:val="18"/>
          <w:szCs w:val="18"/>
        </w:rPr>
        <w:tab/>
      </w:r>
      <w:r>
        <w:rPr>
          <w:rFonts w:cs="Tahoma"/>
          <w:sz w:val="18"/>
          <w:szCs w:val="18"/>
        </w:rPr>
        <w:t>Senior Analyst</w:t>
      </w:r>
      <w:r w:rsidRPr="000A4990">
        <w:rPr>
          <w:rFonts w:cs="Tahoma"/>
          <w:sz w:val="18"/>
          <w:szCs w:val="18"/>
        </w:rPr>
        <w:t xml:space="preserve"> </w:t>
      </w:r>
    </w:p>
    <w:p w:rsidR="00D4105A" w:rsidRDefault="00D4105A" w:rsidP="00D4105A">
      <w:pPr>
        <w:pStyle w:val="BodyText"/>
        <w:tabs>
          <w:tab w:val="left" w:pos="2370"/>
          <w:tab w:val="left" w:pos="2400"/>
        </w:tabs>
        <w:spacing w:after="60"/>
        <w:rPr>
          <w:sz w:val="18"/>
          <w:szCs w:val="18"/>
        </w:rPr>
      </w:pPr>
      <w:r w:rsidRPr="000A4990">
        <w:rPr>
          <w:sz w:val="18"/>
          <w:szCs w:val="18"/>
        </w:rPr>
        <w:t xml:space="preserve">Work experience             : </w:t>
      </w:r>
      <w:r w:rsidRPr="000A4990">
        <w:rPr>
          <w:sz w:val="18"/>
          <w:szCs w:val="18"/>
        </w:rPr>
        <w:tab/>
      </w:r>
      <w:r w:rsidRPr="000A4990">
        <w:rPr>
          <w:sz w:val="18"/>
          <w:szCs w:val="18"/>
        </w:rPr>
        <w:tab/>
      </w:r>
      <w:r>
        <w:rPr>
          <w:sz w:val="18"/>
          <w:szCs w:val="18"/>
        </w:rPr>
        <w:t>11 May 2015 to Present</w:t>
      </w:r>
    </w:p>
    <w:p w:rsidR="00D4105A" w:rsidRDefault="00D4105A" w:rsidP="00D4105A">
      <w:pPr>
        <w:pStyle w:val="BodyText"/>
        <w:tabs>
          <w:tab w:val="left" w:pos="2370"/>
          <w:tab w:val="left" w:pos="2400"/>
        </w:tabs>
        <w:spacing w:after="60"/>
        <w:rPr>
          <w:sz w:val="18"/>
          <w:szCs w:val="18"/>
        </w:rPr>
      </w:pPr>
    </w:p>
    <w:p w:rsidR="00D4105A" w:rsidRDefault="00D4105A" w:rsidP="00D4105A">
      <w:pPr>
        <w:pStyle w:val="BodyText"/>
        <w:tabs>
          <w:tab w:val="left" w:pos="2370"/>
          <w:tab w:val="left" w:pos="2400"/>
        </w:tabs>
        <w:spacing w:after="60"/>
        <w:rPr>
          <w:sz w:val="18"/>
          <w:szCs w:val="18"/>
        </w:rPr>
      </w:pPr>
      <w:r>
        <w:rPr>
          <w:sz w:val="18"/>
          <w:szCs w:val="18"/>
        </w:rPr>
        <w:t>Company                       :</w:t>
      </w:r>
      <w:r>
        <w:rPr>
          <w:sz w:val="18"/>
          <w:szCs w:val="18"/>
        </w:rPr>
        <w:tab/>
      </w:r>
      <w:r>
        <w:rPr>
          <w:sz w:val="18"/>
          <w:szCs w:val="18"/>
        </w:rPr>
        <w:tab/>
      </w:r>
      <w:r>
        <w:rPr>
          <w:sz w:val="18"/>
          <w:szCs w:val="18"/>
        </w:rPr>
        <w:tab/>
        <w:t>Kindlebit Solutions Pvt. Ltd.</w:t>
      </w:r>
    </w:p>
    <w:p w:rsidR="00D4105A" w:rsidRPr="000A4990" w:rsidRDefault="00D4105A" w:rsidP="00D4105A">
      <w:pPr>
        <w:pStyle w:val="BodyText"/>
        <w:spacing w:after="60"/>
        <w:rPr>
          <w:rFonts w:cs="Tahoma"/>
          <w:sz w:val="18"/>
          <w:szCs w:val="18"/>
        </w:rPr>
      </w:pPr>
      <w:r w:rsidRPr="000A4990">
        <w:rPr>
          <w:rFonts w:cs="Tahoma"/>
          <w:sz w:val="18"/>
          <w:szCs w:val="18"/>
        </w:rPr>
        <w:t>Designation</w:t>
      </w:r>
      <w:r w:rsidRPr="000A4990">
        <w:rPr>
          <w:rFonts w:cs="Tahoma"/>
          <w:sz w:val="18"/>
          <w:szCs w:val="18"/>
        </w:rPr>
        <w:tab/>
      </w:r>
      <w:r w:rsidRPr="000A4990">
        <w:rPr>
          <w:rFonts w:cs="Tahoma"/>
          <w:sz w:val="18"/>
          <w:szCs w:val="18"/>
        </w:rPr>
        <w:tab/>
      </w:r>
      <w:r w:rsidRPr="000A4990">
        <w:rPr>
          <w:rFonts w:cs="Tahoma"/>
          <w:sz w:val="18"/>
          <w:szCs w:val="18"/>
        </w:rPr>
        <w:tab/>
      </w:r>
      <w:r w:rsidRPr="000A4990">
        <w:rPr>
          <w:rFonts w:cs="Tahoma"/>
          <w:sz w:val="18"/>
          <w:szCs w:val="18"/>
        </w:rPr>
        <w:tab/>
      </w:r>
      <w:r w:rsidRPr="000A4990">
        <w:rPr>
          <w:rFonts w:cs="Tahoma"/>
          <w:sz w:val="18"/>
          <w:szCs w:val="18"/>
        </w:rPr>
        <w:tab/>
        <w:t xml:space="preserve">: </w:t>
      </w:r>
      <w:r w:rsidRPr="000A4990">
        <w:rPr>
          <w:rFonts w:cs="Tahoma"/>
          <w:sz w:val="18"/>
          <w:szCs w:val="18"/>
        </w:rPr>
        <w:tab/>
      </w:r>
      <w:r w:rsidRPr="000A4990">
        <w:rPr>
          <w:rFonts w:cs="Tahoma"/>
          <w:sz w:val="18"/>
          <w:szCs w:val="18"/>
        </w:rPr>
        <w:tab/>
      </w:r>
      <w:r>
        <w:rPr>
          <w:rFonts w:cs="Tahoma"/>
          <w:sz w:val="18"/>
          <w:szCs w:val="18"/>
        </w:rPr>
        <w:t>Software Engineer</w:t>
      </w:r>
    </w:p>
    <w:p w:rsidR="00D4105A" w:rsidRDefault="00D4105A" w:rsidP="00D4105A">
      <w:pPr>
        <w:pStyle w:val="BodyText"/>
        <w:tabs>
          <w:tab w:val="left" w:pos="2370"/>
          <w:tab w:val="left" w:pos="2400"/>
        </w:tabs>
        <w:spacing w:after="60"/>
        <w:rPr>
          <w:sz w:val="18"/>
          <w:szCs w:val="18"/>
        </w:rPr>
      </w:pPr>
      <w:r w:rsidRPr="000A4990">
        <w:rPr>
          <w:sz w:val="18"/>
          <w:szCs w:val="18"/>
        </w:rPr>
        <w:t xml:space="preserve">Work experience             : </w:t>
      </w:r>
      <w:r w:rsidRPr="000A4990">
        <w:rPr>
          <w:sz w:val="18"/>
          <w:szCs w:val="18"/>
        </w:rPr>
        <w:tab/>
      </w:r>
      <w:r w:rsidRPr="000A4990">
        <w:rPr>
          <w:sz w:val="18"/>
          <w:szCs w:val="18"/>
        </w:rPr>
        <w:tab/>
      </w:r>
      <w:r>
        <w:rPr>
          <w:sz w:val="18"/>
          <w:szCs w:val="18"/>
        </w:rPr>
        <w:t>2 years 5 months</w:t>
      </w:r>
    </w:p>
    <w:p w:rsidR="00D4105A" w:rsidRDefault="00D4105A" w:rsidP="00B5207F">
      <w:pPr>
        <w:pStyle w:val="BodyText"/>
        <w:spacing w:after="60"/>
        <w:rPr>
          <w:rFonts w:cs="Tahoma"/>
          <w:sz w:val="18"/>
          <w:szCs w:val="18"/>
        </w:rPr>
      </w:pPr>
    </w:p>
    <w:p w:rsidR="00FE1846" w:rsidRPr="000A4990" w:rsidRDefault="009E7EF3" w:rsidP="00B5207F">
      <w:pPr>
        <w:pStyle w:val="BodyText"/>
        <w:spacing w:after="60"/>
        <w:rPr>
          <w:rFonts w:cs="Tahoma"/>
          <w:sz w:val="18"/>
          <w:szCs w:val="18"/>
        </w:rPr>
      </w:pPr>
      <w:r w:rsidRPr="000A4990">
        <w:rPr>
          <w:rFonts w:cs="Tahoma"/>
          <w:sz w:val="18"/>
          <w:szCs w:val="18"/>
        </w:rPr>
        <w:t xml:space="preserve">Company </w:t>
      </w:r>
      <w:r w:rsidRPr="000A4990">
        <w:rPr>
          <w:rFonts w:cs="Tahoma"/>
          <w:sz w:val="18"/>
          <w:szCs w:val="18"/>
        </w:rPr>
        <w:tab/>
      </w:r>
      <w:r w:rsidR="00B5207F">
        <w:rPr>
          <w:rFonts w:cs="Tahoma"/>
          <w:sz w:val="18"/>
          <w:szCs w:val="18"/>
        </w:rPr>
        <w:tab/>
      </w:r>
      <w:r w:rsidR="00B5207F">
        <w:rPr>
          <w:rFonts w:cs="Tahoma"/>
          <w:sz w:val="18"/>
          <w:szCs w:val="18"/>
        </w:rPr>
        <w:tab/>
      </w:r>
      <w:r w:rsidR="00B5207F">
        <w:rPr>
          <w:rFonts w:cs="Tahoma"/>
          <w:sz w:val="18"/>
          <w:szCs w:val="18"/>
        </w:rPr>
        <w:tab/>
      </w:r>
      <w:r w:rsidR="00B5207F">
        <w:rPr>
          <w:rFonts w:cs="Tahoma"/>
          <w:sz w:val="18"/>
          <w:szCs w:val="18"/>
        </w:rPr>
        <w:tab/>
        <w:t xml:space="preserve">: </w:t>
      </w:r>
      <w:r w:rsidR="00B5207F">
        <w:rPr>
          <w:rFonts w:cs="Tahoma"/>
          <w:sz w:val="18"/>
          <w:szCs w:val="18"/>
        </w:rPr>
        <w:tab/>
        <w:t xml:space="preserve">     Arpoco</w:t>
      </w:r>
      <w:r w:rsidRPr="000A4990">
        <w:rPr>
          <w:rFonts w:cs="Tahoma"/>
          <w:sz w:val="18"/>
          <w:szCs w:val="18"/>
        </w:rPr>
        <w:t xml:space="preserve"> Pvt. Ltd.</w:t>
      </w:r>
      <w:r w:rsidR="00B5207F">
        <w:rPr>
          <w:rFonts w:cs="Tahoma"/>
          <w:sz w:val="18"/>
          <w:szCs w:val="18"/>
        </w:rPr>
        <w:t xml:space="preserve"> </w:t>
      </w:r>
      <w:r w:rsidR="00FE1846" w:rsidRPr="000A4990">
        <w:rPr>
          <w:rFonts w:cs="Tahoma"/>
          <w:sz w:val="18"/>
          <w:szCs w:val="18"/>
        </w:rPr>
        <w:t xml:space="preserve">     </w:t>
      </w:r>
    </w:p>
    <w:p w:rsidR="009E7EF3" w:rsidRPr="000A4990" w:rsidRDefault="00985EED" w:rsidP="009E7EF3">
      <w:pPr>
        <w:pStyle w:val="BodyText"/>
        <w:spacing w:after="60"/>
        <w:rPr>
          <w:rFonts w:cs="Tahoma"/>
          <w:sz w:val="18"/>
          <w:szCs w:val="18"/>
        </w:rPr>
      </w:pPr>
      <w:r w:rsidRPr="000A4990">
        <w:rPr>
          <w:rFonts w:cs="Tahoma"/>
          <w:sz w:val="18"/>
          <w:szCs w:val="18"/>
        </w:rPr>
        <w:t>Designation</w:t>
      </w:r>
      <w:r w:rsidRPr="000A4990">
        <w:rPr>
          <w:rFonts w:cs="Tahoma"/>
          <w:sz w:val="18"/>
          <w:szCs w:val="18"/>
        </w:rPr>
        <w:tab/>
      </w:r>
      <w:r w:rsidRPr="000A4990">
        <w:rPr>
          <w:rFonts w:cs="Tahoma"/>
          <w:sz w:val="18"/>
          <w:szCs w:val="18"/>
        </w:rPr>
        <w:tab/>
      </w:r>
      <w:r w:rsidRPr="000A4990">
        <w:rPr>
          <w:rFonts w:cs="Tahoma"/>
          <w:sz w:val="18"/>
          <w:szCs w:val="18"/>
        </w:rPr>
        <w:tab/>
      </w:r>
      <w:r w:rsidRPr="000A4990">
        <w:rPr>
          <w:rFonts w:cs="Tahoma"/>
          <w:sz w:val="18"/>
          <w:szCs w:val="18"/>
        </w:rPr>
        <w:tab/>
      </w:r>
      <w:r w:rsidRPr="000A4990">
        <w:rPr>
          <w:rFonts w:cs="Tahoma"/>
          <w:sz w:val="18"/>
          <w:szCs w:val="18"/>
        </w:rPr>
        <w:tab/>
        <w:t xml:space="preserve">: </w:t>
      </w:r>
      <w:r w:rsidRPr="000A4990">
        <w:rPr>
          <w:rFonts w:cs="Tahoma"/>
          <w:sz w:val="18"/>
          <w:szCs w:val="18"/>
        </w:rPr>
        <w:tab/>
      </w:r>
      <w:r w:rsidRPr="000A4990">
        <w:rPr>
          <w:rFonts w:cs="Tahoma"/>
          <w:sz w:val="18"/>
          <w:szCs w:val="18"/>
        </w:rPr>
        <w:tab/>
      </w:r>
      <w:r w:rsidR="00B5207F">
        <w:rPr>
          <w:rFonts w:cs="Tahoma"/>
          <w:sz w:val="18"/>
          <w:szCs w:val="18"/>
        </w:rPr>
        <w:t>Website Developer</w:t>
      </w:r>
      <w:r w:rsidR="003B00FF" w:rsidRPr="000A4990">
        <w:rPr>
          <w:rFonts w:cs="Tahoma"/>
          <w:sz w:val="18"/>
          <w:szCs w:val="18"/>
        </w:rPr>
        <w:t xml:space="preserve"> </w:t>
      </w:r>
    </w:p>
    <w:p w:rsidR="009641EC" w:rsidRDefault="00DF42EC" w:rsidP="002365EC">
      <w:pPr>
        <w:pStyle w:val="BodyText"/>
        <w:tabs>
          <w:tab w:val="left" w:pos="2370"/>
          <w:tab w:val="left" w:pos="2400"/>
        </w:tabs>
        <w:spacing w:after="60"/>
        <w:rPr>
          <w:sz w:val="18"/>
          <w:szCs w:val="18"/>
        </w:rPr>
      </w:pPr>
      <w:r w:rsidRPr="000A4990">
        <w:rPr>
          <w:sz w:val="18"/>
          <w:szCs w:val="18"/>
        </w:rPr>
        <w:t>Work experience</w:t>
      </w:r>
      <w:r w:rsidR="00EB0CF9" w:rsidRPr="000A4990">
        <w:rPr>
          <w:sz w:val="18"/>
          <w:szCs w:val="18"/>
        </w:rPr>
        <w:t xml:space="preserve">             </w:t>
      </w:r>
      <w:r w:rsidR="009E7EF3" w:rsidRPr="000A4990">
        <w:rPr>
          <w:sz w:val="18"/>
          <w:szCs w:val="18"/>
        </w:rPr>
        <w:t xml:space="preserve">: </w:t>
      </w:r>
      <w:r w:rsidR="009E7EF3" w:rsidRPr="000A4990">
        <w:rPr>
          <w:sz w:val="18"/>
          <w:szCs w:val="18"/>
        </w:rPr>
        <w:tab/>
      </w:r>
      <w:r w:rsidR="009E7EF3" w:rsidRPr="000A4990">
        <w:rPr>
          <w:sz w:val="18"/>
          <w:szCs w:val="18"/>
        </w:rPr>
        <w:tab/>
      </w:r>
      <w:r w:rsidR="00191101">
        <w:rPr>
          <w:sz w:val="18"/>
          <w:szCs w:val="18"/>
        </w:rPr>
        <w:t xml:space="preserve">1 year </w:t>
      </w:r>
      <w:r w:rsidR="00BB1328">
        <w:rPr>
          <w:sz w:val="18"/>
          <w:szCs w:val="18"/>
        </w:rPr>
        <w:t>2</w:t>
      </w:r>
      <w:r w:rsidR="00191101">
        <w:rPr>
          <w:sz w:val="18"/>
          <w:szCs w:val="18"/>
        </w:rPr>
        <w:t xml:space="preserve"> months</w:t>
      </w:r>
    </w:p>
    <w:p w:rsidR="005B7B17" w:rsidRDefault="005B7B17" w:rsidP="002365EC">
      <w:pPr>
        <w:pStyle w:val="BodyText"/>
        <w:tabs>
          <w:tab w:val="left" w:pos="2370"/>
          <w:tab w:val="left" w:pos="2400"/>
        </w:tabs>
        <w:spacing w:after="60"/>
        <w:rPr>
          <w:sz w:val="18"/>
          <w:szCs w:val="18"/>
        </w:rPr>
      </w:pPr>
    </w:p>
    <w:p w:rsidR="00875BA2" w:rsidRPr="000A4990" w:rsidRDefault="00875BA2" w:rsidP="00875BA2">
      <w:pPr>
        <w:numPr>
          <w:ilvl w:val="0"/>
          <w:numId w:val="8"/>
        </w:numPr>
        <w:suppressAutoHyphens/>
        <w:spacing w:after="60"/>
        <w:rPr>
          <w:b/>
          <w:u w:val="single"/>
        </w:rPr>
      </w:pPr>
      <w:r>
        <w:rPr>
          <w:b/>
          <w:u w:val="single"/>
        </w:rPr>
        <w:t>Project : CLTread Web Application</w:t>
      </w:r>
    </w:p>
    <w:p w:rsidR="00875BA2" w:rsidRPr="000A4990" w:rsidRDefault="00875BA2" w:rsidP="00875BA2">
      <w:pPr>
        <w:spacing w:after="60"/>
        <w:ind w:left="720"/>
        <w:rPr>
          <w:b/>
          <w:u w:val="single"/>
        </w:rPr>
      </w:pPr>
    </w:p>
    <w:tbl>
      <w:tblPr>
        <w:tblW w:w="9051" w:type="dxa"/>
        <w:tblInd w:w="198" w:type="dxa"/>
        <w:tblLayout w:type="fixed"/>
        <w:tblLook w:val="0000" w:firstRow="0" w:lastRow="0" w:firstColumn="0" w:lastColumn="0" w:noHBand="0" w:noVBand="0"/>
      </w:tblPr>
      <w:tblGrid>
        <w:gridCol w:w="1895"/>
        <w:gridCol w:w="236"/>
        <w:gridCol w:w="6920"/>
      </w:tblGrid>
      <w:tr w:rsidR="00875BA2" w:rsidRPr="000A4990" w:rsidTr="00600A42">
        <w:trPr>
          <w:trHeight w:val="290"/>
        </w:trPr>
        <w:tc>
          <w:tcPr>
            <w:tcW w:w="1895" w:type="dxa"/>
          </w:tcPr>
          <w:p w:rsidR="00875BA2" w:rsidRPr="000A4990" w:rsidRDefault="00875BA2" w:rsidP="00600A42">
            <w:pPr>
              <w:snapToGrid w:val="0"/>
              <w:spacing w:after="60"/>
              <w:rPr>
                <w:b/>
              </w:rPr>
            </w:pPr>
            <w:r w:rsidRPr="000A4990">
              <w:rPr>
                <w:b/>
              </w:rPr>
              <w:t>Description</w:t>
            </w:r>
          </w:p>
        </w:tc>
        <w:tc>
          <w:tcPr>
            <w:tcW w:w="236" w:type="dxa"/>
          </w:tcPr>
          <w:p w:rsidR="00875BA2" w:rsidRPr="000A4990" w:rsidRDefault="00875BA2" w:rsidP="00600A42">
            <w:pPr>
              <w:snapToGrid w:val="0"/>
              <w:spacing w:after="60"/>
              <w:rPr>
                <w:iCs/>
              </w:rPr>
            </w:pPr>
            <w:r w:rsidRPr="000A4990">
              <w:rPr>
                <w:iCs/>
              </w:rPr>
              <w:t xml:space="preserve">: </w:t>
            </w:r>
          </w:p>
        </w:tc>
        <w:tc>
          <w:tcPr>
            <w:tcW w:w="6920" w:type="dxa"/>
          </w:tcPr>
          <w:p w:rsidR="00875BA2" w:rsidRDefault="00875BA2" w:rsidP="00600A42">
            <w:pPr>
              <w:snapToGrid w:val="0"/>
              <w:spacing w:after="60"/>
              <w:rPr>
                <w:shd w:val="clear" w:color="auto" w:fill="FFFFFF"/>
              </w:rPr>
            </w:pPr>
            <w:r>
              <w:rPr>
                <w:shd w:val="clear" w:color="auto" w:fill="FFFFFF"/>
              </w:rPr>
              <w:t>This is a Web application build in MVC and angularJS using SQL Server 2012 as database. This applications keeps track of the process from recycling used tyres to other usable items like carpets, furnitures etc.This application have various modules like Hauler, Pocessor, RPM, Remitance etc.</w:t>
            </w:r>
          </w:p>
          <w:p w:rsidR="00875BA2" w:rsidRPr="000A4990" w:rsidRDefault="00875BA2" w:rsidP="00600A42">
            <w:pPr>
              <w:snapToGrid w:val="0"/>
              <w:spacing w:after="60"/>
              <w:rPr>
                <w:iCs/>
              </w:rPr>
            </w:pPr>
          </w:p>
        </w:tc>
      </w:tr>
      <w:tr w:rsidR="00875BA2" w:rsidRPr="000A4990" w:rsidTr="00600A42">
        <w:trPr>
          <w:trHeight w:val="290"/>
        </w:trPr>
        <w:tc>
          <w:tcPr>
            <w:tcW w:w="1895" w:type="dxa"/>
          </w:tcPr>
          <w:p w:rsidR="00875BA2" w:rsidRPr="000A4990" w:rsidRDefault="00875BA2" w:rsidP="00600A42">
            <w:pPr>
              <w:snapToGrid w:val="0"/>
              <w:spacing w:after="60"/>
              <w:rPr>
                <w:b/>
                <w:iCs/>
              </w:rPr>
            </w:pPr>
            <w:r w:rsidRPr="000A4990">
              <w:rPr>
                <w:b/>
                <w:iCs/>
              </w:rPr>
              <w:t>Roles &amp; Responsibilities</w:t>
            </w:r>
          </w:p>
        </w:tc>
        <w:tc>
          <w:tcPr>
            <w:tcW w:w="236" w:type="dxa"/>
          </w:tcPr>
          <w:p w:rsidR="00875BA2" w:rsidRPr="000A4990" w:rsidRDefault="00875BA2" w:rsidP="00600A42">
            <w:pPr>
              <w:snapToGrid w:val="0"/>
              <w:spacing w:after="60"/>
              <w:rPr>
                <w:iCs/>
              </w:rPr>
            </w:pPr>
            <w:r w:rsidRPr="000A4990">
              <w:rPr>
                <w:iCs/>
              </w:rPr>
              <w:t>:</w:t>
            </w:r>
          </w:p>
        </w:tc>
        <w:tc>
          <w:tcPr>
            <w:tcW w:w="6920" w:type="dxa"/>
          </w:tcPr>
          <w:p w:rsidR="00875BA2" w:rsidRPr="005A1094" w:rsidRDefault="00875BA2" w:rsidP="00600A42">
            <w:pPr>
              <w:numPr>
                <w:ilvl w:val="0"/>
                <w:numId w:val="9"/>
              </w:numPr>
              <w:suppressAutoHyphens/>
              <w:snapToGrid w:val="0"/>
              <w:spacing w:after="60"/>
              <w:rPr>
                <w:iCs/>
              </w:rPr>
            </w:pPr>
            <w:r w:rsidRPr="000A4990">
              <w:rPr>
                <w:iCs/>
              </w:rPr>
              <w:t xml:space="preserve">Worked as a </w:t>
            </w:r>
            <w:r>
              <w:rPr>
                <w:iCs/>
              </w:rPr>
              <w:t>Developer</w:t>
            </w:r>
            <w:r w:rsidRPr="000A4990">
              <w:rPr>
                <w:iCs/>
              </w:rPr>
              <w:t>.</w:t>
            </w:r>
          </w:p>
          <w:p w:rsidR="00875BA2" w:rsidRPr="000A4990" w:rsidRDefault="00875BA2" w:rsidP="00600A42">
            <w:pPr>
              <w:numPr>
                <w:ilvl w:val="0"/>
                <w:numId w:val="9"/>
              </w:numPr>
              <w:suppressAutoHyphens/>
              <w:spacing w:after="60"/>
              <w:rPr>
                <w:iCs/>
              </w:rPr>
            </w:pPr>
            <w:r>
              <w:rPr>
                <w:rFonts w:cs="Tahoma"/>
                <w:iCs/>
              </w:rPr>
              <w:t>D</w:t>
            </w:r>
            <w:r w:rsidRPr="000A4990">
              <w:rPr>
                <w:rFonts w:cs="Tahoma"/>
                <w:iCs/>
              </w:rPr>
              <w:t xml:space="preserve">evelopment of the </w:t>
            </w:r>
            <w:r>
              <w:rPr>
                <w:rFonts w:cs="Tahoma"/>
                <w:iCs/>
              </w:rPr>
              <w:t>Application.</w:t>
            </w:r>
          </w:p>
        </w:tc>
      </w:tr>
      <w:tr w:rsidR="00875BA2" w:rsidRPr="000A4990" w:rsidTr="00600A42">
        <w:trPr>
          <w:trHeight w:val="290"/>
        </w:trPr>
        <w:tc>
          <w:tcPr>
            <w:tcW w:w="1895" w:type="dxa"/>
          </w:tcPr>
          <w:p w:rsidR="00875BA2" w:rsidRPr="000A4990" w:rsidRDefault="00875BA2" w:rsidP="00600A42">
            <w:pPr>
              <w:snapToGrid w:val="0"/>
              <w:spacing w:after="60"/>
              <w:ind w:right="-222"/>
              <w:rPr>
                <w:b/>
              </w:rPr>
            </w:pPr>
            <w:r w:rsidRPr="000A4990">
              <w:rPr>
                <w:b/>
              </w:rPr>
              <w:t>Technology used</w:t>
            </w:r>
          </w:p>
        </w:tc>
        <w:tc>
          <w:tcPr>
            <w:tcW w:w="236" w:type="dxa"/>
          </w:tcPr>
          <w:p w:rsidR="00875BA2" w:rsidRPr="000A4990" w:rsidRDefault="00875BA2" w:rsidP="00600A42">
            <w:pPr>
              <w:snapToGrid w:val="0"/>
              <w:spacing w:after="60"/>
              <w:rPr>
                <w:iCs/>
              </w:rPr>
            </w:pPr>
            <w:r w:rsidRPr="000A4990">
              <w:rPr>
                <w:iCs/>
              </w:rPr>
              <w:t>:</w:t>
            </w:r>
          </w:p>
        </w:tc>
        <w:tc>
          <w:tcPr>
            <w:tcW w:w="6920" w:type="dxa"/>
          </w:tcPr>
          <w:p w:rsidR="00875BA2" w:rsidRDefault="00875BA2" w:rsidP="00600A42">
            <w:pPr>
              <w:spacing w:after="60"/>
            </w:pPr>
            <w:r>
              <w:t>MVC, Json, AngularJS</w:t>
            </w:r>
            <w:r w:rsidR="00600A42">
              <w:t>, jQuery</w:t>
            </w:r>
            <w:r>
              <w:t xml:space="preserve">, SQL Server 2012, Entity Framework 6 </w:t>
            </w:r>
          </w:p>
          <w:p w:rsidR="00875BA2" w:rsidRPr="000A4990" w:rsidRDefault="00875BA2" w:rsidP="00600A42">
            <w:pPr>
              <w:spacing w:after="60"/>
            </w:pPr>
          </w:p>
        </w:tc>
      </w:tr>
    </w:tbl>
    <w:p w:rsidR="00875BA2" w:rsidRDefault="00875BA2" w:rsidP="002365EC">
      <w:pPr>
        <w:pStyle w:val="BodyText"/>
        <w:tabs>
          <w:tab w:val="left" w:pos="2370"/>
          <w:tab w:val="left" w:pos="2400"/>
        </w:tabs>
        <w:spacing w:after="60"/>
        <w:rPr>
          <w:sz w:val="18"/>
          <w:szCs w:val="18"/>
        </w:rPr>
      </w:pPr>
    </w:p>
    <w:p w:rsidR="008E6D13" w:rsidRDefault="008E6D13" w:rsidP="008E6D13">
      <w:pPr>
        <w:suppressAutoHyphens/>
        <w:spacing w:after="60"/>
        <w:ind w:left="360"/>
        <w:rPr>
          <w:b/>
          <w:u w:val="single"/>
        </w:rPr>
      </w:pPr>
    </w:p>
    <w:p w:rsidR="00EC0964" w:rsidRPr="000A4990" w:rsidRDefault="00EC0964" w:rsidP="00EC0964">
      <w:pPr>
        <w:numPr>
          <w:ilvl w:val="0"/>
          <w:numId w:val="8"/>
        </w:numPr>
        <w:suppressAutoHyphens/>
        <w:spacing w:after="60"/>
        <w:rPr>
          <w:b/>
          <w:u w:val="single"/>
        </w:rPr>
      </w:pPr>
      <w:r>
        <w:rPr>
          <w:b/>
          <w:u w:val="single"/>
        </w:rPr>
        <w:t>Project : Cable Resource Tracker</w:t>
      </w:r>
      <w:r w:rsidRPr="000A4990">
        <w:rPr>
          <w:b/>
          <w:u w:val="single"/>
        </w:rPr>
        <w:t xml:space="preserve">             </w:t>
      </w:r>
    </w:p>
    <w:p w:rsidR="00EC0964" w:rsidRPr="000A4990" w:rsidRDefault="00EC0964" w:rsidP="00EC0964">
      <w:pPr>
        <w:spacing w:after="60"/>
        <w:ind w:left="720"/>
        <w:rPr>
          <w:b/>
          <w:u w:val="single"/>
        </w:rPr>
      </w:pPr>
    </w:p>
    <w:tbl>
      <w:tblPr>
        <w:tblW w:w="9051" w:type="dxa"/>
        <w:tblInd w:w="198" w:type="dxa"/>
        <w:tblLayout w:type="fixed"/>
        <w:tblLook w:val="0000" w:firstRow="0" w:lastRow="0" w:firstColumn="0" w:lastColumn="0" w:noHBand="0" w:noVBand="0"/>
      </w:tblPr>
      <w:tblGrid>
        <w:gridCol w:w="1895"/>
        <w:gridCol w:w="236"/>
        <w:gridCol w:w="6920"/>
      </w:tblGrid>
      <w:tr w:rsidR="00EC0964" w:rsidRPr="000A4990" w:rsidTr="000D292E">
        <w:trPr>
          <w:trHeight w:val="290"/>
        </w:trPr>
        <w:tc>
          <w:tcPr>
            <w:tcW w:w="1895" w:type="dxa"/>
          </w:tcPr>
          <w:p w:rsidR="00EC0964" w:rsidRPr="000A4990" w:rsidRDefault="00EC0964" w:rsidP="000D292E">
            <w:pPr>
              <w:snapToGrid w:val="0"/>
              <w:spacing w:after="60"/>
              <w:rPr>
                <w:b/>
              </w:rPr>
            </w:pPr>
            <w:r w:rsidRPr="000A4990">
              <w:rPr>
                <w:b/>
              </w:rPr>
              <w:t>Description</w:t>
            </w:r>
          </w:p>
        </w:tc>
        <w:tc>
          <w:tcPr>
            <w:tcW w:w="236" w:type="dxa"/>
          </w:tcPr>
          <w:p w:rsidR="00EC0964" w:rsidRPr="000A4990" w:rsidRDefault="00EC0964" w:rsidP="000D292E">
            <w:pPr>
              <w:snapToGrid w:val="0"/>
              <w:spacing w:after="60"/>
              <w:rPr>
                <w:iCs/>
              </w:rPr>
            </w:pPr>
            <w:r w:rsidRPr="000A4990">
              <w:rPr>
                <w:iCs/>
              </w:rPr>
              <w:t xml:space="preserve">: </w:t>
            </w:r>
          </w:p>
        </w:tc>
        <w:tc>
          <w:tcPr>
            <w:tcW w:w="6920" w:type="dxa"/>
          </w:tcPr>
          <w:p w:rsidR="00EC0964" w:rsidRDefault="00494C90" w:rsidP="001106DB">
            <w:pPr>
              <w:snapToGrid w:val="0"/>
              <w:spacing w:after="60"/>
              <w:rPr>
                <w:shd w:val="clear" w:color="auto" w:fill="FFFFFF"/>
              </w:rPr>
            </w:pPr>
            <w:r>
              <w:rPr>
                <w:shd w:val="clear" w:color="auto" w:fill="FFFFFF"/>
              </w:rPr>
              <w:t>This</w:t>
            </w:r>
            <w:r w:rsidR="001106DB">
              <w:rPr>
                <w:shd w:val="clear" w:color="auto" w:fill="FFFFFF"/>
              </w:rPr>
              <w:t xml:space="preserve"> is a</w:t>
            </w:r>
            <w:r>
              <w:rPr>
                <w:shd w:val="clear" w:color="auto" w:fill="FFFFFF"/>
              </w:rPr>
              <w:t xml:space="preserve"> Web</w:t>
            </w:r>
            <w:r w:rsidR="001106DB">
              <w:rPr>
                <w:shd w:val="clear" w:color="auto" w:fill="FFFFFF"/>
              </w:rPr>
              <w:t xml:space="preserve"> application build in ASP.Net using SQL Server 2012 as database for Intec Communications. This applications have various modules like Inventory Management, KPI(Key Performance Indicator), Payroll, Work Order etc. This applications is basically automation of Intec Communications existing process.</w:t>
            </w:r>
          </w:p>
          <w:p w:rsidR="001106DB" w:rsidRPr="000A4990" w:rsidRDefault="001106DB" w:rsidP="001106DB">
            <w:pPr>
              <w:snapToGrid w:val="0"/>
              <w:spacing w:after="60"/>
              <w:rPr>
                <w:iCs/>
              </w:rPr>
            </w:pPr>
          </w:p>
        </w:tc>
      </w:tr>
      <w:tr w:rsidR="00EC0964" w:rsidRPr="000A4990" w:rsidTr="000D292E">
        <w:trPr>
          <w:trHeight w:val="290"/>
        </w:trPr>
        <w:tc>
          <w:tcPr>
            <w:tcW w:w="1895" w:type="dxa"/>
          </w:tcPr>
          <w:p w:rsidR="00EC0964" w:rsidRPr="000A4990" w:rsidRDefault="00EC0964" w:rsidP="000D292E">
            <w:pPr>
              <w:snapToGrid w:val="0"/>
              <w:spacing w:after="60"/>
              <w:rPr>
                <w:b/>
                <w:iCs/>
              </w:rPr>
            </w:pPr>
            <w:r w:rsidRPr="000A4990">
              <w:rPr>
                <w:b/>
                <w:iCs/>
              </w:rPr>
              <w:t>Roles &amp; Responsibilities</w:t>
            </w:r>
          </w:p>
        </w:tc>
        <w:tc>
          <w:tcPr>
            <w:tcW w:w="236" w:type="dxa"/>
          </w:tcPr>
          <w:p w:rsidR="00EC0964" w:rsidRPr="000A4990" w:rsidRDefault="00EC0964" w:rsidP="000D292E">
            <w:pPr>
              <w:snapToGrid w:val="0"/>
              <w:spacing w:after="60"/>
              <w:rPr>
                <w:iCs/>
              </w:rPr>
            </w:pPr>
            <w:r w:rsidRPr="000A4990">
              <w:rPr>
                <w:iCs/>
              </w:rPr>
              <w:t>:</w:t>
            </w:r>
          </w:p>
        </w:tc>
        <w:tc>
          <w:tcPr>
            <w:tcW w:w="6920" w:type="dxa"/>
          </w:tcPr>
          <w:p w:rsidR="00EC0964" w:rsidRPr="005A1094" w:rsidRDefault="00EC0964" w:rsidP="000D292E">
            <w:pPr>
              <w:numPr>
                <w:ilvl w:val="0"/>
                <w:numId w:val="9"/>
              </w:numPr>
              <w:suppressAutoHyphens/>
              <w:snapToGrid w:val="0"/>
              <w:spacing w:after="60"/>
              <w:rPr>
                <w:iCs/>
              </w:rPr>
            </w:pPr>
            <w:r w:rsidRPr="000A4990">
              <w:rPr>
                <w:iCs/>
              </w:rPr>
              <w:t xml:space="preserve">Worked as a </w:t>
            </w:r>
            <w:r>
              <w:rPr>
                <w:iCs/>
              </w:rPr>
              <w:t>Developer</w:t>
            </w:r>
            <w:r w:rsidRPr="000A4990">
              <w:rPr>
                <w:iCs/>
              </w:rPr>
              <w:t>.</w:t>
            </w:r>
          </w:p>
          <w:p w:rsidR="00EC0964" w:rsidRPr="000A4990" w:rsidRDefault="00EC0964" w:rsidP="000D292E">
            <w:pPr>
              <w:numPr>
                <w:ilvl w:val="0"/>
                <w:numId w:val="9"/>
              </w:numPr>
              <w:suppressAutoHyphens/>
              <w:spacing w:after="60"/>
              <w:rPr>
                <w:iCs/>
              </w:rPr>
            </w:pPr>
            <w:r>
              <w:rPr>
                <w:rFonts w:cs="Tahoma"/>
                <w:iCs/>
              </w:rPr>
              <w:t>D</w:t>
            </w:r>
            <w:r w:rsidRPr="000A4990">
              <w:rPr>
                <w:rFonts w:cs="Tahoma"/>
                <w:iCs/>
              </w:rPr>
              <w:t xml:space="preserve">evelopment of the </w:t>
            </w:r>
            <w:r>
              <w:rPr>
                <w:rFonts w:cs="Tahoma"/>
                <w:iCs/>
              </w:rPr>
              <w:t>Application</w:t>
            </w:r>
            <w:r w:rsidR="001106DB">
              <w:rPr>
                <w:rFonts w:cs="Tahoma"/>
                <w:iCs/>
              </w:rPr>
              <w:t>.</w:t>
            </w:r>
          </w:p>
        </w:tc>
      </w:tr>
      <w:tr w:rsidR="00EC0964" w:rsidRPr="000A4990" w:rsidTr="000D292E">
        <w:trPr>
          <w:trHeight w:val="290"/>
        </w:trPr>
        <w:tc>
          <w:tcPr>
            <w:tcW w:w="1895" w:type="dxa"/>
          </w:tcPr>
          <w:p w:rsidR="00EC0964" w:rsidRPr="000A4990" w:rsidRDefault="00EC0964" w:rsidP="000D292E">
            <w:pPr>
              <w:snapToGrid w:val="0"/>
              <w:spacing w:after="60"/>
              <w:ind w:right="-222"/>
              <w:rPr>
                <w:b/>
              </w:rPr>
            </w:pPr>
            <w:r w:rsidRPr="000A4990">
              <w:rPr>
                <w:b/>
              </w:rPr>
              <w:t>Technology used</w:t>
            </w:r>
          </w:p>
        </w:tc>
        <w:tc>
          <w:tcPr>
            <w:tcW w:w="236" w:type="dxa"/>
          </w:tcPr>
          <w:p w:rsidR="00EC0964" w:rsidRPr="000A4990" w:rsidRDefault="00EC0964" w:rsidP="000D292E">
            <w:pPr>
              <w:snapToGrid w:val="0"/>
              <w:spacing w:after="60"/>
              <w:rPr>
                <w:iCs/>
              </w:rPr>
            </w:pPr>
            <w:r w:rsidRPr="000A4990">
              <w:rPr>
                <w:iCs/>
              </w:rPr>
              <w:t>:</w:t>
            </w:r>
          </w:p>
        </w:tc>
        <w:tc>
          <w:tcPr>
            <w:tcW w:w="6920" w:type="dxa"/>
          </w:tcPr>
          <w:p w:rsidR="00EC0964" w:rsidRDefault="00EC0964" w:rsidP="000D292E">
            <w:pPr>
              <w:spacing w:after="60"/>
            </w:pPr>
            <w:r>
              <w:t>C#.Net</w:t>
            </w:r>
            <w:r w:rsidR="000D292E">
              <w:t>,ASP.Net</w:t>
            </w:r>
            <w:r>
              <w:t xml:space="preserve">, </w:t>
            </w:r>
            <w:r w:rsidR="000D292E">
              <w:t>Json, jQuery, AJAX, SQL Server 2012,</w:t>
            </w:r>
            <w:r>
              <w:t xml:space="preserve"> </w:t>
            </w:r>
          </w:p>
          <w:p w:rsidR="00EC0964" w:rsidRPr="000A4990" w:rsidRDefault="00EC0964" w:rsidP="000D292E">
            <w:pPr>
              <w:spacing w:after="60"/>
            </w:pPr>
          </w:p>
        </w:tc>
      </w:tr>
    </w:tbl>
    <w:p w:rsidR="008E6D13" w:rsidRDefault="008E6D13" w:rsidP="008E6D13">
      <w:pPr>
        <w:suppressAutoHyphens/>
        <w:spacing w:after="60"/>
        <w:ind w:left="360"/>
        <w:rPr>
          <w:b/>
          <w:u w:val="single"/>
        </w:rPr>
      </w:pPr>
    </w:p>
    <w:p w:rsidR="006C2D3C" w:rsidRPr="000A4990" w:rsidRDefault="006C2D3C" w:rsidP="006C2D3C">
      <w:pPr>
        <w:numPr>
          <w:ilvl w:val="0"/>
          <w:numId w:val="8"/>
        </w:numPr>
        <w:suppressAutoHyphens/>
        <w:spacing w:after="60"/>
        <w:rPr>
          <w:b/>
          <w:u w:val="single"/>
        </w:rPr>
      </w:pPr>
      <w:r>
        <w:rPr>
          <w:b/>
          <w:u w:val="single"/>
        </w:rPr>
        <w:t>Project : Top Talent Solutions Report Generator Application</w:t>
      </w:r>
      <w:r w:rsidRPr="000A4990">
        <w:rPr>
          <w:b/>
          <w:u w:val="single"/>
        </w:rPr>
        <w:t xml:space="preserve">             </w:t>
      </w:r>
    </w:p>
    <w:p w:rsidR="006C2D3C" w:rsidRPr="000A4990" w:rsidRDefault="006C2D3C" w:rsidP="006C2D3C">
      <w:pPr>
        <w:spacing w:after="60"/>
        <w:ind w:left="720"/>
        <w:rPr>
          <w:b/>
          <w:u w:val="single"/>
        </w:rPr>
      </w:pPr>
    </w:p>
    <w:tbl>
      <w:tblPr>
        <w:tblW w:w="9051" w:type="dxa"/>
        <w:tblInd w:w="198" w:type="dxa"/>
        <w:tblLayout w:type="fixed"/>
        <w:tblLook w:val="0000" w:firstRow="0" w:lastRow="0" w:firstColumn="0" w:lastColumn="0" w:noHBand="0" w:noVBand="0"/>
      </w:tblPr>
      <w:tblGrid>
        <w:gridCol w:w="1895"/>
        <w:gridCol w:w="236"/>
        <w:gridCol w:w="6920"/>
      </w:tblGrid>
      <w:tr w:rsidR="006C2D3C" w:rsidRPr="000A4990" w:rsidTr="00281B36">
        <w:trPr>
          <w:trHeight w:val="290"/>
        </w:trPr>
        <w:tc>
          <w:tcPr>
            <w:tcW w:w="1895" w:type="dxa"/>
          </w:tcPr>
          <w:p w:rsidR="006C2D3C" w:rsidRPr="000A4990" w:rsidRDefault="006C2D3C" w:rsidP="00281B36">
            <w:pPr>
              <w:snapToGrid w:val="0"/>
              <w:spacing w:after="60"/>
              <w:rPr>
                <w:b/>
              </w:rPr>
            </w:pPr>
            <w:r w:rsidRPr="000A4990">
              <w:rPr>
                <w:b/>
              </w:rPr>
              <w:t>Description</w:t>
            </w:r>
          </w:p>
        </w:tc>
        <w:tc>
          <w:tcPr>
            <w:tcW w:w="236" w:type="dxa"/>
          </w:tcPr>
          <w:p w:rsidR="006C2D3C" w:rsidRPr="000A4990" w:rsidRDefault="006C2D3C" w:rsidP="00281B36">
            <w:pPr>
              <w:snapToGrid w:val="0"/>
              <w:spacing w:after="60"/>
              <w:rPr>
                <w:iCs/>
              </w:rPr>
            </w:pPr>
            <w:r w:rsidRPr="000A4990">
              <w:rPr>
                <w:iCs/>
              </w:rPr>
              <w:t xml:space="preserve">: </w:t>
            </w:r>
          </w:p>
        </w:tc>
        <w:tc>
          <w:tcPr>
            <w:tcW w:w="6920" w:type="dxa"/>
          </w:tcPr>
          <w:p w:rsidR="006C2D3C" w:rsidRPr="000A4990" w:rsidRDefault="00DF6C37" w:rsidP="00281B36">
            <w:pPr>
              <w:snapToGrid w:val="0"/>
              <w:spacing w:after="60"/>
              <w:rPr>
                <w:iCs/>
              </w:rPr>
            </w:pPr>
            <w:r>
              <w:rPr>
                <w:shd w:val="clear" w:color="auto" w:fill="FFFFFF"/>
              </w:rPr>
              <w:t>This project is basically a window application that creates different reports like Overview, Development, Interview Questions, Performance etc  in word and pdf format. After creating reports it uploads generated reports to Amazon bucket.</w:t>
            </w:r>
          </w:p>
        </w:tc>
      </w:tr>
      <w:tr w:rsidR="006C2D3C" w:rsidRPr="000A4990" w:rsidTr="00281B36">
        <w:trPr>
          <w:trHeight w:val="290"/>
        </w:trPr>
        <w:tc>
          <w:tcPr>
            <w:tcW w:w="1895" w:type="dxa"/>
          </w:tcPr>
          <w:p w:rsidR="006C2D3C" w:rsidRPr="000A4990" w:rsidRDefault="006C2D3C" w:rsidP="00281B36">
            <w:pPr>
              <w:snapToGrid w:val="0"/>
              <w:spacing w:after="60"/>
              <w:rPr>
                <w:b/>
                <w:iCs/>
              </w:rPr>
            </w:pPr>
            <w:r w:rsidRPr="000A4990">
              <w:rPr>
                <w:b/>
                <w:iCs/>
              </w:rPr>
              <w:t>Roles &amp; Responsibilities</w:t>
            </w:r>
          </w:p>
        </w:tc>
        <w:tc>
          <w:tcPr>
            <w:tcW w:w="236" w:type="dxa"/>
          </w:tcPr>
          <w:p w:rsidR="006C2D3C" w:rsidRPr="000A4990" w:rsidRDefault="006C2D3C" w:rsidP="00281B36">
            <w:pPr>
              <w:snapToGrid w:val="0"/>
              <w:spacing w:after="60"/>
              <w:rPr>
                <w:iCs/>
              </w:rPr>
            </w:pPr>
            <w:r w:rsidRPr="000A4990">
              <w:rPr>
                <w:iCs/>
              </w:rPr>
              <w:t>:</w:t>
            </w:r>
          </w:p>
        </w:tc>
        <w:tc>
          <w:tcPr>
            <w:tcW w:w="6920" w:type="dxa"/>
          </w:tcPr>
          <w:p w:rsidR="006C2D3C" w:rsidRPr="005A1094" w:rsidRDefault="006C2D3C" w:rsidP="006C2D3C">
            <w:pPr>
              <w:numPr>
                <w:ilvl w:val="0"/>
                <w:numId w:val="9"/>
              </w:numPr>
              <w:suppressAutoHyphens/>
              <w:snapToGrid w:val="0"/>
              <w:spacing w:after="60"/>
              <w:rPr>
                <w:iCs/>
              </w:rPr>
            </w:pPr>
            <w:r w:rsidRPr="000A4990">
              <w:rPr>
                <w:iCs/>
              </w:rPr>
              <w:t xml:space="preserve">Worked as a </w:t>
            </w:r>
            <w:r>
              <w:rPr>
                <w:iCs/>
              </w:rPr>
              <w:t>Developer</w:t>
            </w:r>
            <w:r w:rsidRPr="000A4990">
              <w:rPr>
                <w:iCs/>
              </w:rPr>
              <w:t>.</w:t>
            </w:r>
          </w:p>
          <w:p w:rsidR="006C2D3C" w:rsidRPr="000A4990" w:rsidRDefault="006C2D3C" w:rsidP="00DF6C37">
            <w:pPr>
              <w:numPr>
                <w:ilvl w:val="0"/>
                <w:numId w:val="9"/>
              </w:numPr>
              <w:suppressAutoHyphens/>
              <w:spacing w:after="60"/>
              <w:rPr>
                <w:iCs/>
              </w:rPr>
            </w:pPr>
            <w:r>
              <w:rPr>
                <w:rFonts w:cs="Tahoma"/>
                <w:iCs/>
              </w:rPr>
              <w:t>D</w:t>
            </w:r>
            <w:r w:rsidRPr="000A4990">
              <w:rPr>
                <w:rFonts w:cs="Tahoma"/>
                <w:iCs/>
              </w:rPr>
              <w:t xml:space="preserve">evelopment of the </w:t>
            </w:r>
            <w:r w:rsidR="00DF6C37">
              <w:rPr>
                <w:rFonts w:cs="Tahoma"/>
                <w:iCs/>
              </w:rPr>
              <w:t>Application</w:t>
            </w:r>
            <w:r>
              <w:rPr>
                <w:rFonts w:cs="Tahoma"/>
                <w:iCs/>
              </w:rPr>
              <w:t xml:space="preserve"> and testing</w:t>
            </w:r>
            <w:r w:rsidRPr="000A4990">
              <w:rPr>
                <w:rFonts w:cs="Tahoma"/>
                <w:iCs/>
              </w:rPr>
              <w:t>.</w:t>
            </w:r>
          </w:p>
        </w:tc>
      </w:tr>
      <w:tr w:rsidR="006C2D3C" w:rsidRPr="000A4990" w:rsidTr="00281B36">
        <w:trPr>
          <w:trHeight w:val="290"/>
        </w:trPr>
        <w:tc>
          <w:tcPr>
            <w:tcW w:w="1895" w:type="dxa"/>
          </w:tcPr>
          <w:p w:rsidR="006C2D3C" w:rsidRPr="000A4990" w:rsidRDefault="006C2D3C" w:rsidP="00281B36">
            <w:pPr>
              <w:snapToGrid w:val="0"/>
              <w:spacing w:after="60"/>
              <w:ind w:right="-222"/>
              <w:rPr>
                <w:b/>
              </w:rPr>
            </w:pPr>
            <w:r w:rsidRPr="000A4990">
              <w:rPr>
                <w:b/>
              </w:rPr>
              <w:t>Technology used</w:t>
            </w:r>
          </w:p>
        </w:tc>
        <w:tc>
          <w:tcPr>
            <w:tcW w:w="236" w:type="dxa"/>
          </w:tcPr>
          <w:p w:rsidR="006C2D3C" w:rsidRPr="000A4990" w:rsidRDefault="006C2D3C" w:rsidP="00281B36">
            <w:pPr>
              <w:snapToGrid w:val="0"/>
              <w:spacing w:after="60"/>
              <w:rPr>
                <w:iCs/>
              </w:rPr>
            </w:pPr>
            <w:r w:rsidRPr="000A4990">
              <w:rPr>
                <w:iCs/>
              </w:rPr>
              <w:t>:</w:t>
            </w:r>
          </w:p>
        </w:tc>
        <w:tc>
          <w:tcPr>
            <w:tcW w:w="6920" w:type="dxa"/>
          </w:tcPr>
          <w:p w:rsidR="006C2D3C" w:rsidRDefault="00DF6C37" w:rsidP="00281B36">
            <w:pPr>
              <w:spacing w:after="60"/>
            </w:pPr>
            <w:r>
              <w:t>Vb.Net, Rabbit MQ, Amazon Web Service, xml.</w:t>
            </w:r>
          </w:p>
          <w:p w:rsidR="006C2D3C" w:rsidRPr="000A4990" w:rsidRDefault="006C2D3C" w:rsidP="00281B36">
            <w:pPr>
              <w:spacing w:after="60"/>
            </w:pPr>
          </w:p>
        </w:tc>
      </w:tr>
    </w:tbl>
    <w:p w:rsidR="006C2D3C" w:rsidRDefault="006C2D3C" w:rsidP="008E6D13">
      <w:pPr>
        <w:suppressAutoHyphens/>
        <w:spacing w:after="60"/>
        <w:ind w:left="360"/>
        <w:rPr>
          <w:b/>
          <w:u w:val="single"/>
        </w:rPr>
      </w:pPr>
    </w:p>
    <w:p w:rsidR="006C2D3C" w:rsidRPr="000A4990" w:rsidRDefault="006C2D3C" w:rsidP="006C2D3C">
      <w:pPr>
        <w:numPr>
          <w:ilvl w:val="0"/>
          <w:numId w:val="8"/>
        </w:numPr>
        <w:suppressAutoHyphens/>
        <w:spacing w:after="60"/>
        <w:rPr>
          <w:b/>
          <w:u w:val="single"/>
        </w:rPr>
      </w:pPr>
      <w:r>
        <w:rPr>
          <w:b/>
          <w:u w:val="single"/>
        </w:rPr>
        <w:t xml:space="preserve">Project : </w:t>
      </w:r>
      <w:r w:rsidR="00DF6C37">
        <w:rPr>
          <w:b/>
          <w:u w:val="single"/>
        </w:rPr>
        <w:t>Top Talent Solutions Report Builder</w:t>
      </w:r>
      <w:r w:rsidRPr="000A4990">
        <w:rPr>
          <w:b/>
          <w:u w:val="single"/>
        </w:rPr>
        <w:t xml:space="preserve">             </w:t>
      </w:r>
    </w:p>
    <w:p w:rsidR="006C2D3C" w:rsidRPr="000A4990" w:rsidRDefault="006C2D3C" w:rsidP="006C2D3C">
      <w:pPr>
        <w:spacing w:after="60"/>
        <w:ind w:left="720"/>
        <w:rPr>
          <w:b/>
          <w:u w:val="single"/>
        </w:rPr>
      </w:pPr>
    </w:p>
    <w:tbl>
      <w:tblPr>
        <w:tblW w:w="9051" w:type="dxa"/>
        <w:tblInd w:w="198" w:type="dxa"/>
        <w:tblLayout w:type="fixed"/>
        <w:tblLook w:val="0000" w:firstRow="0" w:lastRow="0" w:firstColumn="0" w:lastColumn="0" w:noHBand="0" w:noVBand="0"/>
      </w:tblPr>
      <w:tblGrid>
        <w:gridCol w:w="1895"/>
        <w:gridCol w:w="236"/>
        <w:gridCol w:w="6920"/>
      </w:tblGrid>
      <w:tr w:rsidR="006C2D3C" w:rsidRPr="000A4990" w:rsidTr="00281B36">
        <w:trPr>
          <w:trHeight w:val="290"/>
        </w:trPr>
        <w:tc>
          <w:tcPr>
            <w:tcW w:w="1895" w:type="dxa"/>
          </w:tcPr>
          <w:p w:rsidR="006C2D3C" w:rsidRPr="000A4990" w:rsidRDefault="006C2D3C" w:rsidP="00281B36">
            <w:pPr>
              <w:snapToGrid w:val="0"/>
              <w:spacing w:after="60"/>
              <w:rPr>
                <w:b/>
              </w:rPr>
            </w:pPr>
            <w:r w:rsidRPr="000A4990">
              <w:rPr>
                <w:b/>
              </w:rPr>
              <w:t>Description</w:t>
            </w:r>
          </w:p>
        </w:tc>
        <w:tc>
          <w:tcPr>
            <w:tcW w:w="236" w:type="dxa"/>
          </w:tcPr>
          <w:p w:rsidR="006C2D3C" w:rsidRPr="000A4990" w:rsidRDefault="006C2D3C" w:rsidP="00281B36">
            <w:pPr>
              <w:snapToGrid w:val="0"/>
              <w:spacing w:after="60"/>
              <w:rPr>
                <w:iCs/>
              </w:rPr>
            </w:pPr>
            <w:r w:rsidRPr="000A4990">
              <w:rPr>
                <w:iCs/>
              </w:rPr>
              <w:t xml:space="preserve">: </w:t>
            </w:r>
          </w:p>
        </w:tc>
        <w:tc>
          <w:tcPr>
            <w:tcW w:w="6920" w:type="dxa"/>
          </w:tcPr>
          <w:p w:rsidR="006C2D3C" w:rsidRPr="000A4990" w:rsidRDefault="00DF6C37" w:rsidP="00281B36">
            <w:pPr>
              <w:snapToGrid w:val="0"/>
              <w:spacing w:after="60"/>
              <w:rPr>
                <w:iCs/>
              </w:rPr>
            </w:pPr>
            <w:r>
              <w:rPr>
                <w:shd w:val="clear" w:color="auto" w:fill="FFFFFF"/>
              </w:rPr>
              <w:t xml:space="preserve">This application created dynamic xmls for different rules and generated xml is used for Report Generation process </w:t>
            </w:r>
            <w:r w:rsidR="00490B78">
              <w:rPr>
                <w:shd w:val="clear" w:color="auto" w:fill="FFFFFF"/>
              </w:rPr>
              <w:t>this application can create new xml or update existing xml.</w:t>
            </w:r>
          </w:p>
        </w:tc>
      </w:tr>
      <w:tr w:rsidR="00490B78" w:rsidRPr="000A4990" w:rsidTr="00281B36">
        <w:trPr>
          <w:trHeight w:val="290"/>
        </w:trPr>
        <w:tc>
          <w:tcPr>
            <w:tcW w:w="1895" w:type="dxa"/>
          </w:tcPr>
          <w:p w:rsidR="00490B78" w:rsidRPr="000A4990" w:rsidRDefault="00490B78" w:rsidP="00281B36">
            <w:pPr>
              <w:snapToGrid w:val="0"/>
              <w:spacing w:after="60"/>
              <w:rPr>
                <w:b/>
                <w:iCs/>
              </w:rPr>
            </w:pPr>
            <w:r w:rsidRPr="000A4990">
              <w:rPr>
                <w:b/>
                <w:iCs/>
              </w:rPr>
              <w:t>Roles &amp; Responsibilities</w:t>
            </w:r>
          </w:p>
        </w:tc>
        <w:tc>
          <w:tcPr>
            <w:tcW w:w="236" w:type="dxa"/>
          </w:tcPr>
          <w:p w:rsidR="00490B78" w:rsidRPr="000A4990" w:rsidRDefault="00490B78" w:rsidP="00281B36">
            <w:pPr>
              <w:snapToGrid w:val="0"/>
              <w:spacing w:after="60"/>
              <w:rPr>
                <w:iCs/>
              </w:rPr>
            </w:pPr>
            <w:r w:rsidRPr="000A4990">
              <w:rPr>
                <w:iCs/>
              </w:rPr>
              <w:t>:</w:t>
            </w:r>
          </w:p>
        </w:tc>
        <w:tc>
          <w:tcPr>
            <w:tcW w:w="6920" w:type="dxa"/>
          </w:tcPr>
          <w:p w:rsidR="00490B78" w:rsidRPr="005A1094" w:rsidRDefault="00490B78" w:rsidP="00490B78">
            <w:pPr>
              <w:numPr>
                <w:ilvl w:val="0"/>
                <w:numId w:val="9"/>
              </w:numPr>
              <w:suppressAutoHyphens/>
              <w:snapToGrid w:val="0"/>
              <w:spacing w:after="60"/>
              <w:rPr>
                <w:iCs/>
              </w:rPr>
            </w:pPr>
            <w:r w:rsidRPr="000A4990">
              <w:rPr>
                <w:iCs/>
              </w:rPr>
              <w:t xml:space="preserve">Worked as a </w:t>
            </w:r>
            <w:r>
              <w:rPr>
                <w:iCs/>
              </w:rPr>
              <w:t>Developer</w:t>
            </w:r>
            <w:r w:rsidRPr="000A4990">
              <w:rPr>
                <w:iCs/>
              </w:rPr>
              <w:t>.</w:t>
            </w:r>
          </w:p>
          <w:p w:rsidR="00490B78" w:rsidRPr="000A4990" w:rsidRDefault="00490B78" w:rsidP="00490B78">
            <w:pPr>
              <w:numPr>
                <w:ilvl w:val="0"/>
                <w:numId w:val="9"/>
              </w:numPr>
              <w:suppressAutoHyphens/>
              <w:spacing w:after="60"/>
              <w:rPr>
                <w:iCs/>
              </w:rPr>
            </w:pPr>
            <w:r>
              <w:rPr>
                <w:rFonts w:cs="Tahoma"/>
                <w:iCs/>
              </w:rPr>
              <w:t>D</w:t>
            </w:r>
            <w:r w:rsidRPr="000A4990">
              <w:rPr>
                <w:rFonts w:cs="Tahoma"/>
                <w:iCs/>
              </w:rPr>
              <w:t xml:space="preserve">evelopment of the </w:t>
            </w:r>
            <w:r>
              <w:rPr>
                <w:rFonts w:cs="Tahoma"/>
                <w:iCs/>
              </w:rPr>
              <w:t>Application and testing</w:t>
            </w:r>
            <w:r w:rsidRPr="000A4990">
              <w:rPr>
                <w:rFonts w:cs="Tahoma"/>
                <w:iCs/>
              </w:rPr>
              <w:t>.</w:t>
            </w:r>
          </w:p>
        </w:tc>
      </w:tr>
      <w:tr w:rsidR="00490B78" w:rsidRPr="000A4990" w:rsidTr="00281B36">
        <w:trPr>
          <w:trHeight w:val="290"/>
        </w:trPr>
        <w:tc>
          <w:tcPr>
            <w:tcW w:w="1895" w:type="dxa"/>
          </w:tcPr>
          <w:p w:rsidR="00490B78" w:rsidRPr="000A4990" w:rsidRDefault="00490B78" w:rsidP="00281B36">
            <w:pPr>
              <w:snapToGrid w:val="0"/>
              <w:spacing w:after="60"/>
              <w:ind w:right="-222"/>
              <w:rPr>
                <w:b/>
              </w:rPr>
            </w:pPr>
            <w:r w:rsidRPr="000A4990">
              <w:rPr>
                <w:b/>
              </w:rPr>
              <w:t>Technology used</w:t>
            </w:r>
          </w:p>
        </w:tc>
        <w:tc>
          <w:tcPr>
            <w:tcW w:w="236" w:type="dxa"/>
          </w:tcPr>
          <w:p w:rsidR="00490B78" w:rsidRPr="000A4990" w:rsidRDefault="00490B78" w:rsidP="00281B36">
            <w:pPr>
              <w:snapToGrid w:val="0"/>
              <w:spacing w:after="60"/>
              <w:rPr>
                <w:iCs/>
              </w:rPr>
            </w:pPr>
            <w:r w:rsidRPr="000A4990">
              <w:rPr>
                <w:iCs/>
              </w:rPr>
              <w:t>:</w:t>
            </w:r>
          </w:p>
        </w:tc>
        <w:tc>
          <w:tcPr>
            <w:tcW w:w="6920" w:type="dxa"/>
          </w:tcPr>
          <w:p w:rsidR="00490B78" w:rsidRDefault="00490B78" w:rsidP="00281B36">
            <w:pPr>
              <w:spacing w:after="60"/>
            </w:pPr>
            <w:r>
              <w:t>Vb.Net, MySQL 5.1.</w:t>
            </w:r>
          </w:p>
          <w:p w:rsidR="00490B78" w:rsidRPr="000A4990" w:rsidRDefault="00490B78" w:rsidP="00281B36">
            <w:pPr>
              <w:spacing w:after="60"/>
            </w:pPr>
          </w:p>
        </w:tc>
      </w:tr>
    </w:tbl>
    <w:p w:rsidR="006C2D3C" w:rsidRDefault="006C2D3C" w:rsidP="008E6D13">
      <w:pPr>
        <w:suppressAutoHyphens/>
        <w:spacing w:after="60"/>
        <w:ind w:left="360"/>
        <w:rPr>
          <w:b/>
          <w:u w:val="single"/>
        </w:rPr>
      </w:pPr>
    </w:p>
    <w:p w:rsidR="008E6D13" w:rsidRPr="000A4990" w:rsidRDefault="008E6D13" w:rsidP="008E6D13">
      <w:pPr>
        <w:numPr>
          <w:ilvl w:val="0"/>
          <w:numId w:val="8"/>
        </w:numPr>
        <w:suppressAutoHyphens/>
        <w:spacing w:after="60"/>
        <w:rPr>
          <w:b/>
          <w:u w:val="single"/>
        </w:rPr>
      </w:pPr>
      <w:r>
        <w:rPr>
          <w:b/>
          <w:u w:val="single"/>
        </w:rPr>
        <w:t>Project : Performance Appraisal Management</w:t>
      </w:r>
      <w:r w:rsidRPr="000A4990">
        <w:rPr>
          <w:b/>
          <w:u w:val="single"/>
        </w:rPr>
        <w:t xml:space="preserve">             </w:t>
      </w:r>
    </w:p>
    <w:p w:rsidR="008E6D13" w:rsidRPr="000A4990" w:rsidRDefault="008E6D13" w:rsidP="008E6D13">
      <w:pPr>
        <w:spacing w:after="60"/>
        <w:ind w:left="720"/>
        <w:rPr>
          <w:b/>
          <w:u w:val="single"/>
        </w:rPr>
      </w:pPr>
    </w:p>
    <w:tbl>
      <w:tblPr>
        <w:tblW w:w="9051" w:type="dxa"/>
        <w:tblInd w:w="198" w:type="dxa"/>
        <w:tblLayout w:type="fixed"/>
        <w:tblLook w:val="0000" w:firstRow="0" w:lastRow="0" w:firstColumn="0" w:lastColumn="0" w:noHBand="0" w:noVBand="0"/>
      </w:tblPr>
      <w:tblGrid>
        <w:gridCol w:w="1895"/>
        <w:gridCol w:w="236"/>
        <w:gridCol w:w="6920"/>
      </w:tblGrid>
      <w:tr w:rsidR="008E6D13" w:rsidRPr="000A4990" w:rsidTr="008E6D13">
        <w:trPr>
          <w:trHeight w:val="290"/>
        </w:trPr>
        <w:tc>
          <w:tcPr>
            <w:tcW w:w="1895" w:type="dxa"/>
          </w:tcPr>
          <w:p w:rsidR="008E6D13" w:rsidRPr="000A4990" w:rsidRDefault="008E6D13" w:rsidP="008E6D13">
            <w:pPr>
              <w:snapToGrid w:val="0"/>
              <w:spacing w:after="60"/>
              <w:rPr>
                <w:b/>
              </w:rPr>
            </w:pPr>
            <w:r w:rsidRPr="000A4990">
              <w:rPr>
                <w:b/>
              </w:rPr>
              <w:t>Description</w:t>
            </w:r>
          </w:p>
        </w:tc>
        <w:tc>
          <w:tcPr>
            <w:tcW w:w="236" w:type="dxa"/>
          </w:tcPr>
          <w:p w:rsidR="008E6D13" w:rsidRPr="000A4990" w:rsidRDefault="008E6D13" w:rsidP="008E6D13">
            <w:pPr>
              <w:snapToGrid w:val="0"/>
              <w:spacing w:after="60"/>
              <w:rPr>
                <w:iCs/>
              </w:rPr>
            </w:pPr>
            <w:r w:rsidRPr="000A4990">
              <w:rPr>
                <w:iCs/>
              </w:rPr>
              <w:t xml:space="preserve">: </w:t>
            </w:r>
          </w:p>
        </w:tc>
        <w:tc>
          <w:tcPr>
            <w:tcW w:w="6920" w:type="dxa"/>
          </w:tcPr>
          <w:p w:rsidR="008E6D13" w:rsidRPr="000A4990" w:rsidRDefault="008E6D13" w:rsidP="008E6D13">
            <w:pPr>
              <w:snapToGrid w:val="0"/>
              <w:spacing w:after="60"/>
              <w:rPr>
                <w:iCs/>
              </w:rPr>
            </w:pPr>
            <w:r>
              <w:rPr>
                <w:shd w:val="clear" w:color="auto" w:fill="FFFFFF"/>
              </w:rPr>
              <w:t xml:space="preserve">Performance Appraisal website is an online performance and </w:t>
            </w:r>
            <w:r w:rsidR="0028093F">
              <w:rPr>
                <w:shd w:val="clear" w:color="auto" w:fill="FFFFFF"/>
              </w:rPr>
              <w:t>appraisal</w:t>
            </w:r>
            <w:r>
              <w:rPr>
                <w:shd w:val="clear" w:color="auto" w:fill="FFFFFF"/>
              </w:rPr>
              <w:t xml:space="preserve"> management system.</w:t>
            </w:r>
          </w:p>
        </w:tc>
      </w:tr>
      <w:tr w:rsidR="008E6D13" w:rsidRPr="000A4990" w:rsidTr="008E6D13">
        <w:trPr>
          <w:trHeight w:val="290"/>
        </w:trPr>
        <w:tc>
          <w:tcPr>
            <w:tcW w:w="1895" w:type="dxa"/>
          </w:tcPr>
          <w:p w:rsidR="008E6D13" w:rsidRPr="000A4990" w:rsidRDefault="008E6D13" w:rsidP="008E6D13">
            <w:pPr>
              <w:snapToGrid w:val="0"/>
              <w:spacing w:after="60"/>
              <w:rPr>
                <w:b/>
                <w:iCs/>
              </w:rPr>
            </w:pPr>
            <w:r w:rsidRPr="000A4990">
              <w:rPr>
                <w:b/>
                <w:iCs/>
              </w:rPr>
              <w:t>Roles &amp; Responsibilities</w:t>
            </w:r>
          </w:p>
        </w:tc>
        <w:tc>
          <w:tcPr>
            <w:tcW w:w="236" w:type="dxa"/>
          </w:tcPr>
          <w:p w:rsidR="008E6D13" w:rsidRPr="000A4990" w:rsidRDefault="008E6D13" w:rsidP="008E6D13">
            <w:pPr>
              <w:snapToGrid w:val="0"/>
              <w:spacing w:after="60"/>
              <w:rPr>
                <w:iCs/>
              </w:rPr>
            </w:pPr>
            <w:r w:rsidRPr="000A4990">
              <w:rPr>
                <w:iCs/>
              </w:rPr>
              <w:t>:</w:t>
            </w:r>
          </w:p>
        </w:tc>
        <w:tc>
          <w:tcPr>
            <w:tcW w:w="6920" w:type="dxa"/>
          </w:tcPr>
          <w:p w:rsidR="008E6D13" w:rsidRPr="005A1094" w:rsidRDefault="008E6D13" w:rsidP="008E6D13">
            <w:pPr>
              <w:numPr>
                <w:ilvl w:val="0"/>
                <w:numId w:val="9"/>
              </w:numPr>
              <w:suppressAutoHyphens/>
              <w:snapToGrid w:val="0"/>
              <w:spacing w:after="60"/>
              <w:rPr>
                <w:iCs/>
              </w:rPr>
            </w:pPr>
            <w:r w:rsidRPr="000A4990">
              <w:rPr>
                <w:iCs/>
              </w:rPr>
              <w:t xml:space="preserve">Worked as a </w:t>
            </w:r>
            <w:r>
              <w:rPr>
                <w:iCs/>
              </w:rPr>
              <w:t>Developer</w:t>
            </w:r>
            <w:r w:rsidRPr="000A4990">
              <w:rPr>
                <w:iCs/>
              </w:rPr>
              <w:t>.</w:t>
            </w:r>
          </w:p>
          <w:p w:rsidR="008E6D13" w:rsidRPr="000A4990" w:rsidRDefault="008E6D13" w:rsidP="008E6D13">
            <w:pPr>
              <w:numPr>
                <w:ilvl w:val="0"/>
                <w:numId w:val="9"/>
              </w:numPr>
              <w:suppressAutoHyphens/>
              <w:spacing w:after="60"/>
              <w:rPr>
                <w:iCs/>
              </w:rPr>
            </w:pPr>
            <w:r>
              <w:rPr>
                <w:rFonts w:cs="Tahoma"/>
                <w:iCs/>
              </w:rPr>
              <w:t>D</w:t>
            </w:r>
            <w:r w:rsidRPr="000A4990">
              <w:rPr>
                <w:rFonts w:cs="Tahoma"/>
                <w:iCs/>
              </w:rPr>
              <w:t xml:space="preserve">evelopment of the </w:t>
            </w:r>
            <w:r>
              <w:rPr>
                <w:rFonts w:cs="Tahoma"/>
                <w:iCs/>
              </w:rPr>
              <w:t>website and testing</w:t>
            </w:r>
            <w:r w:rsidRPr="000A4990">
              <w:rPr>
                <w:rFonts w:cs="Tahoma"/>
                <w:iCs/>
              </w:rPr>
              <w:t>.</w:t>
            </w:r>
          </w:p>
        </w:tc>
      </w:tr>
      <w:tr w:rsidR="008E6D13" w:rsidRPr="000A4990" w:rsidTr="008E6D13">
        <w:trPr>
          <w:trHeight w:val="290"/>
        </w:trPr>
        <w:tc>
          <w:tcPr>
            <w:tcW w:w="1895" w:type="dxa"/>
          </w:tcPr>
          <w:p w:rsidR="008E6D13" w:rsidRPr="000A4990" w:rsidRDefault="008E6D13" w:rsidP="008E6D13">
            <w:pPr>
              <w:snapToGrid w:val="0"/>
              <w:spacing w:after="60"/>
              <w:ind w:right="-222"/>
              <w:rPr>
                <w:b/>
              </w:rPr>
            </w:pPr>
            <w:r w:rsidRPr="000A4990">
              <w:rPr>
                <w:b/>
              </w:rPr>
              <w:t>Technology used</w:t>
            </w:r>
          </w:p>
        </w:tc>
        <w:tc>
          <w:tcPr>
            <w:tcW w:w="236" w:type="dxa"/>
          </w:tcPr>
          <w:p w:rsidR="008E6D13" w:rsidRPr="000A4990" w:rsidRDefault="008E6D13" w:rsidP="008E6D13">
            <w:pPr>
              <w:snapToGrid w:val="0"/>
              <w:spacing w:after="60"/>
              <w:rPr>
                <w:iCs/>
              </w:rPr>
            </w:pPr>
            <w:r w:rsidRPr="000A4990">
              <w:rPr>
                <w:iCs/>
              </w:rPr>
              <w:t>:</w:t>
            </w:r>
          </w:p>
        </w:tc>
        <w:tc>
          <w:tcPr>
            <w:tcW w:w="6920" w:type="dxa"/>
          </w:tcPr>
          <w:p w:rsidR="00E30003" w:rsidRDefault="008E6D13" w:rsidP="008E6D13">
            <w:pPr>
              <w:spacing w:after="60"/>
            </w:pPr>
            <w:r w:rsidRPr="000A4990">
              <w:t xml:space="preserve">C#.Net, </w:t>
            </w:r>
            <w:r>
              <w:t>ASP.net 4.0, Json, jQuery,</w:t>
            </w:r>
            <w:r w:rsidR="0028093F">
              <w:t xml:space="preserve"> </w:t>
            </w:r>
            <w:r>
              <w:t>AJAX,</w:t>
            </w:r>
            <w:r w:rsidR="00E30003">
              <w:t xml:space="preserve"> WCF Web Service,</w:t>
            </w:r>
          </w:p>
          <w:p w:rsidR="008E6D13" w:rsidRPr="000A4990" w:rsidRDefault="008E6D13" w:rsidP="008E6D13">
            <w:pPr>
              <w:spacing w:after="60"/>
            </w:pPr>
            <w:r>
              <w:t xml:space="preserve"> MS SQL Server </w:t>
            </w:r>
            <w:r w:rsidRPr="000A4990">
              <w:t>2008</w:t>
            </w:r>
          </w:p>
        </w:tc>
      </w:tr>
    </w:tbl>
    <w:p w:rsidR="008E6D13" w:rsidRDefault="008E6D13" w:rsidP="008E6D13">
      <w:pPr>
        <w:suppressAutoHyphens/>
        <w:spacing w:after="60"/>
        <w:ind w:left="360"/>
        <w:rPr>
          <w:b/>
          <w:u w:val="single"/>
        </w:rPr>
      </w:pPr>
    </w:p>
    <w:p w:rsidR="008E6D13" w:rsidRPr="000A4990" w:rsidRDefault="0017291F" w:rsidP="00012462">
      <w:pPr>
        <w:numPr>
          <w:ilvl w:val="0"/>
          <w:numId w:val="8"/>
        </w:numPr>
        <w:suppressAutoHyphens/>
        <w:spacing w:after="60"/>
        <w:rPr>
          <w:b/>
          <w:u w:val="single"/>
        </w:rPr>
      </w:pPr>
      <w:r>
        <w:rPr>
          <w:b/>
          <w:u w:val="single"/>
        </w:rPr>
        <w:t xml:space="preserve">Project : </w:t>
      </w:r>
      <w:r w:rsidR="00010BCF">
        <w:rPr>
          <w:b/>
          <w:u w:val="single"/>
        </w:rPr>
        <w:t>Web Organizer Application</w:t>
      </w:r>
    </w:p>
    <w:p w:rsidR="008E6D13" w:rsidRPr="000A4990" w:rsidRDefault="008E6D13" w:rsidP="008E6D13">
      <w:pPr>
        <w:spacing w:after="60"/>
        <w:ind w:left="720"/>
        <w:rPr>
          <w:b/>
          <w:u w:val="single"/>
        </w:rPr>
      </w:pPr>
    </w:p>
    <w:tbl>
      <w:tblPr>
        <w:tblW w:w="9051" w:type="dxa"/>
        <w:tblInd w:w="198" w:type="dxa"/>
        <w:tblLayout w:type="fixed"/>
        <w:tblLook w:val="0000" w:firstRow="0" w:lastRow="0" w:firstColumn="0" w:lastColumn="0" w:noHBand="0" w:noVBand="0"/>
      </w:tblPr>
      <w:tblGrid>
        <w:gridCol w:w="1895"/>
        <w:gridCol w:w="236"/>
        <w:gridCol w:w="6920"/>
      </w:tblGrid>
      <w:tr w:rsidR="008E6D13" w:rsidRPr="000A4990" w:rsidTr="008E6D13">
        <w:trPr>
          <w:trHeight w:val="290"/>
        </w:trPr>
        <w:tc>
          <w:tcPr>
            <w:tcW w:w="1895" w:type="dxa"/>
          </w:tcPr>
          <w:p w:rsidR="008E6D13" w:rsidRPr="000A4990" w:rsidRDefault="008E6D13" w:rsidP="008E6D13">
            <w:pPr>
              <w:snapToGrid w:val="0"/>
              <w:spacing w:after="60"/>
              <w:rPr>
                <w:b/>
              </w:rPr>
            </w:pPr>
            <w:r w:rsidRPr="000A4990">
              <w:rPr>
                <w:b/>
              </w:rPr>
              <w:t>Description</w:t>
            </w:r>
          </w:p>
        </w:tc>
        <w:tc>
          <w:tcPr>
            <w:tcW w:w="236" w:type="dxa"/>
          </w:tcPr>
          <w:p w:rsidR="008E6D13" w:rsidRPr="000A4990" w:rsidRDefault="008E6D13" w:rsidP="008E6D13">
            <w:pPr>
              <w:snapToGrid w:val="0"/>
              <w:spacing w:after="60"/>
              <w:rPr>
                <w:iCs/>
              </w:rPr>
            </w:pPr>
            <w:r w:rsidRPr="000A4990">
              <w:rPr>
                <w:iCs/>
              </w:rPr>
              <w:t xml:space="preserve">: </w:t>
            </w:r>
          </w:p>
        </w:tc>
        <w:tc>
          <w:tcPr>
            <w:tcW w:w="6920" w:type="dxa"/>
          </w:tcPr>
          <w:p w:rsidR="008E6D13" w:rsidRPr="000A4990" w:rsidRDefault="00010BCF" w:rsidP="001D5D56">
            <w:pPr>
              <w:snapToGrid w:val="0"/>
              <w:spacing w:after="60"/>
              <w:rPr>
                <w:iCs/>
              </w:rPr>
            </w:pPr>
            <w:r>
              <w:rPr>
                <w:shd w:val="clear" w:color="auto" w:fill="FFFFFF"/>
              </w:rPr>
              <w:t xml:space="preserve">Web </w:t>
            </w:r>
            <w:r w:rsidR="001D5D56">
              <w:rPr>
                <w:shd w:val="clear" w:color="auto" w:fill="FFFFFF"/>
              </w:rPr>
              <w:t>Organizer is</w:t>
            </w:r>
            <w:r>
              <w:rPr>
                <w:shd w:val="clear" w:color="auto" w:fill="FFFFFF"/>
              </w:rPr>
              <w:t xml:space="preserve"> an online appointment management website. In this websi</w:t>
            </w:r>
            <w:r w:rsidR="001D5D56">
              <w:rPr>
                <w:shd w:val="clear" w:color="auto" w:fill="FFFFFF"/>
              </w:rPr>
              <w:t>te a user</w:t>
            </w:r>
            <w:r w:rsidR="008E6D13">
              <w:rPr>
                <w:shd w:val="clear" w:color="auto" w:fill="FFFFFF"/>
              </w:rPr>
              <w:t xml:space="preserve"> can schedule/reschedule their </w:t>
            </w:r>
            <w:r w:rsidR="001D5D56">
              <w:rPr>
                <w:shd w:val="clear" w:color="auto" w:fill="FFFFFF"/>
              </w:rPr>
              <w:t>appointments and can Add/Manage their todo task  and user can create pdf document by selecting multiple word documents i.e can merge multiple word document templates to one pdf document.</w:t>
            </w:r>
            <w:r w:rsidR="008E6D13">
              <w:rPr>
                <w:shd w:val="clear" w:color="auto" w:fill="FFFFFF"/>
              </w:rPr>
              <w:t xml:space="preserve"> </w:t>
            </w:r>
          </w:p>
        </w:tc>
      </w:tr>
      <w:tr w:rsidR="008E6D13" w:rsidRPr="000A4990" w:rsidTr="008E6D13">
        <w:trPr>
          <w:trHeight w:val="290"/>
        </w:trPr>
        <w:tc>
          <w:tcPr>
            <w:tcW w:w="1895" w:type="dxa"/>
          </w:tcPr>
          <w:p w:rsidR="008E6D13" w:rsidRPr="000A4990" w:rsidRDefault="008E6D13" w:rsidP="008E6D13">
            <w:pPr>
              <w:snapToGrid w:val="0"/>
              <w:spacing w:after="60"/>
              <w:rPr>
                <w:b/>
                <w:iCs/>
              </w:rPr>
            </w:pPr>
            <w:r w:rsidRPr="000A4990">
              <w:rPr>
                <w:b/>
                <w:iCs/>
              </w:rPr>
              <w:t>Roles &amp; Responsibilities</w:t>
            </w:r>
          </w:p>
        </w:tc>
        <w:tc>
          <w:tcPr>
            <w:tcW w:w="236" w:type="dxa"/>
          </w:tcPr>
          <w:p w:rsidR="008E6D13" w:rsidRPr="000A4990" w:rsidRDefault="008E6D13" w:rsidP="008E6D13">
            <w:pPr>
              <w:snapToGrid w:val="0"/>
              <w:spacing w:after="60"/>
              <w:rPr>
                <w:iCs/>
              </w:rPr>
            </w:pPr>
            <w:r w:rsidRPr="000A4990">
              <w:rPr>
                <w:iCs/>
              </w:rPr>
              <w:t>:</w:t>
            </w:r>
          </w:p>
        </w:tc>
        <w:tc>
          <w:tcPr>
            <w:tcW w:w="6920" w:type="dxa"/>
          </w:tcPr>
          <w:p w:rsidR="008E6D13" w:rsidRPr="005A1094" w:rsidRDefault="008E6D13" w:rsidP="008E6D13">
            <w:pPr>
              <w:numPr>
                <w:ilvl w:val="0"/>
                <w:numId w:val="9"/>
              </w:numPr>
              <w:suppressAutoHyphens/>
              <w:snapToGrid w:val="0"/>
              <w:spacing w:after="60"/>
              <w:rPr>
                <w:iCs/>
              </w:rPr>
            </w:pPr>
            <w:r w:rsidRPr="000A4990">
              <w:rPr>
                <w:iCs/>
              </w:rPr>
              <w:t xml:space="preserve">Worked as a </w:t>
            </w:r>
            <w:r>
              <w:rPr>
                <w:iCs/>
              </w:rPr>
              <w:t>Developer</w:t>
            </w:r>
            <w:r w:rsidRPr="000A4990">
              <w:rPr>
                <w:iCs/>
              </w:rPr>
              <w:t>.</w:t>
            </w:r>
          </w:p>
          <w:p w:rsidR="008E6D13" w:rsidRPr="000A4990" w:rsidRDefault="008E6D13" w:rsidP="008E6D13">
            <w:pPr>
              <w:numPr>
                <w:ilvl w:val="0"/>
                <w:numId w:val="9"/>
              </w:numPr>
              <w:suppressAutoHyphens/>
              <w:spacing w:after="60"/>
              <w:rPr>
                <w:iCs/>
              </w:rPr>
            </w:pPr>
            <w:r>
              <w:rPr>
                <w:rFonts w:cs="Tahoma"/>
                <w:iCs/>
              </w:rPr>
              <w:t>D</w:t>
            </w:r>
            <w:r w:rsidRPr="000A4990">
              <w:rPr>
                <w:rFonts w:cs="Tahoma"/>
                <w:iCs/>
              </w:rPr>
              <w:t xml:space="preserve">evelopment of the </w:t>
            </w:r>
            <w:r>
              <w:rPr>
                <w:rFonts w:cs="Tahoma"/>
                <w:iCs/>
              </w:rPr>
              <w:t>website and testing</w:t>
            </w:r>
            <w:r w:rsidRPr="000A4990">
              <w:rPr>
                <w:rFonts w:cs="Tahoma"/>
                <w:iCs/>
              </w:rPr>
              <w:t>.</w:t>
            </w:r>
          </w:p>
        </w:tc>
      </w:tr>
      <w:tr w:rsidR="008E6D13" w:rsidRPr="000A4990" w:rsidTr="008E6D13">
        <w:trPr>
          <w:trHeight w:val="290"/>
        </w:trPr>
        <w:tc>
          <w:tcPr>
            <w:tcW w:w="1895" w:type="dxa"/>
          </w:tcPr>
          <w:p w:rsidR="008E6D13" w:rsidRPr="000A4990" w:rsidRDefault="008E6D13" w:rsidP="008E6D13">
            <w:pPr>
              <w:snapToGrid w:val="0"/>
              <w:spacing w:after="60"/>
              <w:ind w:right="-222"/>
              <w:rPr>
                <w:b/>
              </w:rPr>
            </w:pPr>
            <w:r w:rsidRPr="000A4990">
              <w:rPr>
                <w:b/>
              </w:rPr>
              <w:t>Technology used</w:t>
            </w:r>
          </w:p>
        </w:tc>
        <w:tc>
          <w:tcPr>
            <w:tcW w:w="236" w:type="dxa"/>
          </w:tcPr>
          <w:p w:rsidR="008E6D13" w:rsidRPr="000A4990" w:rsidRDefault="008E6D13" w:rsidP="008E6D13">
            <w:pPr>
              <w:snapToGrid w:val="0"/>
              <w:spacing w:after="60"/>
              <w:rPr>
                <w:iCs/>
              </w:rPr>
            </w:pPr>
            <w:r w:rsidRPr="000A4990">
              <w:rPr>
                <w:iCs/>
              </w:rPr>
              <w:t>:</w:t>
            </w:r>
          </w:p>
        </w:tc>
        <w:tc>
          <w:tcPr>
            <w:tcW w:w="6920" w:type="dxa"/>
          </w:tcPr>
          <w:p w:rsidR="008E6D13" w:rsidRPr="000A4990" w:rsidRDefault="008E6D13" w:rsidP="008E6D13">
            <w:pPr>
              <w:spacing w:after="60"/>
            </w:pPr>
            <w:r w:rsidRPr="000A4990">
              <w:t xml:space="preserve">C#.Net, </w:t>
            </w:r>
            <w:r>
              <w:t>ASP.net 4.0, Json, jQuery,</w:t>
            </w:r>
            <w:r w:rsidR="00D27428">
              <w:t xml:space="preserve"> </w:t>
            </w:r>
            <w:r>
              <w:t xml:space="preserve">AJAX, MS SQL Server </w:t>
            </w:r>
            <w:r w:rsidRPr="000A4990">
              <w:t>2008</w:t>
            </w:r>
          </w:p>
        </w:tc>
      </w:tr>
    </w:tbl>
    <w:p w:rsidR="00FA5DC9" w:rsidRDefault="00FA5DC9" w:rsidP="002365EC">
      <w:pPr>
        <w:pStyle w:val="BodyText"/>
        <w:tabs>
          <w:tab w:val="left" w:pos="2370"/>
          <w:tab w:val="left" w:pos="2400"/>
        </w:tabs>
        <w:spacing w:after="60"/>
        <w:rPr>
          <w:sz w:val="18"/>
          <w:szCs w:val="18"/>
          <w:lang w:val="en-GB"/>
        </w:rPr>
      </w:pPr>
    </w:p>
    <w:p w:rsidR="00281B36" w:rsidRDefault="00281B36" w:rsidP="002365EC">
      <w:pPr>
        <w:pStyle w:val="BodyText"/>
        <w:tabs>
          <w:tab w:val="left" w:pos="2370"/>
          <w:tab w:val="left" w:pos="2400"/>
        </w:tabs>
        <w:spacing w:after="60"/>
        <w:rPr>
          <w:sz w:val="18"/>
          <w:szCs w:val="18"/>
          <w:lang w:val="en-GB"/>
        </w:rPr>
      </w:pPr>
    </w:p>
    <w:p w:rsidR="008C2740" w:rsidRPr="000A4990" w:rsidRDefault="008B2F7A" w:rsidP="008C2740">
      <w:pPr>
        <w:numPr>
          <w:ilvl w:val="0"/>
          <w:numId w:val="8"/>
        </w:numPr>
        <w:suppressAutoHyphens/>
        <w:spacing w:after="60"/>
        <w:rPr>
          <w:b/>
          <w:u w:val="single"/>
        </w:rPr>
      </w:pPr>
      <w:r>
        <w:rPr>
          <w:b/>
          <w:u w:val="single"/>
        </w:rPr>
        <w:t>Project : Formula Calculation Application</w:t>
      </w:r>
      <w:r w:rsidR="008C2740" w:rsidRPr="000A4990">
        <w:rPr>
          <w:b/>
          <w:u w:val="single"/>
        </w:rPr>
        <w:t xml:space="preserve">             </w:t>
      </w:r>
    </w:p>
    <w:p w:rsidR="008C2740" w:rsidRPr="000A4990" w:rsidRDefault="008C2740" w:rsidP="008C2740">
      <w:pPr>
        <w:spacing w:after="60"/>
        <w:ind w:left="720"/>
        <w:rPr>
          <w:b/>
          <w:u w:val="single"/>
        </w:rPr>
      </w:pPr>
    </w:p>
    <w:tbl>
      <w:tblPr>
        <w:tblW w:w="9051" w:type="dxa"/>
        <w:tblInd w:w="198" w:type="dxa"/>
        <w:tblLayout w:type="fixed"/>
        <w:tblLook w:val="0000" w:firstRow="0" w:lastRow="0" w:firstColumn="0" w:lastColumn="0" w:noHBand="0" w:noVBand="0"/>
      </w:tblPr>
      <w:tblGrid>
        <w:gridCol w:w="1895"/>
        <w:gridCol w:w="236"/>
        <w:gridCol w:w="6920"/>
      </w:tblGrid>
      <w:tr w:rsidR="008C2740" w:rsidRPr="000A4990" w:rsidTr="00A513BE">
        <w:trPr>
          <w:trHeight w:val="290"/>
        </w:trPr>
        <w:tc>
          <w:tcPr>
            <w:tcW w:w="1895" w:type="dxa"/>
          </w:tcPr>
          <w:p w:rsidR="008C2740" w:rsidRPr="000A4990" w:rsidRDefault="008C2740" w:rsidP="00A513BE">
            <w:pPr>
              <w:snapToGrid w:val="0"/>
              <w:spacing w:after="60"/>
              <w:rPr>
                <w:b/>
              </w:rPr>
            </w:pPr>
            <w:r w:rsidRPr="000A4990">
              <w:rPr>
                <w:b/>
              </w:rPr>
              <w:t>Description</w:t>
            </w:r>
          </w:p>
        </w:tc>
        <w:tc>
          <w:tcPr>
            <w:tcW w:w="236" w:type="dxa"/>
          </w:tcPr>
          <w:p w:rsidR="008C2740" w:rsidRPr="000A4990" w:rsidRDefault="008C2740" w:rsidP="00A513BE">
            <w:pPr>
              <w:snapToGrid w:val="0"/>
              <w:spacing w:after="60"/>
              <w:rPr>
                <w:iCs/>
              </w:rPr>
            </w:pPr>
            <w:r w:rsidRPr="000A4990">
              <w:rPr>
                <w:iCs/>
              </w:rPr>
              <w:t xml:space="preserve">: </w:t>
            </w:r>
          </w:p>
        </w:tc>
        <w:tc>
          <w:tcPr>
            <w:tcW w:w="6920" w:type="dxa"/>
          </w:tcPr>
          <w:p w:rsidR="00076297" w:rsidRDefault="00076297" w:rsidP="00A513BE">
            <w:pPr>
              <w:snapToGrid w:val="0"/>
              <w:spacing w:after="60"/>
              <w:rPr>
                <w:shd w:val="clear" w:color="auto" w:fill="FFFFFF"/>
              </w:rPr>
            </w:pPr>
            <w:r>
              <w:rPr>
                <w:shd w:val="clear" w:color="auto" w:fill="FFFFFF"/>
              </w:rPr>
              <w:t>This project is window based application for formula calculation</w:t>
            </w:r>
            <w:r w:rsidR="008C2740">
              <w:rPr>
                <w:shd w:val="clear" w:color="auto" w:fill="FFFFFF"/>
              </w:rPr>
              <w:t>.</w:t>
            </w:r>
            <w:r>
              <w:rPr>
                <w:shd w:val="clear" w:color="auto" w:fill="FFFFFF"/>
              </w:rPr>
              <w:t xml:space="preserve"> this application can calculate all kind of mathematical </w:t>
            </w:r>
          </w:p>
          <w:p w:rsidR="008C2740" w:rsidRPr="000A4990" w:rsidRDefault="00463C58" w:rsidP="00A513BE">
            <w:pPr>
              <w:snapToGrid w:val="0"/>
              <w:spacing w:after="60"/>
              <w:rPr>
                <w:iCs/>
              </w:rPr>
            </w:pPr>
            <w:r>
              <w:rPr>
                <w:shd w:val="clear" w:color="auto" w:fill="FFFFFF"/>
              </w:rPr>
              <w:t>f</w:t>
            </w:r>
            <w:r w:rsidR="00076297">
              <w:rPr>
                <w:shd w:val="clear" w:color="auto" w:fill="FFFFFF"/>
              </w:rPr>
              <w:t>ormula</w:t>
            </w:r>
            <w:r w:rsidR="0065364C">
              <w:rPr>
                <w:shd w:val="clear" w:color="auto" w:fill="FFFFFF"/>
              </w:rPr>
              <w:t xml:space="preserve"> </w:t>
            </w:r>
            <w:r w:rsidR="00076297">
              <w:rPr>
                <w:shd w:val="clear" w:color="auto" w:fill="FFFFFF"/>
              </w:rPr>
              <w:t xml:space="preserve">(Complex+ Non Complex). </w:t>
            </w:r>
            <w:r w:rsidR="008C2740">
              <w:rPr>
                <w:shd w:val="clear" w:color="auto" w:fill="FFFFFF"/>
              </w:rPr>
              <w:t xml:space="preserve"> </w:t>
            </w:r>
          </w:p>
        </w:tc>
      </w:tr>
      <w:tr w:rsidR="008C2740" w:rsidRPr="000A4990" w:rsidTr="00A513BE">
        <w:trPr>
          <w:trHeight w:val="290"/>
        </w:trPr>
        <w:tc>
          <w:tcPr>
            <w:tcW w:w="1895" w:type="dxa"/>
          </w:tcPr>
          <w:p w:rsidR="008C2740" w:rsidRPr="000A4990" w:rsidRDefault="008C2740" w:rsidP="00A513BE">
            <w:pPr>
              <w:snapToGrid w:val="0"/>
              <w:spacing w:after="60"/>
              <w:rPr>
                <w:b/>
                <w:iCs/>
              </w:rPr>
            </w:pPr>
            <w:r w:rsidRPr="000A4990">
              <w:rPr>
                <w:b/>
                <w:iCs/>
              </w:rPr>
              <w:t>Roles &amp; Responsibilities</w:t>
            </w:r>
          </w:p>
        </w:tc>
        <w:tc>
          <w:tcPr>
            <w:tcW w:w="236" w:type="dxa"/>
          </w:tcPr>
          <w:p w:rsidR="008C2740" w:rsidRPr="000A4990" w:rsidRDefault="008C2740" w:rsidP="00A513BE">
            <w:pPr>
              <w:snapToGrid w:val="0"/>
              <w:spacing w:after="60"/>
              <w:rPr>
                <w:iCs/>
              </w:rPr>
            </w:pPr>
            <w:r w:rsidRPr="000A4990">
              <w:rPr>
                <w:iCs/>
              </w:rPr>
              <w:t>:</w:t>
            </w:r>
          </w:p>
        </w:tc>
        <w:tc>
          <w:tcPr>
            <w:tcW w:w="6920" w:type="dxa"/>
          </w:tcPr>
          <w:p w:rsidR="008C2740" w:rsidRPr="005A1094" w:rsidRDefault="008C2740" w:rsidP="00A513BE">
            <w:pPr>
              <w:numPr>
                <w:ilvl w:val="0"/>
                <w:numId w:val="9"/>
              </w:numPr>
              <w:suppressAutoHyphens/>
              <w:snapToGrid w:val="0"/>
              <w:spacing w:after="60"/>
              <w:rPr>
                <w:iCs/>
              </w:rPr>
            </w:pPr>
            <w:r w:rsidRPr="000A4990">
              <w:rPr>
                <w:iCs/>
              </w:rPr>
              <w:t xml:space="preserve">Worked as a </w:t>
            </w:r>
            <w:r>
              <w:rPr>
                <w:iCs/>
              </w:rPr>
              <w:t>Developer</w:t>
            </w:r>
            <w:r w:rsidRPr="000A4990">
              <w:rPr>
                <w:iCs/>
              </w:rPr>
              <w:t>.</w:t>
            </w:r>
          </w:p>
          <w:p w:rsidR="008C2740" w:rsidRPr="000A4990" w:rsidRDefault="008C2740" w:rsidP="00A513BE">
            <w:pPr>
              <w:numPr>
                <w:ilvl w:val="0"/>
                <w:numId w:val="9"/>
              </w:numPr>
              <w:suppressAutoHyphens/>
              <w:spacing w:after="60"/>
              <w:rPr>
                <w:iCs/>
              </w:rPr>
            </w:pPr>
            <w:r>
              <w:rPr>
                <w:rFonts w:cs="Tahoma"/>
                <w:iCs/>
              </w:rPr>
              <w:t>D</w:t>
            </w:r>
            <w:r w:rsidRPr="000A4990">
              <w:rPr>
                <w:rFonts w:cs="Tahoma"/>
                <w:iCs/>
              </w:rPr>
              <w:t xml:space="preserve">evelopment of the </w:t>
            </w:r>
            <w:r w:rsidR="00076297">
              <w:rPr>
                <w:rFonts w:cs="Tahoma"/>
                <w:iCs/>
              </w:rPr>
              <w:t>application</w:t>
            </w:r>
            <w:r>
              <w:rPr>
                <w:rFonts w:cs="Tahoma"/>
                <w:iCs/>
              </w:rPr>
              <w:t xml:space="preserve"> and testing</w:t>
            </w:r>
            <w:r w:rsidRPr="000A4990">
              <w:rPr>
                <w:rFonts w:cs="Tahoma"/>
                <w:iCs/>
              </w:rPr>
              <w:t>.</w:t>
            </w:r>
          </w:p>
        </w:tc>
      </w:tr>
      <w:tr w:rsidR="008C2740" w:rsidRPr="000A4990" w:rsidTr="00A513BE">
        <w:trPr>
          <w:trHeight w:val="290"/>
        </w:trPr>
        <w:tc>
          <w:tcPr>
            <w:tcW w:w="1895" w:type="dxa"/>
          </w:tcPr>
          <w:p w:rsidR="008C2740" w:rsidRPr="000A4990" w:rsidRDefault="008C2740" w:rsidP="00A513BE">
            <w:pPr>
              <w:snapToGrid w:val="0"/>
              <w:spacing w:after="60"/>
              <w:ind w:right="-222"/>
              <w:rPr>
                <w:b/>
              </w:rPr>
            </w:pPr>
            <w:r w:rsidRPr="000A4990">
              <w:rPr>
                <w:b/>
              </w:rPr>
              <w:t>Technology used</w:t>
            </w:r>
          </w:p>
        </w:tc>
        <w:tc>
          <w:tcPr>
            <w:tcW w:w="236" w:type="dxa"/>
          </w:tcPr>
          <w:p w:rsidR="008C2740" w:rsidRPr="000A4990" w:rsidRDefault="008C2740" w:rsidP="00A513BE">
            <w:pPr>
              <w:snapToGrid w:val="0"/>
              <w:spacing w:after="60"/>
              <w:rPr>
                <w:iCs/>
              </w:rPr>
            </w:pPr>
            <w:r w:rsidRPr="000A4990">
              <w:rPr>
                <w:iCs/>
              </w:rPr>
              <w:t>:</w:t>
            </w:r>
          </w:p>
        </w:tc>
        <w:tc>
          <w:tcPr>
            <w:tcW w:w="6920" w:type="dxa"/>
          </w:tcPr>
          <w:p w:rsidR="008C2740" w:rsidRPr="000A4990" w:rsidRDefault="00076297" w:rsidP="00A513BE">
            <w:pPr>
              <w:spacing w:after="60"/>
            </w:pPr>
            <w:r>
              <w:t>VB.Net,</w:t>
            </w:r>
            <w:r w:rsidR="00534A9D">
              <w:t xml:space="preserve"> </w:t>
            </w:r>
            <w:r w:rsidR="008C2740">
              <w:t xml:space="preserve">MS SQL Server </w:t>
            </w:r>
            <w:r w:rsidR="008C2740" w:rsidRPr="000A4990">
              <w:t>2008</w:t>
            </w:r>
            <w:r w:rsidR="001960E8">
              <w:t>.</w:t>
            </w:r>
          </w:p>
        </w:tc>
      </w:tr>
    </w:tbl>
    <w:p w:rsidR="008C2740" w:rsidRPr="00B33C0C" w:rsidRDefault="008C2740" w:rsidP="002365EC">
      <w:pPr>
        <w:pStyle w:val="BodyText"/>
        <w:tabs>
          <w:tab w:val="left" w:pos="2370"/>
          <w:tab w:val="left" w:pos="2400"/>
        </w:tabs>
        <w:spacing w:after="60"/>
        <w:rPr>
          <w:sz w:val="18"/>
          <w:szCs w:val="18"/>
          <w:lang w:val="en-GB"/>
        </w:rPr>
      </w:pPr>
    </w:p>
    <w:p w:rsidR="005E62BE" w:rsidRPr="000A4990" w:rsidRDefault="005E62BE" w:rsidP="005E62BE">
      <w:pPr>
        <w:numPr>
          <w:ilvl w:val="0"/>
          <w:numId w:val="8"/>
        </w:numPr>
        <w:suppressAutoHyphens/>
        <w:spacing w:after="60"/>
        <w:rPr>
          <w:b/>
          <w:u w:val="single"/>
        </w:rPr>
      </w:pPr>
      <w:r>
        <w:rPr>
          <w:b/>
          <w:u w:val="single"/>
        </w:rPr>
        <w:t>Project : www.Sepfo.com</w:t>
      </w:r>
      <w:r w:rsidRPr="000A4990">
        <w:rPr>
          <w:b/>
          <w:u w:val="single"/>
        </w:rPr>
        <w:t xml:space="preserve">             </w:t>
      </w:r>
    </w:p>
    <w:p w:rsidR="005E62BE" w:rsidRPr="000A4990" w:rsidRDefault="005E62BE" w:rsidP="005E62BE">
      <w:pPr>
        <w:spacing w:after="60"/>
        <w:ind w:left="720"/>
        <w:rPr>
          <w:b/>
          <w:u w:val="single"/>
        </w:rPr>
      </w:pPr>
    </w:p>
    <w:tbl>
      <w:tblPr>
        <w:tblW w:w="9051" w:type="dxa"/>
        <w:tblInd w:w="198" w:type="dxa"/>
        <w:tblLayout w:type="fixed"/>
        <w:tblLook w:val="0000" w:firstRow="0" w:lastRow="0" w:firstColumn="0" w:lastColumn="0" w:noHBand="0" w:noVBand="0"/>
      </w:tblPr>
      <w:tblGrid>
        <w:gridCol w:w="1895"/>
        <w:gridCol w:w="236"/>
        <w:gridCol w:w="6920"/>
      </w:tblGrid>
      <w:tr w:rsidR="005E62BE" w:rsidRPr="000A4990" w:rsidTr="008E6D13">
        <w:trPr>
          <w:trHeight w:val="290"/>
        </w:trPr>
        <w:tc>
          <w:tcPr>
            <w:tcW w:w="1895" w:type="dxa"/>
          </w:tcPr>
          <w:p w:rsidR="005E62BE" w:rsidRPr="000A4990" w:rsidRDefault="005E62BE" w:rsidP="008E6D13">
            <w:pPr>
              <w:snapToGrid w:val="0"/>
              <w:spacing w:after="60"/>
              <w:rPr>
                <w:b/>
              </w:rPr>
            </w:pPr>
            <w:r w:rsidRPr="000A4990">
              <w:rPr>
                <w:b/>
              </w:rPr>
              <w:t>Description</w:t>
            </w:r>
          </w:p>
        </w:tc>
        <w:tc>
          <w:tcPr>
            <w:tcW w:w="236" w:type="dxa"/>
          </w:tcPr>
          <w:p w:rsidR="005E62BE" w:rsidRPr="000A4990" w:rsidRDefault="005E62BE" w:rsidP="008E6D13">
            <w:pPr>
              <w:snapToGrid w:val="0"/>
              <w:spacing w:after="60"/>
              <w:rPr>
                <w:iCs/>
              </w:rPr>
            </w:pPr>
            <w:r w:rsidRPr="000A4990">
              <w:rPr>
                <w:iCs/>
              </w:rPr>
              <w:t xml:space="preserve">: </w:t>
            </w:r>
          </w:p>
        </w:tc>
        <w:tc>
          <w:tcPr>
            <w:tcW w:w="6920" w:type="dxa"/>
          </w:tcPr>
          <w:p w:rsidR="005E62BE" w:rsidRPr="000A4990" w:rsidRDefault="00F678F3" w:rsidP="008E6D13">
            <w:pPr>
              <w:snapToGrid w:val="0"/>
              <w:spacing w:after="60"/>
              <w:rPr>
                <w:iCs/>
              </w:rPr>
            </w:pPr>
            <w:r>
              <w:rPr>
                <w:shd w:val="clear" w:color="auto" w:fill="FFFFFF"/>
              </w:rPr>
              <w:t xml:space="preserve">Sepfo.com is an online scheduler website. In this website a client  can add their business,  clients and can schedule/reschedule their appointments. Main motive of this website is to maintain the direct relation with the client and business with ease and cost effective manner. </w:t>
            </w:r>
          </w:p>
        </w:tc>
      </w:tr>
      <w:tr w:rsidR="005E62BE" w:rsidRPr="000A4990" w:rsidTr="008E6D13">
        <w:trPr>
          <w:trHeight w:val="290"/>
        </w:trPr>
        <w:tc>
          <w:tcPr>
            <w:tcW w:w="1895" w:type="dxa"/>
          </w:tcPr>
          <w:p w:rsidR="005E62BE" w:rsidRPr="000A4990" w:rsidRDefault="005E62BE" w:rsidP="008E6D13">
            <w:pPr>
              <w:snapToGrid w:val="0"/>
              <w:spacing w:after="60"/>
              <w:rPr>
                <w:b/>
                <w:iCs/>
              </w:rPr>
            </w:pPr>
            <w:r w:rsidRPr="000A4990">
              <w:rPr>
                <w:b/>
                <w:iCs/>
              </w:rPr>
              <w:t>Roles &amp; Responsibilities</w:t>
            </w:r>
          </w:p>
        </w:tc>
        <w:tc>
          <w:tcPr>
            <w:tcW w:w="236" w:type="dxa"/>
          </w:tcPr>
          <w:p w:rsidR="005E62BE" w:rsidRPr="000A4990" w:rsidRDefault="005E62BE" w:rsidP="008E6D13">
            <w:pPr>
              <w:snapToGrid w:val="0"/>
              <w:spacing w:after="60"/>
              <w:rPr>
                <w:iCs/>
              </w:rPr>
            </w:pPr>
            <w:r w:rsidRPr="000A4990">
              <w:rPr>
                <w:iCs/>
              </w:rPr>
              <w:t>:</w:t>
            </w:r>
          </w:p>
        </w:tc>
        <w:tc>
          <w:tcPr>
            <w:tcW w:w="6920" w:type="dxa"/>
          </w:tcPr>
          <w:p w:rsidR="005E62BE" w:rsidRPr="005A1094" w:rsidRDefault="005E62BE" w:rsidP="008E6D13">
            <w:pPr>
              <w:numPr>
                <w:ilvl w:val="0"/>
                <w:numId w:val="9"/>
              </w:numPr>
              <w:suppressAutoHyphens/>
              <w:snapToGrid w:val="0"/>
              <w:spacing w:after="60"/>
              <w:rPr>
                <w:iCs/>
              </w:rPr>
            </w:pPr>
            <w:r w:rsidRPr="000A4990">
              <w:rPr>
                <w:iCs/>
              </w:rPr>
              <w:t xml:space="preserve">Worked as a </w:t>
            </w:r>
            <w:r>
              <w:rPr>
                <w:iCs/>
              </w:rPr>
              <w:t>Developer</w:t>
            </w:r>
            <w:r w:rsidRPr="000A4990">
              <w:rPr>
                <w:iCs/>
              </w:rPr>
              <w:t>.</w:t>
            </w:r>
          </w:p>
          <w:p w:rsidR="005E62BE" w:rsidRPr="000A4990" w:rsidRDefault="005E62BE" w:rsidP="008E6D13">
            <w:pPr>
              <w:numPr>
                <w:ilvl w:val="0"/>
                <w:numId w:val="9"/>
              </w:numPr>
              <w:suppressAutoHyphens/>
              <w:spacing w:after="60"/>
              <w:rPr>
                <w:iCs/>
              </w:rPr>
            </w:pPr>
            <w:r>
              <w:rPr>
                <w:rFonts w:cs="Tahoma"/>
                <w:iCs/>
              </w:rPr>
              <w:t>D</w:t>
            </w:r>
            <w:r w:rsidRPr="000A4990">
              <w:rPr>
                <w:rFonts w:cs="Tahoma"/>
                <w:iCs/>
              </w:rPr>
              <w:t xml:space="preserve">evelopment of the </w:t>
            </w:r>
            <w:r>
              <w:rPr>
                <w:rFonts w:cs="Tahoma"/>
                <w:iCs/>
              </w:rPr>
              <w:t>website and testing</w:t>
            </w:r>
            <w:r w:rsidRPr="000A4990">
              <w:rPr>
                <w:rFonts w:cs="Tahoma"/>
                <w:iCs/>
              </w:rPr>
              <w:t>.</w:t>
            </w:r>
          </w:p>
        </w:tc>
      </w:tr>
      <w:tr w:rsidR="005E62BE" w:rsidRPr="000A4990" w:rsidTr="008E6D13">
        <w:trPr>
          <w:trHeight w:val="290"/>
        </w:trPr>
        <w:tc>
          <w:tcPr>
            <w:tcW w:w="1895" w:type="dxa"/>
          </w:tcPr>
          <w:p w:rsidR="005E62BE" w:rsidRPr="000A4990" w:rsidRDefault="005E62BE" w:rsidP="008E6D13">
            <w:pPr>
              <w:snapToGrid w:val="0"/>
              <w:spacing w:after="60"/>
              <w:ind w:right="-222"/>
              <w:rPr>
                <w:b/>
              </w:rPr>
            </w:pPr>
            <w:r w:rsidRPr="000A4990">
              <w:rPr>
                <w:b/>
              </w:rPr>
              <w:t>Technology used</w:t>
            </w:r>
          </w:p>
        </w:tc>
        <w:tc>
          <w:tcPr>
            <w:tcW w:w="236" w:type="dxa"/>
          </w:tcPr>
          <w:p w:rsidR="005E62BE" w:rsidRPr="000A4990" w:rsidRDefault="005E62BE" w:rsidP="008E6D13">
            <w:pPr>
              <w:snapToGrid w:val="0"/>
              <w:spacing w:after="60"/>
              <w:rPr>
                <w:iCs/>
              </w:rPr>
            </w:pPr>
            <w:r w:rsidRPr="000A4990">
              <w:rPr>
                <w:iCs/>
              </w:rPr>
              <w:t>:</w:t>
            </w:r>
          </w:p>
        </w:tc>
        <w:tc>
          <w:tcPr>
            <w:tcW w:w="6920" w:type="dxa"/>
          </w:tcPr>
          <w:p w:rsidR="005E62BE" w:rsidRPr="000A4990" w:rsidRDefault="005E62BE" w:rsidP="008E6D13">
            <w:pPr>
              <w:spacing w:after="60"/>
            </w:pPr>
            <w:r w:rsidRPr="000A4990">
              <w:t xml:space="preserve">C#.Net, </w:t>
            </w:r>
            <w:r>
              <w:t>ASP.net 4.0,</w:t>
            </w:r>
            <w:r w:rsidR="00F678F3">
              <w:t xml:space="preserve"> Json, jQuery</w:t>
            </w:r>
            <w:r w:rsidR="008E6D13">
              <w:t>,</w:t>
            </w:r>
            <w:r w:rsidR="002E0D8E">
              <w:t xml:space="preserve"> </w:t>
            </w:r>
            <w:r w:rsidR="008E6D13">
              <w:t>AJAX,</w:t>
            </w:r>
            <w:r>
              <w:t xml:space="preserve"> MS SQL Server </w:t>
            </w:r>
            <w:r w:rsidRPr="000A4990">
              <w:t>2008</w:t>
            </w:r>
          </w:p>
        </w:tc>
      </w:tr>
    </w:tbl>
    <w:p w:rsidR="00CC4097" w:rsidRPr="000A4990" w:rsidRDefault="008E6D13" w:rsidP="008E6D13">
      <w:pPr>
        <w:pStyle w:val="BodyText"/>
        <w:tabs>
          <w:tab w:val="left" w:pos="6270"/>
        </w:tabs>
        <w:spacing w:after="60"/>
        <w:rPr>
          <w:b/>
          <w:i/>
          <w:iCs/>
          <w:sz w:val="18"/>
          <w:szCs w:val="18"/>
        </w:rPr>
      </w:pPr>
      <w:r>
        <w:rPr>
          <w:b/>
          <w:i/>
          <w:iCs/>
          <w:sz w:val="18"/>
          <w:szCs w:val="18"/>
        </w:rPr>
        <w:tab/>
      </w:r>
    </w:p>
    <w:p w:rsidR="00153230" w:rsidRPr="000A4990" w:rsidRDefault="004062E9" w:rsidP="00153230">
      <w:pPr>
        <w:numPr>
          <w:ilvl w:val="0"/>
          <w:numId w:val="8"/>
        </w:numPr>
        <w:suppressAutoHyphens/>
        <w:spacing w:after="60"/>
        <w:rPr>
          <w:b/>
          <w:u w:val="single"/>
        </w:rPr>
      </w:pPr>
      <w:r>
        <w:rPr>
          <w:b/>
          <w:u w:val="single"/>
        </w:rPr>
        <w:t xml:space="preserve">Project : </w:t>
      </w:r>
      <w:r w:rsidR="009124B8">
        <w:rPr>
          <w:b/>
          <w:u w:val="single"/>
        </w:rPr>
        <w:t>www.</w:t>
      </w:r>
      <w:r>
        <w:rPr>
          <w:b/>
          <w:u w:val="single"/>
        </w:rPr>
        <w:t>Carsinfotech.com</w:t>
      </w:r>
      <w:r w:rsidR="00153230" w:rsidRPr="000A4990">
        <w:rPr>
          <w:b/>
          <w:u w:val="single"/>
        </w:rPr>
        <w:t xml:space="preserve">             </w:t>
      </w:r>
    </w:p>
    <w:p w:rsidR="00153230" w:rsidRPr="000A4990" w:rsidRDefault="00153230" w:rsidP="00153230">
      <w:pPr>
        <w:spacing w:after="60"/>
        <w:ind w:left="720"/>
        <w:rPr>
          <w:b/>
          <w:u w:val="single"/>
        </w:rPr>
      </w:pPr>
    </w:p>
    <w:tbl>
      <w:tblPr>
        <w:tblW w:w="9051" w:type="dxa"/>
        <w:tblInd w:w="198" w:type="dxa"/>
        <w:tblLayout w:type="fixed"/>
        <w:tblLook w:val="0000" w:firstRow="0" w:lastRow="0" w:firstColumn="0" w:lastColumn="0" w:noHBand="0" w:noVBand="0"/>
      </w:tblPr>
      <w:tblGrid>
        <w:gridCol w:w="1895"/>
        <w:gridCol w:w="236"/>
        <w:gridCol w:w="6920"/>
      </w:tblGrid>
      <w:tr w:rsidR="00153230" w:rsidRPr="000A4990" w:rsidTr="0048655B">
        <w:trPr>
          <w:trHeight w:val="290"/>
        </w:trPr>
        <w:tc>
          <w:tcPr>
            <w:tcW w:w="1895" w:type="dxa"/>
          </w:tcPr>
          <w:p w:rsidR="00153230" w:rsidRPr="000A4990" w:rsidRDefault="00153230" w:rsidP="002F73FE">
            <w:pPr>
              <w:snapToGrid w:val="0"/>
              <w:spacing w:after="60"/>
              <w:rPr>
                <w:b/>
              </w:rPr>
            </w:pPr>
            <w:r w:rsidRPr="000A4990">
              <w:rPr>
                <w:b/>
              </w:rPr>
              <w:t>Description</w:t>
            </w:r>
          </w:p>
        </w:tc>
        <w:tc>
          <w:tcPr>
            <w:tcW w:w="236" w:type="dxa"/>
          </w:tcPr>
          <w:p w:rsidR="00153230" w:rsidRPr="000A4990" w:rsidRDefault="00153230" w:rsidP="002F73FE">
            <w:pPr>
              <w:snapToGrid w:val="0"/>
              <w:spacing w:after="60"/>
              <w:rPr>
                <w:iCs/>
              </w:rPr>
            </w:pPr>
            <w:r w:rsidRPr="000A4990">
              <w:rPr>
                <w:iCs/>
              </w:rPr>
              <w:t>:</w:t>
            </w:r>
            <w:r w:rsidR="0008380D" w:rsidRPr="000A4990">
              <w:rPr>
                <w:iCs/>
              </w:rPr>
              <w:t xml:space="preserve"> </w:t>
            </w:r>
          </w:p>
        </w:tc>
        <w:tc>
          <w:tcPr>
            <w:tcW w:w="6920" w:type="dxa"/>
          </w:tcPr>
          <w:p w:rsidR="00153230" w:rsidRPr="000A4990" w:rsidRDefault="00043F74" w:rsidP="00153230">
            <w:pPr>
              <w:snapToGrid w:val="0"/>
              <w:spacing w:after="60"/>
              <w:rPr>
                <w:iCs/>
              </w:rPr>
            </w:pPr>
            <w:r>
              <w:rPr>
                <w:shd w:val="clear" w:color="auto" w:fill="FFFFFF"/>
              </w:rPr>
              <w:t>CarsInfotech.com is developed to meet the need of car dealers who have limited budgets, but a need for an affordable, professional web site that could be updated quickly and easily with minimal technical know how.</w:t>
            </w:r>
          </w:p>
        </w:tc>
      </w:tr>
      <w:tr w:rsidR="00153230" w:rsidRPr="000A4990" w:rsidTr="0048655B">
        <w:trPr>
          <w:trHeight w:val="290"/>
        </w:trPr>
        <w:tc>
          <w:tcPr>
            <w:tcW w:w="1895" w:type="dxa"/>
          </w:tcPr>
          <w:p w:rsidR="00153230" w:rsidRPr="000A4990" w:rsidRDefault="00153230" w:rsidP="002F73FE">
            <w:pPr>
              <w:snapToGrid w:val="0"/>
              <w:spacing w:after="60"/>
              <w:rPr>
                <w:b/>
                <w:iCs/>
              </w:rPr>
            </w:pPr>
            <w:r w:rsidRPr="000A4990">
              <w:rPr>
                <w:b/>
                <w:iCs/>
              </w:rPr>
              <w:t>Roles &amp; Responsibilities</w:t>
            </w:r>
          </w:p>
        </w:tc>
        <w:tc>
          <w:tcPr>
            <w:tcW w:w="236" w:type="dxa"/>
          </w:tcPr>
          <w:p w:rsidR="00153230" w:rsidRPr="000A4990" w:rsidRDefault="00153230" w:rsidP="002F73FE">
            <w:pPr>
              <w:snapToGrid w:val="0"/>
              <w:spacing w:after="60"/>
              <w:rPr>
                <w:iCs/>
              </w:rPr>
            </w:pPr>
            <w:r w:rsidRPr="000A4990">
              <w:rPr>
                <w:iCs/>
              </w:rPr>
              <w:t>:</w:t>
            </w:r>
          </w:p>
        </w:tc>
        <w:tc>
          <w:tcPr>
            <w:tcW w:w="6920" w:type="dxa"/>
          </w:tcPr>
          <w:p w:rsidR="00153230" w:rsidRPr="005A1094" w:rsidRDefault="00153230" w:rsidP="005A1094">
            <w:pPr>
              <w:numPr>
                <w:ilvl w:val="0"/>
                <w:numId w:val="9"/>
              </w:numPr>
              <w:suppressAutoHyphens/>
              <w:snapToGrid w:val="0"/>
              <w:spacing w:after="60"/>
              <w:rPr>
                <w:iCs/>
              </w:rPr>
            </w:pPr>
            <w:r w:rsidRPr="000A4990">
              <w:rPr>
                <w:iCs/>
              </w:rPr>
              <w:t xml:space="preserve">Worked as a </w:t>
            </w:r>
            <w:r w:rsidR="00B65E30">
              <w:rPr>
                <w:iCs/>
              </w:rPr>
              <w:t>Developer</w:t>
            </w:r>
            <w:r w:rsidRPr="000A4990">
              <w:rPr>
                <w:iCs/>
              </w:rPr>
              <w:t>.</w:t>
            </w:r>
          </w:p>
          <w:p w:rsidR="00153230" w:rsidRPr="000A4990" w:rsidRDefault="005A1094" w:rsidP="00153230">
            <w:pPr>
              <w:numPr>
                <w:ilvl w:val="0"/>
                <w:numId w:val="9"/>
              </w:numPr>
              <w:suppressAutoHyphens/>
              <w:spacing w:after="60"/>
              <w:rPr>
                <w:iCs/>
              </w:rPr>
            </w:pPr>
            <w:r>
              <w:rPr>
                <w:rFonts w:cs="Tahoma"/>
                <w:iCs/>
              </w:rPr>
              <w:t>D</w:t>
            </w:r>
            <w:r w:rsidR="00153230" w:rsidRPr="000A4990">
              <w:rPr>
                <w:rFonts w:cs="Tahoma"/>
                <w:iCs/>
              </w:rPr>
              <w:t xml:space="preserve">evelopment of the </w:t>
            </w:r>
            <w:r>
              <w:rPr>
                <w:rFonts w:cs="Tahoma"/>
                <w:iCs/>
              </w:rPr>
              <w:t>website and testing</w:t>
            </w:r>
            <w:r w:rsidR="00153230" w:rsidRPr="000A4990">
              <w:rPr>
                <w:rFonts w:cs="Tahoma"/>
                <w:iCs/>
              </w:rPr>
              <w:t>.</w:t>
            </w:r>
          </w:p>
        </w:tc>
      </w:tr>
      <w:tr w:rsidR="00153230" w:rsidRPr="000A4990" w:rsidTr="0048655B">
        <w:trPr>
          <w:trHeight w:val="290"/>
        </w:trPr>
        <w:tc>
          <w:tcPr>
            <w:tcW w:w="1895" w:type="dxa"/>
          </w:tcPr>
          <w:p w:rsidR="00153230" w:rsidRPr="000A4990" w:rsidRDefault="00153230" w:rsidP="002F73FE">
            <w:pPr>
              <w:snapToGrid w:val="0"/>
              <w:spacing w:after="60"/>
              <w:ind w:right="-222"/>
              <w:rPr>
                <w:b/>
              </w:rPr>
            </w:pPr>
            <w:r w:rsidRPr="000A4990">
              <w:rPr>
                <w:b/>
              </w:rPr>
              <w:t>Technology used</w:t>
            </w:r>
          </w:p>
        </w:tc>
        <w:tc>
          <w:tcPr>
            <w:tcW w:w="236" w:type="dxa"/>
          </w:tcPr>
          <w:p w:rsidR="00153230" w:rsidRPr="000A4990" w:rsidRDefault="00153230" w:rsidP="002F73FE">
            <w:pPr>
              <w:snapToGrid w:val="0"/>
              <w:spacing w:after="60"/>
              <w:rPr>
                <w:iCs/>
              </w:rPr>
            </w:pPr>
            <w:r w:rsidRPr="000A4990">
              <w:rPr>
                <w:iCs/>
              </w:rPr>
              <w:t>:</w:t>
            </w:r>
          </w:p>
        </w:tc>
        <w:tc>
          <w:tcPr>
            <w:tcW w:w="6920" w:type="dxa"/>
          </w:tcPr>
          <w:p w:rsidR="00153230" w:rsidRPr="000A4990" w:rsidRDefault="00153230" w:rsidP="008D0F80">
            <w:pPr>
              <w:spacing w:after="60"/>
            </w:pPr>
            <w:r w:rsidRPr="000A4990">
              <w:t xml:space="preserve">C#.Net, </w:t>
            </w:r>
            <w:r w:rsidR="00DC1E8E">
              <w:t xml:space="preserve">ASP.net 4.0, MS SQL Server </w:t>
            </w:r>
            <w:r w:rsidR="008D0F80" w:rsidRPr="000A4990">
              <w:t>2008</w:t>
            </w:r>
          </w:p>
        </w:tc>
      </w:tr>
    </w:tbl>
    <w:p w:rsidR="00153230" w:rsidRDefault="00153230" w:rsidP="00153230">
      <w:pPr>
        <w:spacing w:after="60"/>
        <w:ind w:left="720"/>
        <w:rPr>
          <w:b/>
          <w:u w:val="single"/>
        </w:rPr>
      </w:pPr>
    </w:p>
    <w:p w:rsidR="00813529" w:rsidRDefault="00813529" w:rsidP="00153230">
      <w:pPr>
        <w:spacing w:after="60"/>
        <w:ind w:left="720"/>
        <w:rPr>
          <w:b/>
          <w:u w:val="single"/>
        </w:rPr>
      </w:pPr>
    </w:p>
    <w:p w:rsidR="00813529" w:rsidRPr="000A4990" w:rsidRDefault="00813529" w:rsidP="00153230">
      <w:pPr>
        <w:spacing w:after="60"/>
        <w:ind w:left="720"/>
        <w:rPr>
          <w:b/>
          <w:u w:val="single"/>
        </w:rPr>
      </w:pPr>
    </w:p>
    <w:p w:rsidR="00153230" w:rsidRPr="000A4990" w:rsidRDefault="00153230" w:rsidP="00153230">
      <w:pPr>
        <w:numPr>
          <w:ilvl w:val="0"/>
          <w:numId w:val="8"/>
        </w:numPr>
        <w:suppressAutoHyphens/>
        <w:spacing w:after="60"/>
        <w:rPr>
          <w:b/>
          <w:u w:val="single"/>
        </w:rPr>
      </w:pPr>
      <w:r w:rsidRPr="000A4990">
        <w:rPr>
          <w:b/>
          <w:u w:val="single"/>
        </w:rPr>
        <w:t xml:space="preserve">Project : </w:t>
      </w:r>
      <w:r w:rsidR="00951C87">
        <w:rPr>
          <w:b/>
          <w:u w:val="single"/>
        </w:rPr>
        <w:t>www.ceo-ltd.com</w:t>
      </w:r>
    </w:p>
    <w:p w:rsidR="00153230" w:rsidRPr="000A4990" w:rsidRDefault="00153230" w:rsidP="00153230">
      <w:pPr>
        <w:spacing w:after="60"/>
        <w:ind w:left="720"/>
        <w:rPr>
          <w:b/>
          <w:u w:val="single"/>
        </w:rPr>
      </w:pPr>
    </w:p>
    <w:tbl>
      <w:tblPr>
        <w:tblW w:w="9145" w:type="dxa"/>
        <w:tblInd w:w="198" w:type="dxa"/>
        <w:tblLayout w:type="fixed"/>
        <w:tblLook w:val="0000" w:firstRow="0" w:lastRow="0" w:firstColumn="0" w:lastColumn="0" w:noHBand="0" w:noVBand="0"/>
      </w:tblPr>
      <w:tblGrid>
        <w:gridCol w:w="1989"/>
        <w:gridCol w:w="236"/>
        <w:gridCol w:w="6920"/>
      </w:tblGrid>
      <w:tr w:rsidR="00153230" w:rsidRPr="000A4990" w:rsidTr="0048655B">
        <w:trPr>
          <w:trHeight w:val="290"/>
        </w:trPr>
        <w:tc>
          <w:tcPr>
            <w:tcW w:w="1989" w:type="dxa"/>
          </w:tcPr>
          <w:p w:rsidR="00153230" w:rsidRPr="000A4990" w:rsidRDefault="00153230" w:rsidP="002F73FE">
            <w:pPr>
              <w:snapToGrid w:val="0"/>
              <w:spacing w:after="60"/>
              <w:rPr>
                <w:b/>
              </w:rPr>
            </w:pPr>
            <w:r w:rsidRPr="000A4990">
              <w:rPr>
                <w:b/>
              </w:rPr>
              <w:t>Description</w:t>
            </w:r>
          </w:p>
        </w:tc>
        <w:tc>
          <w:tcPr>
            <w:tcW w:w="236" w:type="dxa"/>
          </w:tcPr>
          <w:p w:rsidR="00153230" w:rsidRPr="000A4990" w:rsidRDefault="00153230" w:rsidP="002F73FE">
            <w:pPr>
              <w:snapToGrid w:val="0"/>
              <w:spacing w:after="60"/>
              <w:rPr>
                <w:iCs/>
              </w:rPr>
            </w:pPr>
            <w:r w:rsidRPr="000A4990">
              <w:rPr>
                <w:iCs/>
              </w:rPr>
              <w:t>:</w:t>
            </w:r>
          </w:p>
        </w:tc>
        <w:tc>
          <w:tcPr>
            <w:tcW w:w="6920" w:type="dxa"/>
          </w:tcPr>
          <w:p w:rsidR="00153230" w:rsidRDefault="00F03B15" w:rsidP="005B453F">
            <w:pPr>
              <w:snapToGrid w:val="0"/>
              <w:spacing w:after="60"/>
            </w:pPr>
            <w:r>
              <w:t xml:space="preserve">Children Entertainment Option (CEO) is an Event planning/Event services </w:t>
            </w:r>
          </w:p>
          <w:p w:rsidR="00F03B15" w:rsidRPr="000A4990" w:rsidRDefault="00F03B15" w:rsidP="005B453F">
            <w:pPr>
              <w:snapToGrid w:val="0"/>
              <w:spacing w:after="60"/>
              <w:rPr>
                <w:iCs/>
              </w:rPr>
            </w:pPr>
            <w:r>
              <w:t>Website main purpose of this website is to manage the events of their clients and services to the events.</w:t>
            </w:r>
          </w:p>
        </w:tc>
      </w:tr>
      <w:tr w:rsidR="00153230" w:rsidRPr="000A4990" w:rsidTr="0048655B">
        <w:trPr>
          <w:trHeight w:val="290"/>
        </w:trPr>
        <w:tc>
          <w:tcPr>
            <w:tcW w:w="1989" w:type="dxa"/>
          </w:tcPr>
          <w:p w:rsidR="00153230" w:rsidRPr="000A4990" w:rsidRDefault="00153230" w:rsidP="002F73FE">
            <w:pPr>
              <w:snapToGrid w:val="0"/>
              <w:spacing w:after="60"/>
              <w:rPr>
                <w:b/>
                <w:iCs/>
              </w:rPr>
            </w:pPr>
            <w:r w:rsidRPr="000A4990">
              <w:rPr>
                <w:b/>
                <w:iCs/>
              </w:rPr>
              <w:t>Roles &amp; Responsibilities</w:t>
            </w:r>
          </w:p>
        </w:tc>
        <w:tc>
          <w:tcPr>
            <w:tcW w:w="236" w:type="dxa"/>
          </w:tcPr>
          <w:p w:rsidR="00153230" w:rsidRPr="000A4990" w:rsidRDefault="00153230" w:rsidP="002F73FE">
            <w:pPr>
              <w:snapToGrid w:val="0"/>
              <w:spacing w:after="60"/>
              <w:rPr>
                <w:iCs/>
              </w:rPr>
            </w:pPr>
            <w:r w:rsidRPr="000A4990">
              <w:rPr>
                <w:iCs/>
              </w:rPr>
              <w:t>:</w:t>
            </w:r>
          </w:p>
        </w:tc>
        <w:tc>
          <w:tcPr>
            <w:tcW w:w="6920" w:type="dxa"/>
          </w:tcPr>
          <w:p w:rsidR="00153230" w:rsidRPr="000A4990" w:rsidRDefault="00153230" w:rsidP="00153230">
            <w:pPr>
              <w:numPr>
                <w:ilvl w:val="0"/>
                <w:numId w:val="9"/>
              </w:numPr>
              <w:suppressAutoHyphens/>
              <w:snapToGrid w:val="0"/>
              <w:spacing w:after="60"/>
              <w:rPr>
                <w:iCs/>
              </w:rPr>
            </w:pPr>
            <w:r w:rsidRPr="000A4990">
              <w:rPr>
                <w:iCs/>
              </w:rPr>
              <w:t xml:space="preserve">Worked </w:t>
            </w:r>
            <w:r w:rsidR="00482D61" w:rsidRPr="000A4990">
              <w:rPr>
                <w:iCs/>
              </w:rPr>
              <w:t xml:space="preserve">as a </w:t>
            </w:r>
            <w:r w:rsidR="00F03B15">
              <w:rPr>
                <w:iCs/>
              </w:rPr>
              <w:t>Developer</w:t>
            </w:r>
            <w:r w:rsidRPr="000A4990">
              <w:rPr>
                <w:iCs/>
              </w:rPr>
              <w:t>.</w:t>
            </w:r>
          </w:p>
          <w:p w:rsidR="00153230" w:rsidRPr="000A4990" w:rsidRDefault="00457B59" w:rsidP="00153230">
            <w:pPr>
              <w:numPr>
                <w:ilvl w:val="0"/>
                <w:numId w:val="9"/>
              </w:numPr>
              <w:suppressAutoHyphens/>
              <w:spacing w:after="60"/>
              <w:rPr>
                <w:iCs/>
              </w:rPr>
            </w:pPr>
            <w:r>
              <w:rPr>
                <w:rFonts w:cs="Tahoma"/>
                <w:iCs/>
              </w:rPr>
              <w:t>D</w:t>
            </w:r>
            <w:r w:rsidRPr="000A4990">
              <w:rPr>
                <w:rFonts w:cs="Tahoma"/>
                <w:iCs/>
              </w:rPr>
              <w:t xml:space="preserve">evelopment of the </w:t>
            </w:r>
            <w:r>
              <w:rPr>
                <w:rFonts w:cs="Tahoma"/>
                <w:iCs/>
              </w:rPr>
              <w:t>website and testing</w:t>
            </w:r>
            <w:r w:rsidRPr="000A4990">
              <w:rPr>
                <w:rFonts w:cs="Tahoma"/>
                <w:iCs/>
              </w:rPr>
              <w:t>.</w:t>
            </w:r>
          </w:p>
        </w:tc>
      </w:tr>
      <w:tr w:rsidR="00153230" w:rsidRPr="00890010" w:rsidTr="0048655B">
        <w:trPr>
          <w:trHeight w:val="290"/>
        </w:trPr>
        <w:tc>
          <w:tcPr>
            <w:tcW w:w="1989" w:type="dxa"/>
          </w:tcPr>
          <w:p w:rsidR="00153230" w:rsidRPr="000A4990" w:rsidRDefault="00153230" w:rsidP="002F73FE">
            <w:pPr>
              <w:snapToGrid w:val="0"/>
              <w:spacing w:after="60"/>
              <w:ind w:right="-222"/>
              <w:rPr>
                <w:b/>
              </w:rPr>
            </w:pPr>
            <w:r w:rsidRPr="000A4990">
              <w:rPr>
                <w:b/>
              </w:rPr>
              <w:t>Technology used</w:t>
            </w:r>
          </w:p>
        </w:tc>
        <w:tc>
          <w:tcPr>
            <w:tcW w:w="236" w:type="dxa"/>
          </w:tcPr>
          <w:p w:rsidR="00153230" w:rsidRPr="000A4990" w:rsidRDefault="00153230" w:rsidP="002F73FE">
            <w:pPr>
              <w:snapToGrid w:val="0"/>
              <w:spacing w:after="60"/>
              <w:rPr>
                <w:iCs/>
              </w:rPr>
            </w:pPr>
            <w:r w:rsidRPr="000A4990">
              <w:rPr>
                <w:iCs/>
              </w:rPr>
              <w:t>:</w:t>
            </w:r>
          </w:p>
        </w:tc>
        <w:tc>
          <w:tcPr>
            <w:tcW w:w="6920" w:type="dxa"/>
          </w:tcPr>
          <w:p w:rsidR="00153230" w:rsidRPr="00890010" w:rsidRDefault="0037551C" w:rsidP="004529AB">
            <w:pPr>
              <w:spacing w:after="60"/>
              <w:rPr>
                <w:lang w:val="fr-FR"/>
              </w:rPr>
            </w:pPr>
            <w:r w:rsidRPr="000A4990">
              <w:t xml:space="preserve">C#.Net, </w:t>
            </w:r>
            <w:r>
              <w:t xml:space="preserve">ASP.net 4.0, MS SQL Server </w:t>
            </w:r>
            <w:r w:rsidRPr="000A4990">
              <w:t>2008</w:t>
            </w:r>
          </w:p>
        </w:tc>
      </w:tr>
    </w:tbl>
    <w:p w:rsidR="00153230" w:rsidRDefault="00153230" w:rsidP="00153230">
      <w:pPr>
        <w:spacing w:after="60"/>
        <w:ind w:left="720"/>
        <w:rPr>
          <w:b/>
          <w:u w:val="single"/>
        </w:rPr>
      </w:pPr>
    </w:p>
    <w:p w:rsidR="009641EC" w:rsidRDefault="009641EC" w:rsidP="00153230">
      <w:pPr>
        <w:spacing w:after="60"/>
        <w:ind w:left="720"/>
        <w:rPr>
          <w:b/>
          <w:u w:val="single"/>
        </w:rPr>
      </w:pPr>
    </w:p>
    <w:p w:rsidR="00012462" w:rsidRDefault="00012462" w:rsidP="00153230">
      <w:pPr>
        <w:spacing w:after="60"/>
        <w:ind w:left="720"/>
        <w:rPr>
          <w:b/>
          <w:u w:val="single"/>
        </w:rPr>
      </w:pPr>
    </w:p>
    <w:p w:rsidR="00012462" w:rsidRPr="000A4990" w:rsidRDefault="00012462" w:rsidP="00153230">
      <w:pPr>
        <w:spacing w:after="60"/>
        <w:ind w:left="720"/>
        <w:rPr>
          <w:b/>
          <w:u w:val="single"/>
        </w:rPr>
      </w:pPr>
    </w:p>
    <w:p w:rsidR="00153230" w:rsidRPr="00012462" w:rsidRDefault="00153230" w:rsidP="00012462">
      <w:pPr>
        <w:numPr>
          <w:ilvl w:val="0"/>
          <w:numId w:val="8"/>
        </w:numPr>
        <w:suppressAutoHyphens/>
        <w:spacing w:after="60"/>
        <w:rPr>
          <w:b/>
          <w:u w:val="single"/>
        </w:rPr>
      </w:pPr>
      <w:r w:rsidRPr="00012462">
        <w:rPr>
          <w:b/>
          <w:iCs/>
          <w:u w:val="single"/>
        </w:rPr>
        <w:t>Project :</w:t>
      </w:r>
      <w:r w:rsidRPr="00012462">
        <w:rPr>
          <w:b/>
          <w:u w:val="single"/>
        </w:rPr>
        <w:t xml:space="preserve"> </w:t>
      </w:r>
      <w:r w:rsidR="00415DE4" w:rsidRPr="00012462">
        <w:rPr>
          <w:b/>
          <w:iCs/>
          <w:u w:val="single"/>
        </w:rPr>
        <w:t>www.punjabimatch.me</w:t>
      </w:r>
    </w:p>
    <w:p w:rsidR="00153230" w:rsidRPr="000A4990" w:rsidRDefault="00153230" w:rsidP="00153230">
      <w:pPr>
        <w:spacing w:after="60"/>
      </w:pPr>
    </w:p>
    <w:tbl>
      <w:tblPr>
        <w:tblW w:w="9145" w:type="dxa"/>
        <w:tblInd w:w="198" w:type="dxa"/>
        <w:tblLayout w:type="fixed"/>
        <w:tblLook w:val="0000" w:firstRow="0" w:lastRow="0" w:firstColumn="0" w:lastColumn="0" w:noHBand="0" w:noVBand="0"/>
      </w:tblPr>
      <w:tblGrid>
        <w:gridCol w:w="1989"/>
        <w:gridCol w:w="236"/>
        <w:gridCol w:w="6920"/>
      </w:tblGrid>
      <w:tr w:rsidR="00153230" w:rsidRPr="000A4990" w:rsidTr="0048655B">
        <w:trPr>
          <w:trHeight w:val="290"/>
        </w:trPr>
        <w:tc>
          <w:tcPr>
            <w:tcW w:w="1989" w:type="dxa"/>
          </w:tcPr>
          <w:p w:rsidR="00153230" w:rsidRPr="000A4990" w:rsidRDefault="00153230" w:rsidP="002F73FE">
            <w:pPr>
              <w:snapToGrid w:val="0"/>
              <w:spacing w:after="60"/>
              <w:rPr>
                <w:b/>
              </w:rPr>
            </w:pPr>
            <w:r w:rsidRPr="000A4990">
              <w:rPr>
                <w:b/>
              </w:rPr>
              <w:t>Description</w:t>
            </w:r>
          </w:p>
        </w:tc>
        <w:tc>
          <w:tcPr>
            <w:tcW w:w="236" w:type="dxa"/>
          </w:tcPr>
          <w:p w:rsidR="00153230" w:rsidRPr="000A4990" w:rsidRDefault="00153230" w:rsidP="002F73FE">
            <w:pPr>
              <w:snapToGrid w:val="0"/>
              <w:spacing w:after="60"/>
              <w:rPr>
                <w:iCs/>
              </w:rPr>
            </w:pPr>
            <w:r w:rsidRPr="000A4990">
              <w:rPr>
                <w:iCs/>
              </w:rPr>
              <w:t>:</w:t>
            </w:r>
          </w:p>
        </w:tc>
        <w:tc>
          <w:tcPr>
            <w:tcW w:w="6920" w:type="dxa"/>
          </w:tcPr>
          <w:p w:rsidR="00153230" w:rsidRDefault="00A551F2" w:rsidP="002F73FE">
            <w:pPr>
              <w:snapToGrid w:val="0"/>
              <w:spacing w:after="60"/>
            </w:pPr>
            <w:r>
              <w:t>This website is a traditional match making website. Where a bride/groom</w:t>
            </w:r>
          </w:p>
          <w:p w:rsidR="00A551F2" w:rsidRPr="000A4990" w:rsidRDefault="00A551F2" w:rsidP="002F73FE">
            <w:pPr>
              <w:snapToGrid w:val="0"/>
              <w:spacing w:after="60"/>
              <w:rPr>
                <w:iCs/>
              </w:rPr>
            </w:pPr>
            <w:r>
              <w:t xml:space="preserve">Find their best match. In this website user can find match according to </w:t>
            </w:r>
            <w:r w:rsidR="00801ACD">
              <w:t xml:space="preserve">their </w:t>
            </w:r>
            <w:r>
              <w:t>tradition.</w:t>
            </w:r>
          </w:p>
        </w:tc>
      </w:tr>
      <w:tr w:rsidR="00153230" w:rsidRPr="000A4990" w:rsidTr="0048655B">
        <w:trPr>
          <w:trHeight w:val="290"/>
        </w:trPr>
        <w:tc>
          <w:tcPr>
            <w:tcW w:w="1989" w:type="dxa"/>
          </w:tcPr>
          <w:p w:rsidR="00153230" w:rsidRPr="000A4990" w:rsidRDefault="00153230" w:rsidP="002F73FE">
            <w:pPr>
              <w:snapToGrid w:val="0"/>
              <w:spacing w:after="60"/>
              <w:rPr>
                <w:b/>
                <w:iCs/>
              </w:rPr>
            </w:pPr>
            <w:r w:rsidRPr="000A4990">
              <w:rPr>
                <w:b/>
                <w:iCs/>
              </w:rPr>
              <w:t>Roles &amp; Responsibilities</w:t>
            </w:r>
          </w:p>
        </w:tc>
        <w:tc>
          <w:tcPr>
            <w:tcW w:w="236" w:type="dxa"/>
          </w:tcPr>
          <w:p w:rsidR="00153230" w:rsidRPr="000A4990" w:rsidRDefault="00153230" w:rsidP="002F73FE">
            <w:pPr>
              <w:snapToGrid w:val="0"/>
              <w:spacing w:after="60"/>
              <w:rPr>
                <w:iCs/>
              </w:rPr>
            </w:pPr>
            <w:r w:rsidRPr="000A4990">
              <w:rPr>
                <w:iCs/>
              </w:rPr>
              <w:t>:</w:t>
            </w:r>
          </w:p>
        </w:tc>
        <w:tc>
          <w:tcPr>
            <w:tcW w:w="6920" w:type="dxa"/>
          </w:tcPr>
          <w:p w:rsidR="00153230" w:rsidRPr="000A4990" w:rsidRDefault="00153230" w:rsidP="00153230">
            <w:pPr>
              <w:numPr>
                <w:ilvl w:val="0"/>
                <w:numId w:val="9"/>
              </w:numPr>
              <w:suppressAutoHyphens/>
              <w:snapToGrid w:val="0"/>
              <w:spacing w:after="60"/>
              <w:rPr>
                <w:iCs/>
              </w:rPr>
            </w:pPr>
            <w:r w:rsidRPr="000A4990">
              <w:rPr>
                <w:iCs/>
              </w:rPr>
              <w:t xml:space="preserve">Worked as a </w:t>
            </w:r>
            <w:r w:rsidR="002C0025">
              <w:rPr>
                <w:iCs/>
              </w:rPr>
              <w:t>Developer</w:t>
            </w:r>
            <w:r w:rsidRPr="000A4990">
              <w:rPr>
                <w:iCs/>
              </w:rPr>
              <w:t>.</w:t>
            </w:r>
          </w:p>
          <w:p w:rsidR="00153230" w:rsidRPr="000A4990" w:rsidRDefault="00491105" w:rsidP="00153230">
            <w:pPr>
              <w:numPr>
                <w:ilvl w:val="0"/>
                <w:numId w:val="9"/>
              </w:numPr>
              <w:suppressAutoHyphens/>
              <w:spacing w:after="60"/>
              <w:rPr>
                <w:iCs/>
              </w:rPr>
            </w:pPr>
            <w:r>
              <w:rPr>
                <w:rFonts w:cs="Tahoma"/>
                <w:iCs/>
              </w:rPr>
              <w:t>D</w:t>
            </w:r>
            <w:r w:rsidRPr="000A4990">
              <w:rPr>
                <w:rFonts w:cs="Tahoma"/>
                <w:iCs/>
              </w:rPr>
              <w:t xml:space="preserve">evelopment of the </w:t>
            </w:r>
            <w:r>
              <w:rPr>
                <w:rFonts w:cs="Tahoma"/>
                <w:iCs/>
              </w:rPr>
              <w:t>website</w:t>
            </w:r>
            <w:r w:rsidR="00153230" w:rsidRPr="000A4990">
              <w:rPr>
                <w:rFonts w:cs="Tahoma"/>
                <w:iCs/>
              </w:rPr>
              <w:t>.</w:t>
            </w:r>
          </w:p>
        </w:tc>
      </w:tr>
      <w:tr w:rsidR="00153230" w:rsidRPr="000A4990" w:rsidTr="0048655B">
        <w:trPr>
          <w:trHeight w:val="290"/>
        </w:trPr>
        <w:tc>
          <w:tcPr>
            <w:tcW w:w="1989" w:type="dxa"/>
          </w:tcPr>
          <w:p w:rsidR="00153230" w:rsidRPr="000A4990" w:rsidRDefault="00153230" w:rsidP="002F73FE">
            <w:pPr>
              <w:snapToGrid w:val="0"/>
              <w:spacing w:after="60"/>
              <w:ind w:right="-222"/>
              <w:rPr>
                <w:b/>
              </w:rPr>
            </w:pPr>
            <w:r w:rsidRPr="000A4990">
              <w:rPr>
                <w:b/>
              </w:rPr>
              <w:t>Technology used</w:t>
            </w:r>
          </w:p>
        </w:tc>
        <w:tc>
          <w:tcPr>
            <w:tcW w:w="236" w:type="dxa"/>
          </w:tcPr>
          <w:p w:rsidR="00153230" w:rsidRPr="000A4990" w:rsidRDefault="00153230" w:rsidP="002F73FE">
            <w:pPr>
              <w:snapToGrid w:val="0"/>
              <w:spacing w:after="60"/>
              <w:rPr>
                <w:iCs/>
              </w:rPr>
            </w:pPr>
            <w:r w:rsidRPr="000A4990">
              <w:rPr>
                <w:iCs/>
              </w:rPr>
              <w:t>:</w:t>
            </w:r>
          </w:p>
        </w:tc>
        <w:tc>
          <w:tcPr>
            <w:tcW w:w="6920" w:type="dxa"/>
          </w:tcPr>
          <w:p w:rsidR="00153230" w:rsidRPr="000A4990" w:rsidRDefault="00EB6885" w:rsidP="002F73FE">
            <w:pPr>
              <w:spacing w:after="60"/>
            </w:pPr>
            <w:r w:rsidRPr="000A4990">
              <w:t xml:space="preserve">C#.Net, </w:t>
            </w:r>
            <w:r>
              <w:t xml:space="preserve">ASP.net 4.0, MS SQL Server </w:t>
            </w:r>
            <w:r w:rsidRPr="000A4990">
              <w:t>2008</w:t>
            </w:r>
          </w:p>
        </w:tc>
      </w:tr>
    </w:tbl>
    <w:p w:rsidR="00153230" w:rsidRDefault="00153230" w:rsidP="00153230">
      <w:pPr>
        <w:spacing w:after="60"/>
        <w:rPr>
          <w:iCs/>
        </w:rPr>
      </w:pPr>
    </w:p>
    <w:p w:rsidR="00D77E23" w:rsidRDefault="00D77E23" w:rsidP="00153230">
      <w:pPr>
        <w:spacing w:after="60"/>
        <w:rPr>
          <w:iCs/>
        </w:rPr>
      </w:pPr>
    </w:p>
    <w:p w:rsidR="00D77E23" w:rsidRDefault="00D77E23" w:rsidP="00153230">
      <w:pPr>
        <w:spacing w:after="60"/>
        <w:rPr>
          <w:iCs/>
        </w:rPr>
      </w:pPr>
    </w:p>
    <w:p w:rsidR="009641EC" w:rsidRPr="000A4990" w:rsidRDefault="009641EC" w:rsidP="00153230">
      <w:pPr>
        <w:spacing w:after="60"/>
        <w:rPr>
          <w:iCs/>
        </w:rPr>
      </w:pPr>
    </w:p>
    <w:p w:rsidR="00153230" w:rsidRPr="000A4990" w:rsidRDefault="00153230" w:rsidP="00153230">
      <w:pPr>
        <w:numPr>
          <w:ilvl w:val="0"/>
          <w:numId w:val="8"/>
        </w:numPr>
        <w:suppressAutoHyphens/>
        <w:spacing w:after="60"/>
        <w:rPr>
          <w:b/>
          <w:iCs/>
          <w:u w:val="single"/>
        </w:rPr>
      </w:pPr>
      <w:r w:rsidRPr="000A4990">
        <w:rPr>
          <w:b/>
          <w:iCs/>
          <w:u w:val="single"/>
        </w:rPr>
        <w:t>Project :</w:t>
      </w:r>
      <w:r w:rsidRPr="000A4990">
        <w:rPr>
          <w:b/>
          <w:u w:val="single"/>
        </w:rPr>
        <w:t xml:space="preserve"> </w:t>
      </w:r>
      <w:r w:rsidR="00801ACD">
        <w:rPr>
          <w:b/>
          <w:iCs/>
          <w:u w:val="single"/>
        </w:rPr>
        <w:t>Hireroller.com</w:t>
      </w:r>
    </w:p>
    <w:p w:rsidR="00153230" w:rsidRPr="000A4990" w:rsidRDefault="00153230" w:rsidP="00153230">
      <w:pPr>
        <w:spacing w:after="60"/>
      </w:pPr>
    </w:p>
    <w:tbl>
      <w:tblPr>
        <w:tblW w:w="9051" w:type="dxa"/>
        <w:tblInd w:w="198" w:type="dxa"/>
        <w:tblLayout w:type="fixed"/>
        <w:tblLook w:val="0000" w:firstRow="0" w:lastRow="0" w:firstColumn="0" w:lastColumn="0" w:noHBand="0" w:noVBand="0"/>
      </w:tblPr>
      <w:tblGrid>
        <w:gridCol w:w="1895"/>
        <w:gridCol w:w="236"/>
        <w:gridCol w:w="6920"/>
      </w:tblGrid>
      <w:tr w:rsidR="00153230" w:rsidRPr="000A4990" w:rsidTr="002251EC">
        <w:trPr>
          <w:trHeight w:val="290"/>
        </w:trPr>
        <w:tc>
          <w:tcPr>
            <w:tcW w:w="1895" w:type="dxa"/>
          </w:tcPr>
          <w:p w:rsidR="00153230" w:rsidRPr="000A4990" w:rsidRDefault="00153230" w:rsidP="002F73FE">
            <w:pPr>
              <w:snapToGrid w:val="0"/>
              <w:spacing w:after="60"/>
              <w:rPr>
                <w:b/>
              </w:rPr>
            </w:pPr>
            <w:r w:rsidRPr="000A4990">
              <w:rPr>
                <w:b/>
              </w:rPr>
              <w:t>Description</w:t>
            </w:r>
          </w:p>
        </w:tc>
        <w:tc>
          <w:tcPr>
            <w:tcW w:w="236" w:type="dxa"/>
          </w:tcPr>
          <w:p w:rsidR="00153230" w:rsidRPr="000A4990" w:rsidRDefault="00153230" w:rsidP="002F73FE">
            <w:pPr>
              <w:snapToGrid w:val="0"/>
              <w:spacing w:after="60"/>
              <w:rPr>
                <w:iCs/>
              </w:rPr>
            </w:pPr>
            <w:r w:rsidRPr="000A4990">
              <w:rPr>
                <w:iCs/>
              </w:rPr>
              <w:t>:</w:t>
            </w:r>
          </w:p>
        </w:tc>
        <w:tc>
          <w:tcPr>
            <w:tcW w:w="6920" w:type="dxa"/>
          </w:tcPr>
          <w:p w:rsidR="00153230" w:rsidRPr="000A4990" w:rsidRDefault="00D84FAF" w:rsidP="002F73FE">
            <w:pPr>
              <w:snapToGrid w:val="0"/>
              <w:spacing w:after="60"/>
              <w:rPr>
                <w:iCs/>
              </w:rPr>
            </w:pPr>
            <w:r>
              <w:rPr>
                <w:iCs/>
              </w:rPr>
              <w:t xml:space="preserve">This website is made for online renting of cars. In this website a chauffeur can add their business and a customer can hire any chauffeur car for events like weddings, parties etc. </w:t>
            </w:r>
          </w:p>
        </w:tc>
      </w:tr>
      <w:tr w:rsidR="00153230" w:rsidRPr="000A4990" w:rsidTr="002251EC">
        <w:trPr>
          <w:trHeight w:val="290"/>
        </w:trPr>
        <w:tc>
          <w:tcPr>
            <w:tcW w:w="1895" w:type="dxa"/>
          </w:tcPr>
          <w:p w:rsidR="00153230" w:rsidRPr="000A4990" w:rsidRDefault="00153230" w:rsidP="002F73FE">
            <w:pPr>
              <w:snapToGrid w:val="0"/>
              <w:spacing w:after="60"/>
              <w:rPr>
                <w:b/>
                <w:iCs/>
              </w:rPr>
            </w:pPr>
            <w:r w:rsidRPr="000A4990">
              <w:rPr>
                <w:b/>
                <w:iCs/>
              </w:rPr>
              <w:t>Roles &amp; Responsibilities</w:t>
            </w:r>
          </w:p>
        </w:tc>
        <w:tc>
          <w:tcPr>
            <w:tcW w:w="236" w:type="dxa"/>
          </w:tcPr>
          <w:p w:rsidR="00153230" w:rsidRPr="000A4990" w:rsidRDefault="00153230" w:rsidP="002F73FE">
            <w:pPr>
              <w:snapToGrid w:val="0"/>
              <w:spacing w:after="60"/>
              <w:rPr>
                <w:iCs/>
              </w:rPr>
            </w:pPr>
            <w:r w:rsidRPr="000A4990">
              <w:rPr>
                <w:iCs/>
              </w:rPr>
              <w:t>:</w:t>
            </w:r>
          </w:p>
        </w:tc>
        <w:tc>
          <w:tcPr>
            <w:tcW w:w="6920" w:type="dxa"/>
          </w:tcPr>
          <w:p w:rsidR="00153230" w:rsidRPr="000A4990" w:rsidRDefault="00D3573B" w:rsidP="00153230">
            <w:pPr>
              <w:numPr>
                <w:ilvl w:val="0"/>
                <w:numId w:val="9"/>
              </w:numPr>
              <w:suppressAutoHyphens/>
              <w:snapToGrid w:val="0"/>
              <w:spacing w:after="60"/>
              <w:rPr>
                <w:iCs/>
              </w:rPr>
            </w:pPr>
            <w:r w:rsidRPr="000A4990">
              <w:rPr>
                <w:iCs/>
              </w:rPr>
              <w:t xml:space="preserve">Worked as a </w:t>
            </w:r>
            <w:r>
              <w:rPr>
                <w:iCs/>
              </w:rPr>
              <w:t>Developer</w:t>
            </w:r>
            <w:r w:rsidR="00153230" w:rsidRPr="000A4990">
              <w:rPr>
                <w:iCs/>
              </w:rPr>
              <w:t>.</w:t>
            </w:r>
          </w:p>
          <w:p w:rsidR="00153230" w:rsidRPr="000A4990" w:rsidRDefault="0084184D" w:rsidP="00153230">
            <w:pPr>
              <w:numPr>
                <w:ilvl w:val="0"/>
                <w:numId w:val="9"/>
              </w:numPr>
              <w:suppressAutoHyphens/>
              <w:spacing w:after="60"/>
              <w:rPr>
                <w:iCs/>
              </w:rPr>
            </w:pPr>
            <w:r>
              <w:rPr>
                <w:rFonts w:cs="Tahoma"/>
                <w:iCs/>
              </w:rPr>
              <w:t>D</w:t>
            </w:r>
            <w:r w:rsidRPr="000A4990">
              <w:rPr>
                <w:rFonts w:cs="Tahoma"/>
                <w:iCs/>
              </w:rPr>
              <w:t xml:space="preserve">evelopment of the </w:t>
            </w:r>
            <w:r>
              <w:rPr>
                <w:rFonts w:cs="Tahoma"/>
                <w:iCs/>
              </w:rPr>
              <w:t>website and testing.</w:t>
            </w:r>
          </w:p>
        </w:tc>
      </w:tr>
      <w:tr w:rsidR="00153230" w:rsidRPr="000A4990" w:rsidTr="002251EC">
        <w:trPr>
          <w:trHeight w:val="290"/>
        </w:trPr>
        <w:tc>
          <w:tcPr>
            <w:tcW w:w="1895" w:type="dxa"/>
          </w:tcPr>
          <w:p w:rsidR="00153230" w:rsidRDefault="00153230" w:rsidP="002F73FE">
            <w:pPr>
              <w:snapToGrid w:val="0"/>
              <w:spacing w:after="60"/>
              <w:rPr>
                <w:b/>
              </w:rPr>
            </w:pPr>
            <w:r w:rsidRPr="000A4990">
              <w:rPr>
                <w:b/>
              </w:rPr>
              <w:t>Technology used</w:t>
            </w:r>
          </w:p>
          <w:p w:rsidR="00012462" w:rsidRPr="000A4990" w:rsidRDefault="00012462" w:rsidP="002F73FE">
            <w:pPr>
              <w:snapToGrid w:val="0"/>
              <w:spacing w:after="60"/>
              <w:rPr>
                <w:b/>
              </w:rPr>
            </w:pPr>
          </w:p>
        </w:tc>
        <w:tc>
          <w:tcPr>
            <w:tcW w:w="236" w:type="dxa"/>
          </w:tcPr>
          <w:p w:rsidR="00153230" w:rsidRPr="000A4990" w:rsidRDefault="00153230" w:rsidP="002F73FE">
            <w:pPr>
              <w:snapToGrid w:val="0"/>
              <w:spacing w:after="60"/>
              <w:rPr>
                <w:iCs/>
              </w:rPr>
            </w:pPr>
            <w:r w:rsidRPr="000A4990">
              <w:rPr>
                <w:iCs/>
              </w:rPr>
              <w:t>:</w:t>
            </w:r>
          </w:p>
        </w:tc>
        <w:tc>
          <w:tcPr>
            <w:tcW w:w="6920" w:type="dxa"/>
          </w:tcPr>
          <w:p w:rsidR="00153230" w:rsidRPr="000A4990" w:rsidRDefault="00153230" w:rsidP="002F73FE">
            <w:pPr>
              <w:spacing w:after="60"/>
            </w:pPr>
            <w:r w:rsidRPr="000A4990">
              <w:t>C#.Net, AS</w:t>
            </w:r>
            <w:r w:rsidR="00307C5B">
              <w:t>P.net</w:t>
            </w:r>
            <w:r w:rsidR="00A508C5">
              <w:t>,</w:t>
            </w:r>
            <w:r w:rsidR="00307C5B">
              <w:t xml:space="preserve"> </w:t>
            </w:r>
            <w:r w:rsidRPr="000A4990">
              <w:t xml:space="preserve">MS SQL </w:t>
            </w:r>
            <w:r w:rsidR="00A508C5">
              <w:t xml:space="preserve">Server </w:t>
            </w:r>
            <w:r w:rsidR="00A508C5" w:rsidRPr="000A4990">
              <w:t>2008</w:t>
            </w:r>
          </w:p>
        </w:tc>
      </w:tr>
    </w:tbl>
    <w:p w:rsidR="00012462" w:rsidRPr="000A4990" w:rsidRDefault="00012462" w:rsidP="00012462">
      <w:pPr>
        <w:numPr>
          <w:ilvl w:val="0"/>
          <w:numId w:val="8"/>
        </w:numPr>
        <w:suppressAutoHyphens/>
        <w:spacing w:after="60"/>
        <w:rPr>
          <w:b/>
          <w:iCs/>
          <w:u w:val="single"/>
        </w:rPr>
      </w:pPr>
      <w:r w:rsidRPr="000A4990">
        <w:rPr>
          <w:b/>
          <w:iCs/>
          <w:u w:val="single"/>
        </w:rPr>
        <w:t>Project :</w:t>
      </w:r>
      <w:r>
        <w:rPr>
          <w:b/>
          <w:iCs/>
          <w:u w:val="single"/>
        </w:rPr>
        <w:t xml:space="preserve"> Restaurant Billing System </w:t>
      </w:r>
    </w:p>
    <w:p w:rsidR="00012462" w:rsidRPr="000A4990" w:rsidRDefault="00012462" w:rsidP="00012462">
      <w:pPr>
        <w:spacing w:after="60"/>
      </w:pPr>
    </w:p>
    <w:tbl>
      <w:tblPr>
        <w:tblW w:w="9051" w:type="dxa"/>
        <w:tblInd w:w="198" w:type="dxa"/>
        <w:tblLayout w:type="fixed"/>
        <w:tblLook w:val="0000" w:firstRow="0" w:lastRow="0" w:firstColumn="0" w:lastColumn="0" w:noHBand="0" w:noVBand="0"/>
      </w:tblPr>
      <w:tblGrid>
        <w:gridCol w:w="1895"/>
        <w:gridCol w:w="236"/>
        <w:gridCol w:w="6920"/>
      </w:tblGrid>
      <w:tr w:rsidR="00012462" w:rsidRPr="000A4990" w:rsidTr="00A513BE">
        <w:trPr>
          <w:trHeight w:val="290"/>
        </w:trPr>
        <w:tc>
          <w:tcPr>
            <w:tcW w:w="1895" w:type="dxa"/>
          </w:tcPr>
          <w:p w:rsidR="00012462" w:rsidRPr="000A4990" w:rsidRDefault="00012462" w:rsidP="00A513BE">
            <w:pPr>
              <w:snapToGrid w:val="0"/>
              <w:spacing w:after="60"/>
              <w:rPr>
                <w:b/>
              </w:rPr>
            </w:pPr>
            <w:r w:rsidRPr="000A4990">
              <w:rPr>
                <w:b/>
              </w:rPr>
              <w:t>Description</w:t>
            </w:r>
          </w:p>
        </w:tc>
        <w:tc>
          <w:tcPr>
            <w:tcW w:w="236" w:type="dxa"/>
          </w:tcPr>
          <w:p w:rsidR="00012462" w:rsidRPr="000A4990" w:rsidRDefault="00012462" w:rsidP="00A513BE">
            <w:pPr>
              <w:snapToGrid w:val="0"/>
              <w:spacing w:after="60"/>
              <w:rPr>
                <w:iCs/>
              </w:rPr>
            </w:pPr>
            <w:r w:rsidRPr="000A4990">
              <w:rPr>
                <w:iCs/>
              </w:rPr>
              <w:t>:</w:t>
            </w:r>
          </w:p>
        </w:tc>
        <w:tc>
          <w:tcPr>
            <w:tcW w:w="6920" w:type="dxa"/>
          </w:tcPr>
          <w:p w:rsidR="00012462" w:rsidRPr="000A4990" w:rsidRDefault="00012462" w:rsidP="00A513BE">
            <w:pPr>
              <w:snapToGrid w:val="0"/>
              <w:spacing w:after="60"/>
              <w:rPr>
                <w:iCs/>
              </w:rPr>
            </w:pPr>
            <w:r>
              <w:rPr>
                <w:iCs/>
              </w:rPr>
              <w:t xml:space="preserve">This Window based application was developed to </w:t>
            </w:r>
            <w:r w:rsidR="008C2740">
              <w:rPr>
                <w:iCs/>
              </w:rPr>
              <w:t xml:space="preserve">automate the billing system for restaurant and to keep track of the Sale/Purchase of goods and generate automated </w:t>
            </w:r>
            <w:r w:rsidR="00813529">
              <w:rPr>
                <w:iCs/>
              </w:rPr>
              <w:t>bills.</w:t>
            </w:r>
          </w:p>
        </w:tc>
      </w:tr>
      <w:tr w:rsidR="00012462" w:rsidRPr="000A4990" w:rsidTr="00A513BE">
        <w:trPr>
          <w:trHeight w:val="290"/>
        </w:trPr>
        <w:tc>
          <w:tcPr>
            <w:tcW w:w="1895" w:type="dxa"/>
          </w:tcPr>
          <w:p w:rsidR="00012462" w:rsidRPr="000A4990" w:rsidRDefault="00012462" w:rsidP="00A513BE">
            <w:pPr>
              <w:snapToGrid w:val="0"/>
              <w:spacing w:after="60"/>
              <w:rPr>
                <w:b/>
                <w:iCs/>
              </w:rPr>
            </w:pPr>
            <w:r w:rsidRPr="000A4990">
              <w:rPr>
                <w:b/>
                <w:iCs/>
              </w:rPr>
              <w:t>Roles &amp; Responsibilities</w:t>
            </w:r>
          </w:p>
        </w:tc>
        <w:tc>
          <w:tcPr>
            <w:tcW w:w="236" w:type="dxa"/>
          </w:tcPr>
          <w:p w:rsidR="00012462" w:rsidRPr="000A4990" w:rsidRDefault="00012462" w:rsidP="00A513BE">
            <w:pPr>
              <w:snapToGrid w:val="0"/>
              <w:spacing w:after="60"/>
              <w:rPr>
                <w:iCs/>
              </w:rPr>
            </w:pPr>
            <w:r w:rsidRPr="000A4990">
              <w:rPr>
                <w:iCs/>
              </w:rPr>
              <w:t>:</w:t>
            </w:r>
          </w:p>
        </w:tc>
        <w:tc>
          <w:tcPr>
            <w:tcW w:w="6920" w:type="dxa"/>
          </w:tcPr>
          <w:p w:rsidR="00012462" w:rsidRPr="000A4990" w:rsidRDefault="00012462" w:rsidP="00A513BE">
            <w:pPr>
              <w:numPr>
                <w:ilvl w:val="0"/>
                <w:numId w:val="9"/>
              </w:numPr>
              <w:suppressAutoHyphens/>
              <w:snapToGrid w:val="0"/>
              <w:spacing w:after="60"/>
              <w:rPr>
                <w:iCs/>
              </w:rPr>
            </w:pPr>
            <w:r w:rsidRPr="000A4990">
              <w:rPr>
                <w:iCs/>
              </w:rPr>
              <w:t xml:space="preserve">Worked as a </w:t>
            </w:r>
            <w:r>
              <w:rPr>
                <w:iCs/>
              </w:rPr>
              <w:t>Developer</w:t>
            </w:r>
            <w:r w:rsidRPr="000A4990">
              <w:rPr>
                <w:iCs/>
              </w:rPr>
              <w:t>.</w:t>
            </w:r>
          </w:p>
          <w:p w:rsidR="00012462" w:rsidRPr="000A4990" w:rsidRDefault="00012462" w:rsidP="000F4C74">
            <w:pPr>
              <w:numPr>
                <w:ilvl w:val="0"/>
                <w:numId w:val="9"/>
              </w:numPr>
              <w:suppressAutoHyphens/>
              <w:spacing w:after="60"/>
              <w:rPr>
                <w:iCs/>
              </w:rPr>
            </w:pPr>
            <w:r>
              <w:rPr>
                <w:rFonts w:cs="Tahoma"/>
                <w:iCs/>
              </w:rPr>
              <w:t>D</w:t>
            </w:r>
            <w:r w:rsidRPr="000A4990">
              <w:rPr>
                <w:rFonts w:cs="Tahoma"/>
                <w:iCs/>
              </w:rPr>
              <w:t xml:space="preserve">evelopment of the </w:t>
            </w:r>
            <w:r w:rsidR="000F4C74">
              <w:rPr>
                <w:rFonts w:cs="Tahoma"/>
                <w:iCs/>
              </w:rPr>
              <w:t>application</w:t>
            </w:r>
            <w:r>
              <w:rPr>
                <w:rFonts w:cs="Tahoma"/>
                <w:iCs/>
              </w:rPr>
              <w:t>.</w:t>
            </w:r>
          </w:p>
        </w:tc>
      </w:tr>
      <w:tr w:rsidR="00012462" w:rsidRPr="000A4990" w:rsidTr="00A513BE">
        <w:trPr>
          <w:trHeight w:val="290"/>
        </w:trPr>
        <w:tc>
          <w:tcPr>
            <w:tcW w:w="1895" w:type="dxa"/>
          </w:tcPr>
          <w:p w:rsidR="00012462" w:rsidRPr="000A4990" w:rsidRDefault="00012462" w:rsidP="00A513BE">
            <w:pPr>
              <w:snapToGrid w:val="0"/>
              <w:spacing w:after="60"/>
              <w:rPr>
                <w:b/>
              </w:rPr>
            </w:pPr>
            <w:r w:rsidRPr="000A4990">
              <w:rPr>
                <w:b/>
              </w:rPr>
              <w:t>Technology used</w:t>
            </w:r>
          </w:p>
        </w:tc>
        <w:tc>
          <w:tcPr>
            <w:tcW w:w="236" w:type="dxa"/>
          </w:tcPr>
          <w:p w:rsidR="00012462" w:rsidRPr="000A4990" w:rsidRDefault="00012462" w:rsidP="00A513BE">
            <w:pPr>
              <w:snapToGrid w:val="0"/>
              <w:spacing w:after="60"/>
              <w:rPr>
                <w:iCs/>
              </w:rPr>
            </w:pPr>
            <w:r w:rsidRPr="000A4990">
              <w:rPr>
                <w:iCs/>
              </w:rPr>
              <w:t>:</w:t>
            </w:r>
          </w:p>
        </w:tc>
        <w:tc>
          <w:tcPr>
            <w:tcW w:w="6920" w:type="dxa"/>
          </w:tcPr>
          <w:p w:rsidR="00012462" w:rsidRPr="000A4990" w:rsidRDefault="009B3070" w:rsidP="00A513BE">
            <w:pPr>
              <w:spacing w:after="60"/>
            </w:pPr>
            <w:r>
              <w:t>C#.Net</w:t>
            </w:r>
            <w:r w:rsidR="00012462">
              <w:t xml:space="preserve">, </w:t>
            </w:r>
            <w:r w:rsidR="00012462" w:rsidRPr="000A4990">
              <w:t xml:space="preserve">MS SQL </w:t>
            </w:r>
            <w:r w:rsidR="00012462">
              <w:t xml:space="preserve">Server </w:t>
            </w:r>
            <w:r w:rsidR="00012462" w:rsidRPr="000A4990">
              <w:t>2008</w:t>
            </w:r>
          </w:p>
        </w:tc>
      </w:tr>
    </w:tbl>
    <w:p w:rsidR="00153230" w:rsidRDefault="00153230" w:rsidP="00153230">
      <w:pPr>
        <w:spacing w:after="60"/>
      </w:pPr>
    </w:p>
    <w:p w:rsidR="002151F4" w:rsidRDefault="002151F4" w:rsidP="00153230">
      <w:pPr>
        <w:spacing w:after="60"/>
      </w:pPr>
    </w:p>
    <w:p w:rsidR="009641EC" w:rsidRDefault="009641EC" w:rsidP="009641EC">
      <w:pPr>
        <w:pStyle w:val="NormalWeb"/>
        <w:pBdr>
          <w:top w:val="thinThickThinSmallGap" w:sz="24" w:space="1" w:color="auto"/>
        </w:pBdr>
        <w:spacing w:before="0" w:after="0"/>
        <w:jc w:val="both"/>
        <w:rPr>
          <w:rFonts w:ascii="Verdana" w:hAnsi="Verdana" w:cs="Tahoma"/>
          <w:b/>
          <w:i/>
          <w:sz w:val="18"/>
          <w:szCs w:val="18"/>
        </w:rPr>
      </w:pPr>
    </w:p>
    <w:p w:rsidR="002151F4" w:rsidRDefault="002151F4" w:rsidP="009641EC">
      <w:pPr>
        <w:pStyle w:val="NormalWeb"/>
        <w:pBdr>
          <w:top w:val="thinThickThinSmallGap" w:sz="24" w:space="1" w:color="auto"/>
        </w:pBdr>
        <w:spacing w:before="0" w:after="0"/>
        <w:jc w:val="both"/>
        <w:rPr>
          <w:rFonts w:ascii="Verdana" w:hAnsi="Verdana" w:cs="Tahoma"/>
          <w:b/>
          <w:i/>
          <w:sz w:val="18"/>
          <w:szCs w:val="18"/>
        </w:rPr>
      </w:pPr>
    </w:p>
    <w:p w:rsidR="002151F4" w:rsidRDefault="002151F4" w:rsidP="009641EC">
      <w:pPr>
        <w:pStyle w:val="NormalWeb"/>
        <w:pBdr>
          <w:top w:val="thinThickThinSmallGap" w:sz="24" w:space="1" w:color="auto"/>
        </w:pBdr>
        <w:spacing w:before="0" w:after="0"/>
        <w:jc w:val="both"/>
        <w:rPr>
          <w:rFonts w:ascii="Verdana" w:hAnsi="Verdana" w:cs="Tahoma"/>
          <w:b/>
          <w:i/>
          <w:sz w:val="18"/>
          <w:szCs w:val="18"/>
        </w:rPr>
      </w:pPr>
    </w:p>
    <w:p w:rsidR="002151F4" w:rsidRDefault="002151F4" w:rsidP="009641EC">
      <w:pPr>
        <w:pStyle w:val="NormalWeb"/>
        <w:pBdr>
          <w:top w:val="thinThickThinSmallGap" w:sz="24" w:space="1" w:color="auto"/>
        </w:pBdr>
        <w:spacing w:before="0" w:after="0"/>
        <w:jc w:val="both"/>
        <w:rPr>
          <w:rFonts w:ascii="Verdana" w:hAnsi="Verdana" w:cs="Tahoma"/>
          <w:b/>
          <w:i/>
          <w:sz w:val="18"/>
          <w:szCs w:val="18"/>
        </w:rPr>
      </w:pPr>
    </w:p>
    <w:p w:rsidR="009641EC" w:rsidRPr="000A4990" w:rsidRDefault="009641EC" w:rsidP="009641EC">
      <w:pPr>
        <w:pStyle w:val="NormalWeb"/>
        <w:pBdr>
          <w:top w:val="thinThickThinSmallGap" w:sz="24" w:space="1" w:color="auto"/>
        </w:pBdr>
        <w:spacing w:before="0" w:after="0"/>
        <w:jc w:val="both"/>
        <w:rPr>
          <w:rFonts w:ascii="Verdana" w:hAnsi="Verdana" w:cs="Tahoma"/>
          <w:b/>
          <w:i/>
          <w:sz w:val="18"/>
          <w:szCs w:val="18"/>
        </w:rPr>
      </w:pPr>
      <w:r w:rsidRPr="000A4990">
        <w:rPr>
          <w:rFonts w:ascii="Verdana" w:hAnsi="Verdana" w:cs="Tahoma"/>
          <w:b/>
          <w:i/>
          <w:sz w:val="18"/>
          <w:szCs w:val="18"/>
        </w:rPr>
        <w:t>Education</w:t>
      </w:r>
    </w:p>
    <w:p w:rsidR="009641EC" w:rsidRPr="000A4990" w:rsidRDefault="009641EC" w:rsidP="009641EC">
      <w:pPr>
        <w:pStyle w:val="NormalWeb"/>
        <w:pBdr>
          <w:top w:val="thinThickThinSmallGap" w:sz="24" w:space="1" w:color="auto"/>
        </w:pBdr>
        <w:spacing w:before="0" w:after="0"/>
        <w:jc w:val="both"/>
        <w:rPr>
          <w:rFonts w:ascii="Verdana" w:hAnsi="Verdana" w:cs="Tahoma"/>
          <w:b/>
          <w:i/>
          <w:sz w:val="18"/>
          <w:szCs w:val="18"/>
        </w:rPr>
      </w:pPr>
    </w:p>
    <w:p w:rsidR="009641EC" w:rsidRPr="000A4990" w:rsidRDefault="009641EC" w:rsidP="009641EC">
      <w:pPr>
        <w:numPr>
          <w:ilvl w:val="0"/>
          <w:numId w:val="1"/>
        </w:numPr>
        <w:spacing w:after="60"/>
        <w:ind w:left="357" w:hanging="357"/>
      </w:pPr>
      <w:r w:rsidRPr="000A4990">
        <w:rPr>
          <w:b/>
        </w:rPr>
        <w:t xml:space="preserve">MCA </w:t>
      </w:r>
      <w:r w:rsidRPr="000A4990">
        <w:t xml:space="preserve">from </w:t>
      </w:r>
      <w:r w:rsidR="00B257F9">
        <w:t>Guru Nanak Dev University</w:t>
      </w:r>
      <w:r w:rsidR="006307EF">
        <w:t xml:space="preserve"> in 2011</w:t>
      </w:r>
      <w:r w:rsidRPr="000A4990">
        <w:t xml:space="preserve">. </w:t>
      </w:r>
    </w:p>
    <w:p w:rsidR="009641EC" w:rsidRPr="000A4990" w:rsidRDefault="009641EC" w:rsidP="009641EC">
      <w:pPr>
        <w:numPr>
          <w:ilvl w:val="0"/>
          <w:numId w:val="1"/>
        </w:numPr>
        <w:spacing w:after="60"/>
        <w:ind w:left="357" w:hanging="357"/>
        <w:jc w:val="both"/>
      </w:pPr>
      <w:r w:rsidRPr="000A4990">
        <w:rPr>
          <w:b/>
        </w:rPr>
        <w:t>B.</w:t>
      </w:r>
      <w:r w:rsidR="00D17686">
        <w:rPr>
          <w:b/>
        </w:rPr>
        <w:t>Sc</w:t>
      </w:r>
      <w:r w:rsidR="00ED3A44">
        <w:rPr>
          <w:b/>
        </w:rPr>
        <w:t xml:space="preserve"> </w:t>
      </w:r>
      <w:r w:rsidR="00D17686">
        <w:rPr>
          <w:b/>
        </w:rPr>
        <w:t>(Non-Med)</w:t>
      </w:r>
      <w:r w:rsidRPr="000A4990">
        <w:t xml:space="preserve"> from </w:t>
      </w:r>
      <w:r w:rsidR="00511C62">
        <w:t>Guru Nanak Dev University</w:t>
      </w:r>
      <w:r w:rsidR="00AF7B00">
        <w:t xml:space="preserve"> in 2007</w:t>
      </w:r>
      <w:r w:rsidR="006E4782">
        <w:t>.</w:t>
      </w:r>
    </w:p>
    <w:p w:rsidR="009641EC" w:rsidRPr="000A4990" w:rsidRDefault="009641EC" w:rsidP="009641EC">
      <w:pPr>
        <w:numPr>
          <w:ilvl w:val="0"/>
          <w:numId w:val="1"/>
        </w:numPr>
        <w:spacing w:after="60"/>
        <w:ind w:left="357" w:hanging="357"/>
        <w:jc w:val="both"/>
      </w:pPr>
      <w:r w:rsidRPr="000A4990">
        <w:rPr>
          <w:b/>
        </w:rPr>
        <w:t xml:space="preserve">HSC </w:t>
      </w:r>
      <w:r w:rsidRPr="000A4990">
        <w:t xml:space="preserve">from </w:t>
      </w:r>
      <w:r w:rsidR="004E2893">
        <w:t>Govt. Sen Sec School</w:t>
      </w:r>
      <w:r w:rsidR="00230239">
        <w:t xml:space="preserve"> (Punjab</w:t>
      </w:r>
      <w:r w:rsidR="00192F57">
        <w:t xml:space="preserve"> Board) in 2004</w:t>
      </w:r>
      <w:r w:rsidR="006E4782">
        <w:t>.</w:t>
      </w:r>
    </w:p>
    <w:p w:rsidR="009641EC" w:rsidRPr="000A4990" w:rsidRDefault="009641EC" w:rsidP="009641EC">
      <w:pPr>
        <w:numPr>
          <w:ilvl w:val="0"/>
          <w:numId w:val="1"/>
        </w:numPr>
        <w:spacing w:after="60"/>
        <w:ind w:left="357" w:hanging="357"/>
        <w:jc w:val="both"/>
        <w:rPr>
          <w:rFonts w:cs="Tahoma"/>
          <w:i/>
          <w:iCs/>
          <w:color w:val="auto"/>
        </w:rPr>
      </w:pPr>
      <w:r w:rsidRPr="000A4990">
        <w:rPr>
          <w:b/>
        </w:rPr>
        <w:t>SSC</w:t>
      </w:r>
      <w:r w:rsidR="00E617CC">
        <w:t xml:space="preserve"> from Shanti Niketan Model High School (Punjab</w:t>
      </w:r>
      <w:r w:rsidR="00EC1588">
        <w:t xml:space="preserve"> Board) in 2002</w:t>
      </w:r>
      <w:r w:rsidR="006E4782">
        <w:t>.</w:t>
      </w:r>
    </w:p>
    <w:p w:rsidR="004D2E77" w:rsidRPr="000A4990" w:rsidRDefault="004D2E77" w:rsidP="002F467F"/>
    <w:p w:rsidR="0033442E" w:rsidRDefault="0033442E" w:rsidP="002151F4">
      <w:pPr>
        <w:pStyle w:val="NormalWeb"/>
        <w:pBdr>
          <w:top w:val="thinThickThinSmallGap" w:sz="24" w:space="6" w:color="auto"/>
        </w:pBdr>
        <w:spacing w:before="0" w:after="0"/>
        <w:jc w:val="both"/>
        <w:rPr>
          <w:rFonts w:ascii="Verdana" w:hAnsi="Verdana" w:cs="Tahoma"/>
          <w:b/>
          <w:i/>
          <w:sz w:val="18"/>
          <w:szCs w:val="18"/>
        </w:rPr>
      </w:pPr>
    </w:p>
    <w:p w:rsidR="002F467F" w:rsidRPr="000A4990" w:rsidRDefault="002F467F" w:rsidP="002151F4">
      <w:pPr>
        <w:pStyle w:val="NormalWeb"/>
        <w:pBdr>
          <w:top w:val="thinThickThinSmallGap" w:sz="24" w:space="6" w:color="auto"/>
        </w:pBdr>
        <w:spacing w:before="0" w:after="0"/>
        <w:jc w:val="both"/>
        <w:rPr>
          <w:rFonts w:ascii="Verdana" w:hAnsi="Verdana" w:cs="Tahoma"/>
          <w:b/>
          <w:i/>
          <w:sz w:val="18"/>
          <w:szCs w:val="18"/>
        </w:rPr>
      </w:pPr>
      <w:r w:rsidRPr="000A4990">
        <w:rPr>
          <w:rFonts w:ascii="Verdana" w:hAnsi="Verdana" w:cs="Tahoma"/>
          <w:b/>
          <w:i/>
          <w:sz w:val="18"/>
          <w:szCs w:val="18"/>
        </w:rPr>
        <w:t>Personal Details</w:t>
      </w:r>
    </w:p>
    <w:p w:rsidR="002F467F" w:rsidRPr="000A4990" w:rsidRDefault="002F467F" w:rsidP="002F467F"/>
    <w:p w:rsidR="006360FF" w:rsidRPr="000A4990" w:rsidRDefault="002F467F" w:rsidP="00B82341">
      <w:r w:rsidRPr="000A4990">
        <w:t>Contact Address</w:t>
      </w:r>
      <w:r w:rsidRPr="000A4990">
        <w:tab/>
      </w:r>
      <w:r w:rsidRPr="000A4990">
        <w:tab/>
        <w:t>:</w:t>
      </w:r>
      <w:r w:rsidRPr="000A4990">
        <w:tab/>
      </w:r>
      <w:r w:rsidRPr="000A4990">
        <w:tab/>
      </w:r>
      <w:r w:rsidR="00537516">
        <w:t>New Bank Colony Anandpur Road. Distt. Pathankot(Punjab)</w:t>
      </w:r>
      <w:r w:rsidR="006360FF" w:rsidRPr="000A4990">
        <w:t xml:space="preserve">                                                                                                         </w:t>
      </w:r>
    </w:p>
    <w:p w:rsidR="002F467F" w:rsidRPr="000A4990" w:rsidRDefault="002F467F" w:rsidP="006360FF">
      <w:pPr>
        <w:spacing w:after="60"/>
      </w:pPr>
      <w:r w:rsidRPr="000A4990">
        <w:t>Date of Birth</w:t>
      </w:r>
      <w:r w:rsidRPr="000A4990">
        <w:tab/>
      </w:r>
      <w:r w:rsidRPr="000A4990">
        <w:tab/>
      </w:r>
      <w:r w:rsidRPr="000A4990">
        <w:tab/>
        <w:t>:</w:t>
      </w:r>
      <w:r w:rsidRPr="000A4990">
        <w:tab/>
      </w:r>
      <w:r w:rsidRPr="000A4990">
        <w:tab/>
      </w:r>
      <w:r w:rsidR="00DC2508">
        <w:t>17 Nov1985</w:t>
      </w:r>
    </w:p>
    <w:p w:rsidR="00E4470F" w:rsidRPr="000A4990" w:rsidRDefault="00E4470F" w:rsidP="00E4470F">
      <w:pPr>
        <w:spacing w:after="60"/>
      </w:pPr>
      <w:r w:rsidRPr="000A4990">
        <w:t xml:space="preserve">Nationality    </w:t>
      </w:r>
      <w:r w:rsidRPr="000A4990">
        <w:tab/>
      </w:r>
      <w:r w:rsidRPr="000A4990">
        <w:tab/>
      </w:r>
      <w:r w:rsidRPr="000A4990">
        <w:tab/>
        <w:t>:</w:t>
      </w:r>
      <w:r w:rsidRPr="000A4990">
        <w:tab/>
      </w:r>
      <w:r w:rsidRPr="000A4990">
        <w:tab/>
        <w:t>Indian</w:t>
      </w:r>
    </w:p>
    <w:p w:rsidR="00E4470F" w:rsidRPr="000A4990" w:rsidRDefault="00E4470F" w:rsidP="00E4470F">
      <w:pPr>
        <w:spacing w:after="60"/>
      </w:pPr>
      <w:r w:rsidRPr="000A4990">
        <w:t xml:space="preserve">Marital Status  </w:t>
      </w:r>
      <w:r w:rsidRPr="000A4990">
        <w:tab/>
      </w:r>
      <w:r w:rsidRPr="000A4990">
        <w:tab/>
      </w:r>
      <w:r w:rsidRPr="000A4990">
        <w:tab/>
        <w:t>:</w:t>
      </w:r>
      <w:r w:rsidRPr="000A4990">
        <w:tab/>
      </w:r>
      <w:r w:rsidRPr="000A4990">
        <w:tab/>
      </w:r>
      <w:r w:rsidR="00CD2E9A">
        <w:t>Unm</w:t>
      </w:r>
      <w:r w:rsidR="00CC0B5F">
        <w:t>arried</w:t>
      </w:r>
    </w:p>
    <w:p w:rsidR="002F467F" w:rsidRDefault="007F76B9" w:rsidP="00024CAE">
      <w:pPr>
        <w:spacing w:after="60"/>
      </w:pPr>
      <w:r w:rsidRPr="000A4990">
        <w:t>Lang</w:t>
      </w:r>
      <w:r w:rsidR="00A13105">
        <w:t>uages Known</w:t>
      </w:r>
      <w:r w:rsidR="00A13105">
        <w:tab/>
      </w:r>
      <w:r w:rsidR="00A13105">
        <w:tab/>
        <w:t>:</w:t>
      </w:r>
      <w:r w:rsidR="00A13105">
        <w:tab/>
      </w:r>
      <w:r w:rsidR="00A13105">
        <w:tab/>
        <w:t>English,</w:t>
      </w:r>
      <w:r w:rsidR="00915B33" w:rsidRPr="000A4990">
        <w:t xml:space="preserve"> Hindi</w:t>
      </w:r>
      <w:r w:rsidR="008178D4">
        <w:t xml:space="preserve"> </w:t>
      </w:r>
      <w:r w:rsidR="00012462">
        <w:t>and Punjabi</w:t>
      </w:r>
    </w:p>
    <w:p w:rsidR="00D527DA" w:rsidRPr="00D527DA" w:rsidRDefault="00D527DA" w:rsidP="00024CAE">
      <w:pPr>
        <w:spacing w:after="60"/>
        <w:rPr>
          <w:sz w:val="20"/>
          <w:szCs w:val="20"/>
        </w:rPr>
      </w:pPr>
      <w:r w:rsidRPr="00D527DA">
        <w:rPr>
          <w:sz w:val="20"/>
          <w:szCs w:val="20"/>
        </w:rPr>
        <w:t>Father’s name</w:t>
      </w:r>
      <w:r>
        <w:rPr>
          <w:sz w:val="20"/>
          <w:szCs w:val="20"/>
        </w:rPr>
        <w:tab/>
      </w:r>
      <w:r>
        <w:rPr>
          <w:sz w:val="20"/>
          <w:szCs w:val="20"/>
        </w:rPr>
        <w:tab/>
      </w:r>
      <w:r>
        <w:rPr>
          <w:sz w:val="20"/>
          <w:szCs w:val="20"/>
        </w:rPr>
        <w:tab/>
        <w:t xml:space="preserve">: </w:t>
      </w:r>
      <w:r>
        <w:rPr>
          <w:sz w:val="20"/>
          <w:szCs w:val="20"/>
        </w:rPr>
        <w:tab/>
      </w:r>
      <w:r>
        <w:rPr>
          <w:sz w:val="20"/>
          <w:szCs w:val="20"/>
        </w:rPr>
        <w:tab/>
        <w:t>Sh. Harbans Lal</w:t>
      </w:r>
    </w:p>
    <w:p w:rsidR="007E5613" w:rsidRDefault="007E5613"/>
    <w:p w:rsidR="003F544B" w:rsidRPr="000A4990" w:rsidRDefault="003F544B" w:rsidP="003F544B">
      <w:pPr>
        <w:pStyle w:val="NormalWeb"/>
        <w:pBdr>
          <w:top w:val="thinThickThinSmallGap" w:sz="24" w:space="1" w:color="auto"/>
        </w:pBdr>
        <w:spacing w:before="0" w:after="0"/>
        <w:jc w:val="both"/>
        <w:rPr>
          <w:rFonts w:ascii="Verdana" w:hAnsi="Verdana" w:cs="Tahoma"/>
          <w:b/>
          <w:i/>
          <w:sz w:val="18"/>
          <w:szCs w:val="18"/>
        </w:rPr>
      </w:pPr>
    </w:p>
    <w:p w:rsidR="003F1F7E" w:rsidRDefault="003F1F7E"/>
    <w:p w:rsidR="003F1F7E" w:rsidRDefault="003F1F7E"/>
    <w:p w:rsidR="003F1F7E" w:rsidRDefault="003F1F7E"/>
    <w:p w:rsidR="003F1F7E" w:rsidRDefault="003F1F7E"/>
    <w:p w:rsidR="003F1F7E" w:rsidRDefault="003F1F7E"/>
    <w:p w:rsidR="003F1F7E" w:rsidRDefault="003F1F7E"/>
    <w:p w:rsidR="003F1F7E" w:rsidRDefault="003F1F7E">
      <w:r w:rsidRPr="003F1F7E">
        <w:rPr>
          <w:b/>
        </w:rPr>
        <w:t>Date</w:t>
      </w:r>
      <w:r>
        <w:t>:</w:t>
      </w:r>
    </w:p>
    <w:p w:rsidR="003F1F7E" w:rsidRDefault="003F1F7E"/>
    <w:p w:rsidR="003F1F7E" w:rsidRPr="003F1F7E" w:rsidRDefault="003F1F7E">
      <w:pPr>
        <w:rPr>
          <w:b/>
        </w:rPr>
      </w:pPr>
      <w:r w:rsidRPr="003F1F7E">
        <w:rPr>
          <w:b/>
        </w:rPr>
        <w:t>(JATIN)</w:t>
      </w:r>
    </w:p>
    <w:sectPr w:rsidR="003F1F7E" w:rsidRPr="003F1F7E">
      <w:pgSz w:w="11909" w:h="16834" w:code="10"/>
      <w:pgMar w:top="1152" w:right="1440" w:bottom="1152"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9487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singleLevel"/>
    <w:tmpl w:val="00000003"/>
    <w:name w:val="WW8Num9"/>
    <w:lvl w:ilvl="0">
      <w:start w:val="1"/>
      <w:numFmt w:val="decimal"/>
      <w:lvlText w:val="%1."/>
      <w:lvlJc w:val="left"/>
      <w:pPr>
        <w:tabs>
          <w:tab w:val="num" w:pos="0"/>
        </w:tabs>
        <w:ind w:left="720" w:hanging="360"/>
      </w:pPr>
    </w:lvl>
  </w:abstractNum>
  <w:abstractNum w:abstractNumId="2">
    <w:nsid w:val="00000003"/>
    <w:multiLevelType w:val="singleLevel"/>
    <w:tmpl w:val="00000005"/>
    <w:name w:val="WW8Num14"/>
    <w:lvl w:ilvl="0">
      <w:start w:val="1"/>
      <w:numFmt w:val="bullet"/>
      <w:lvlText w:val=""/>
      <w:lvlJc w:val="left"/>
      <w:pPr>
        <w:tabs>
          <w:tab w:val="num" w:pos="360"/>
        </w:tabs>
        <w:ind w:left="360" w:hanging="360"/>
      </w:pPr>
      <w:rPr>
        <w:rFonts w:ascii="Symbol" w:hAnsi="Symbol"/>
        <w:color w:val="auto"/>
      </w:rPr>
    </w:lvl>
  </w:abstractNum>
  <w:abstractNum w:abstractNumId="3">
    <w:nsid w:val="00000004"/>
    <w:multiLevelType w:val="singleLevel"/>
    <w:tmpl w:val="00000007"/>
    <w:name w:val="WW8Num16"/>
    <w:lvl w:ilvl="0">
      <w:start w:val="1"/>
      <w:numFmt w:val="bullet"/>
      <w:lvlText w:val=""/>
      <w:lvlJc w:val="left"/>
      <w:pPr>
        <w:tabs>
          <w:tab w:val="num" w:pos="0"/>
        </w:tabs>
        <w:ind w:left="360" w:hanging="360"/>
      </w:pPr>
      <w:rPr>
        <w:rFonts w:ascii="Symbol" w:hAnsi="Symbol"/>
      </w:rPr>
    </w:lvl>
  </w:abstractNum>
  <w:abstractNum w:abstractNumId="4">
    <w:nsid w:val="00000005"/>
    <w:multiLevelType w:val="hybridMultilevel"/>
    <w:tmpl w:val="623289B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Restart w:val="0"/>
      <w:lvlText w:val="o"/>
      <w:lvlJc w:val="left"/>
      <w:pPr>
        <w:tabs>
          <w:tab w:val="num" w:pos="1440"/>
        </w:tabs>
        <w:ind w:left="1440" w:hanging="360"/>
      </w:pPr>
      <w:rPr>
        <w:rFonts w:ascii="Courier New" w:hAnsi="Courier New" w:cs="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5">
    <w:nsid w:val="00000006"/>
    <w:multiLevelType w:val="hybridMultilevel"/>
    <w:tmpl w:val="6FCC61C4"/>
    <w:lvl w:ilvl="0" w:tplc="FFFFFFFF">
      <w:start w:val="1"/>
      <w:numFmt w:val="bullet"/>
      <w:lvlText w:val=""/>
      <w:lvlJc w:val="left"/>
      <w:pPr>
        <w:ind w:left="720" w:hanging="360"/>
      </w:pPr>
      <w:rPr>
        <w:rFonts w:ascii="Symbol" w:hAnsi="Symbol" w:hint="default"/>
        <w:color w:val="auto"/>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
    <w:nsid w:val="00000007"/>
    <w:multiLevelType w:val="hybridMultilevel"/>
    <w:tmpl w:val="C8B8DF5C"/>
    <w:lvl w:ilvl="0" w:tplc="A94AE842">
      <w:numFmt w:val="bullet"/>
      <w:lvlText w:val="•"/>
      <w:lvlJc w:val="left"/>
      <w:pPr>
        <w:ind w:left="720" w:hanging="360"/>
      </w:pPr>
      <w:rPr>
        <w:rFonts w:ascii="Verdana" w:eastAsia="Times New Roman" w:hAnsi="Verdana" w:cs="Aria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
    <w:nsid w:val="00000008"/>
    <w:multiLevelType w:val="hybridMultilevel"/>
    <w:tmpl w:val="9D762D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Restart w:val="0"/>
      <w:lvlText w:val="o"/>
      <w:lvlJc w:val="left"/>
      <w:pPr>
        <w:tabs>
          <w:tab w:val="num" w:pos="1440"/>
        </w:tabs>
        <w:ind w:left="1440" w:hanging="360"/>
      </w:pPr>
      <w:rPr>
        <w:rFonts w:ascii="Courier New" w:hAnsi="Courier New" w:cs="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8">
    <w:nsid w:val="00000009"/>
    <w:multiLevelType w:val="hybridMultilevel"/>
    <w:tmpl w:val="5FC45798"/>
    <w:lvl w:ilvl="0" w:tplc="FFFFFFFF">
      <w:start w:val="1"/>
      <w:numFmt w:val="bullet"/>
      <w:lvlText w:val=""/>
      <w:lvlJc w:val="left"/>
      <w:pPr>
        <w:tabs>
          <w:tab w:val="num" w:pos="360"/>
        </w:tabs>
        <w:ind w:left="360" w:hanging="360"/>
      </w:pPr>
      <w:rPr>
        <w:rFonts w:ascii="Symbol" w:hAnsi="Symbol" w:hint="default"/>
        <w:color w:val="auto"/>
      </w:rPr>
    </w:lvl>
    <w:lvl w:ilvl="1" w:tplc="04090003">
      <w:start w:val="1"/>
      <w:numFmt w:val="bullet"/>
      <w:lvlRestart w:val="0"/>
      <w:lvlText w:val="o"/>
      <w:lvlJc w:val="left"/>
      <w:pPr>
        <w:tabs>
          <w:tab w:val="num" w:pos="1440"/>
        </w:tabs>
        <w:ind w:left="1440" w:hanging="360"/>
      </w:pPr>
      <w:rPr>
        <w:rFonts w:ascii="Courier New" w:hAnsi="Courier New" w:cs="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9">
    <w:nsid w:val="0000000A"/>
    <w:multiLevelType w:val="hybridMultilevel"/>
    <w:tmpl w:val="775A2224"/>
    <w:lvl w:ilvl="0" w:tplc="FFFFFFFF">
      <w:start w:val="1"/>
      <w:numFmt w:val="bullet"/>
      <w:lvlText w:val=""/>
      <w:lvlJc w:val="left"/>
      <w:pPr>
        <w:ind w:left="1080" w:hanging="360"/>
      </w:pPr>
      <w:rPr>
        <w:rFonts w:ascii="Symbol" w:hAnsi="Symbol" w:hint="default"/>
        <w:color w:val="auto"/>
      </w:rPr>
    </w:lvl>
    <w:lvl w:ilvl="1" w:tplc="04090003">
      <w:start w:val="1"/>
      <w:numFmt w:val="bullet"/>
      <w:lvlRestart w:val="0"/>
      <w:lvlText w:val="o"/>
      <w:lvlJc w:val="left"/>
      <w:pPr>
        <w:ind w:left="1800" w:hanging="360"/>
      </w:pPr>
      <w:rPr>
        <w:rFonts w:ascii="Courier New" w:hAnsi="Courier New" w:cs="Courier New" w:hint="default"/>
      </w:rPr>
    </w:lvl>
    <w:lvl w:ilvl="2" w:tplc="04090005">
      <w:start w:val="1"/>
      <w:numFmt w:val="bullet"/>
      <w:lvlRestart w:val="0"/>
      <w:lvlText w:val=""/>
      <w:lvlJc w:val="left"/>
      <w:pPr>
        <w:ind w:left="2520" w:hanging="360"/>
      </w:pPr>
      <w:rPr>
        <w:rFonts w:ascii="Wingdings" w:hAnsi="Wingdings" w:hint="default"/>
      </w:rPr>
    </w:lvl>
    <w:lvl w:ilvl="3" w:tplc="04090001">
      <w:start w:val="1"/>
      <w:numFmt w:val="bullet"/>
      <w:lvlRestart w:val="0"/>
      <w:lvlText w:val=""/>
      <w:lvlJc w:val="left"/>
      <w:pPr>
        <w:ind w:left="3240" w:hanging="360"/>
      </w:pPr>
      <w:rPr>
        <w:rFonts w:ascii="Symbol" w:hAnsi="Symbol" w:hint="default"/>
      </w:rPr>
    </w:lvl>
    <w:lvl w:ilvl="4" w:tplc="04090003">
      <w:start w:val="1"/>
      <w:numFmt w:val="bullet"/>
      <w:lvlRestart w:val="0"/>
      <w:lvlText w:val="o"/>
      <w:lvlJc w:val="left"/>
      <w:pPr>
        <w:ind w:left="3960" w:hanging="360"/>
      </w:pPr>
      <w:rPr>
        <w:rFonts w:ascii="Courier New" w:hAnsi="Courier New" w:cs="Courier New" w:hint="default"/>
      </w:rPr>
    </w:lvl>
    <w:lvl w:ilvl="5" w:tplc="04090005">
      <w:start w:val="1"/>
      <w:numFmt w:val="bullet"/>
      <w:lvlRestart w:val="0"/>
      <w:lvlText w:val=""/>
      <w:lvlJc w:val="left"/>
      <w:pPr>
        <w:ind w:left="4680" w:hanging="360"/>
      </w:pPr>
      <w:rPr>
        <w:rFonts w:ascii="Wingdings" w:hAnsi="Wingdings" w:hint="default"/>
      </w:rPr>
    </w:lvl>
    <w:lvl w:ilvl="6" w:tplc="04090001">
      <w:start w:val="1"/>
      <w:numFmt w:val="bullet"/>
      <w:lvlRestart w:val="0"/>
      <w:lvlText w:val=""/>
      <w:lvlJc w:val="left"/>
      <w:pPr>
        <w:ind w:left="5400" w:hanging="360"/>
      </w:pPr>
      <w:rPr>
        <w:rFonts w:ascii="Symbol" w:hAnsi="Symbol" w:hint="default"/>
      </w:rPr>
    </w:lvl>
    <w:lvl w:ilvl="7" w:tplc="04090003">
      <w:start w:val="1"/>
      <w:numFmt w:val="bullet"/>
      <w:lvlRestart w:val="0"/>
      <w:lvlText w:val="o"/>
      <w:lvlJc w:val="left"/>
      <w:pPr>
        <w:ind w:left="6120" w:hanging="360"/>
      </w:pPr>
      <w:rPr>
        <w:rFonts w:ascii="Courier New" w:hAnsi="Courier New" w:cs="Courier New" w:hint="default"/>
      </w:rPr>
    </w:lvl>
    <w:lvl w:ilvl="8" w:tplc="04090005">
      <w:start w:val="1"/>
      <w:numFmt w:val="bullet"/>
      <w:lvlRestart w:val="0"/>
      <w:lvlText w:val=""/>
      <w:lvlJc w:val="left"/>
      <w:pPr>
        <w:ind w:left="6840" w:hanging="360"/>
      </w:pPr>
      <w:rPr>
        <w:rFonts w:ascii="Wingdings" w:hAnsi="Wingdings" w:hint="default"/>
      </w:rPr>
    </w:lvl>
  </w:abstractNum>
  <w:abstractNum w:abstractNumId="10">
    <w:nsid w:val="0000000B"/>
    <w:multiLevelType w:val="hybridMultilevel"/>
    <w:tmpl w:val="07387184"/>
    <w:lvl w:ilvl="0" w:tplc="04090011">
      <w:start w:val="2"/>
      <w:numFmt w:val="decimal"/>
      <w:lvlText w:val="%1)"/>
      <w:lvlJc w:val="left"/>
      <w:pPr>
        <w:tabs>
          <w:tab w:val="num" w:pos="720"/>
        </w:tabs>
        <w:ind w:left="720" w:hanging="360"/>
      </w:pPr>
      <w:rPr>
        <w:rFonts w:hint="default"/>
      </w:rPr>
    </w:lvl>
    <w:lvl w:ilvl="1" w:tplc="04090019">
      <w:start w:val="1"/>
      <w:numFmt w:val="lowerLetter"/>
      <w:lvlRestart w:val="0"/>
      <w:lvlText w:val="%2."/>
      <w:lvlJc w:val="left"/>
      <w:pPr>
        <w:tabs>
          <w:tab w:val="num" w:pos="1440"/>
        </w:tabs>
        <w:ind w:left="1440" w:hanging="360"/>
      </w:pPr>
    </w:lvl>
    <w:lvl w:ilvl="2" w:tplc="0409001B">
      <w:start w:val="1"/>
      <w:numFmt w:val="lowerRoman"/>
      <w:lvlRestart w:val="0"/>
      <w:lvlText w:val="%3."/>
      <w:lvlJc w:val="right"/>
      <w:pPr>
        <w:tabs>
          <w:tab w:val="num" w:pos="2160"/>
        </w:tabs>
        <w:ind w:left="2160" w:hanging="180"/>
      </w:pPr>
    </w:lvl>
    <w:lvl w:ilvl="3" w:tplc="0409000F">
      <w:start w:val="1"/>
      <w:numFmt w:val="decimal"/>
      <w:lvlRestart w:val="0"/>
      <w:lvlText w:val="%4."/>
      <w:lvlJc w:val="left"/>
      <w:pPr>
        <w:tabs>
          <w:tab w:val="num" w:pos="2880"/>
        </w:tabs>
        <w:ind w:left="2880" w:hanging="360"/>
      </w:pPr>
    </w:lvl>
    <w:lvl w:ilvl="4" w:tplc="04090019">
      <w:start w:val="1"/>
      <w:numFmt w:val="lowerLetter"/>
      <w:lvlRestart w:val="0"/>
      <w:lvlText w:val="%5."/>
      <w:lvlJc w:val="left"/>
      <w:pPr>
        <w:tabs>
          <w:tab w:val="num" w:pos="3600"/>
        </w:tabs>
        <w:ind w:left="3600" w:hanging="360"/>
      </w:pPr>
    </w:lvl>
    <w:lvl w:ilvl="5" w:tplc="0409001B">
      <w:start w:val="1"/>
      <w:numFmt w:val="lowerRoman"/>
      <w:lvlRestart w:val="0"/>
      <w:lvlText w:val="%6."/>
      <w:lvlJc w:val="right"/>
      <w:pPr>
        <w:tabs>
          <w:tab w:val="num" w:pos="4320"/>
        </w:tabs>
        <w:ind w:left="4320" w:hanging="180"/>
      </w:pPr>
    </w:lvl>
    <w:lvl w:ilvl="6" w:tplc="0409000F">
      <w:start w:val="1"/>
      <w:numFmt w:val="decimal"/>
      <w:lvlRestart w:val="0"/>
      <w:lvlText w:val="%7."/>
      <w:lvlJc w:val="left"/>
      <w:pPr>
        <w:tabs>
          <w:tab w:val="num" w:pos="5040"/>
        </w:tabs>
        <w:ind w:left="5040" w:hanging="360"/>
      </w:pPr>
    </w:lvl>
    <w:lvl w:ilvl="7" w:tplc="04090019">
      <w:start w:val="1"/>
      <w:numFmt w:val="lowerLetter"/>
      <w:lvlRestart w:val="0"/>
      <w:lvlText w:val="%8."/>
      <w:lvlJc w:val="left"/>
      <w:pPr>
        <w:tabs>
          <w:tab w:val="num" w:pos="5760"/>
        </w:tabs>
        <w:ind w:left="5760" w:hanging="360"/>
      </w:pPr>
    </w:lvl>
    <w:lvl w:ilvl="8" w:tplc="0409001B">
      <w:start w:val="1"/>
      <w:numFmt w:val="lowerRoman"/>
      <w:lvlRestart w:val="0"/>
      <w:lvlText w:val="%9."/>
      <w:lvlJc w:val="right"/>
      <w:pPr>
        <w:tabs>
          <w:tab w:val="num" w:pos="6480"/>
        </w:tabs>
        <w:ind w:left="6480" w:hanging="180"/>
      </w:pPr>
    </w:lvl>
  </w:abstractNum>
  <w:abstractNum w:abstractNumId="11">
    <w:nsid w:val="0000000C"/>
    <w:multiLevelType w:val="hybridMultilevel"/>
    <w:tmpl w:val="3A787892"/>
    <w:lvl w:ilvl="0" w:tplc="FFFFFFFF">
      <w:start w:val="1"/>
      <w:numFmt w:val="bullet"/>
      <w:lvlText w:val=""/>
      <w:lvlJc w:val="left"/>
      <w:pPr>
        <w:ind w:left="1080" w:hanging="360"/>
      </w:pPr>
      <w:rPr>
        <w:rFonts w:ascii="Symbol" w:hAnsi="Symbol" w:hint="default"/>
        <w:color w:val="auto"/>
      </w:rPr>
    </w:lvl>
    <w:lvl w:ilvl="1" w:tplc="04090003">
      <w:start w:val="1"/>
      <w:numFmt w:val="bullet"/>
      <w:lvlRestart w:val="0"/>
      <w:lvlText w:val="o"/>
      <w:lvlJc w:val="left"/>
      <w:pPr>
        <w:ind w:left="1800" w:hanging="360"/>
      </w:pPr>
      <w:rPr>
        <w:rFonts w:ascii="Courier New" w:hAnsi="Courier New" w:cs="Courier New" w:hint="default"/>
      </w:rPr>
    </w:lvl>
    <w:lvl w:ilvl="2" w:tplc="04090005">
      <w:start w:val="1"/>
      <w:numFmt w:val="bullet"/>
      <w:lvlRestart w:val="0"/>
      <w:lvlText w:val=""/>
      <w:lvlJc w:val="left"/>
      <w:pPr>
        <w:ind w:left="2520" w:hanging="360"/>
      </w:pPr>
      <w:rPr>
        <w:rFonts w:ascii="Wingdings" w:hAnsi="Wingdings" w:hint="default"/>
      </w:rPr>
    </w:lvl>
    <w:lvl w:ilvl="3" w:tplc="04090001">
      <w:start w:val="1"/>
      <w:numFmt w:val="bullet"/>
      <w:lvlRestart w:val="0"/>
      <w:lvlText w:val=""/>
      <w:lvlJc w:val="left"/>
      <w:pPr>
        <w:ind w:left="3240" w:hanging="360"/>
      </w:pPr>
      <w:rPr>
        <w:rFonts w:ascii="Symbol" w:hAnsi="Symbol" w:hint="default"/>
      </w:rPr>
    </w:lvl>
    <w:lvl w:ilvl="4" w:tplc="04090003">
      <w:start w:val="1"/>
      <w:numFmt w:val="bullet"/>
      <w:lvlRestart w:val="0"/>
      <w:lvlText w:val="o"/>
      <w:lvlJc w:val="left"/>
      <w:pPr>
        <w:ind w:left="3960" w:hanging="360"/>
      </w:pPr>
      <w:rPr>
        <w:rFonts w:ascii="Courier New" w:hAnsi="Courier New" w:cs="Courier New" w:hint="default"/>
      </w:rPr>
    </w:lvl>
    <w:lvl w:ilvl="5" w:tplc="04090005">
      <w:start w:val="1"/>
      <w:numFmt w:val="bullet"/>
      <w:lvlRestart w:val="0"/>
      <w:lvlText w:val=""/>
      <w:lvlJc w:val="left"/>
      <w:pPr>
        <w:ind w:left="4680" w:hanging="360"/>
      </w:pPr>
      <w:rPr>
        <w:rFonts w:ascii="Wingdings" w:hAnsi="Wingdings" w:hint="default"/>
      </w:rPr>
    </w:lvl>
    <w:lvl w:ilvl="6" w:tplc="04090001">
      <w:start w:val="1"/>
      <w:numFmt w:val="bullet"/>
      <w:lvlRestart w:val="0"/>
      <w:lvlText w:val=""/>
      <w:lvlJc w:val="left"/>
      <w:pPr>
        <w:ind w:left="5400" w:hanging="360"/>
      </w:pPr>
      <w:rPr>
        <w:rFonts w:ascii="Symbol" w:hAnsi="Symbol" w:hint="default"/>
      </w:rPr>
    </w:lvl>
    <w:lvl w:ilvl="7" w:tplc="04090003">
      <w:start w:val="1"/>
      <w:numFmt w:val="bullet"/>
      <w:lvlRestart w:val="0"/>
      <w:lvlText w:val="o"/>
      <w:lvlJc w:val="left"/>
      <w:pPr>
        <w:ind w:left="6120" w:hanging="360"/>
      </w:pPr>
      <w:rPr>
        <w:rFonts w:ascii="Courier New" w:hAnsi="Courier New" w:cs="Courier New" w:hint="default"/>
      </w:rPr>
    </w:lvl>
    <w:lvl w:ilvl="8" w:tplc="04090005">
      <w:start w:val="1"/>
      <w:numFmt w:val="bullet"/>
      <w:lvlRestart w:val="0"/>
      <w:lvlText w:val=""/>
      <w:lvlJc w:val="left"/>
      <w:pPr>
        <w:ind w:left="6840" w:hanging="360"/>
      </w:pPr>
      <w:rPr>
        <w:rFonts w:ascii="Wingdings" w:hAnsi="Wingdings" w:hint="default"/>
      </w:rPr>
    </w:lvl>
  </w:abstractNum>
  <w:abstractNum w:abstractNumId="12">
    <w:nsid w:val="0000000D"/>
    <w:multiLevelType w:val="hybridMultilevel"/>
    <w:tmpl w:val="E34426C0"/>
    <w:lvl w:ilvl="0" w:tplc="FFFFFFFF">
      <w:start w:val="1"/>
      <w:numFmt w:val="bullet"/>
      <w:lvlText w:val=""/>
      <w:lvlJc w:val="left"/>
      <w:pPr>
        <w:ind w:left="1080" w:hanging="360"/>
      </w:pPr>
      <w:rPr>
        <w:rFonts w:ascii="Symbol" w:hAnsi="Symbol" w:hint="default"/>
        <w:color w:val="auto"/>
      </w:rPr>
    </w:lvl>
    <w:lvl w:ilvl="1" w:tplc="04090003">
      <w:start w:val="1"/>
      <w:numFmt w:val="bullet"/>
      <w:lvlRestart w:val="0"/>
      <w:lvlText w:val="o"/>
      <w:lvlJc w:val="left"/>
      <w:pPr>
        <w:ind w:left="1800" w:hanging="360"/>
      </w:pPr>
      <w:rPr>
        <w:rFonts w:ascii="Courier New" w:hAnsi="Courier New" w:cs="Courier New" w:hint="default"/>
      </w:rPr>
    </w:lvl>
    <w:lvl w:ilvl="2" w:tplc="04090005">
      <w:start w:val="1"/>
      <w:numFmt w:val="bullet"/>
      <w:lvlRestart w:val="0"/>
      <w:lvlText w:val=""/>
      <w:lvlJc w:val="left"/>
      <w:pPr>
        <w:ind w:left="2520" w:hanging="360"/>
      </w:pPr>
      <w:rPr>
        <w:rFonts w:ascii="Wingdings" w:hAnsi="Wingdings" w:hint="default"/>
      </w:rPr>
    </w:lvl>
    <w:lvl w:ilvl="3" w:tplc="04090001">
      <w:start w:val="1"/>
      <w:numFmt w:val="bullet"/>
      <w:lvlRestart w:val="0"/>
      <w:lvlText w:val=""/>
      <w:lvlJc w:val="left"/>
      <w:pPr>
        <w:ind w:left="3240" w:hanging="360"/>
      </w:pPr>
      <w:rPr>
        <w:rFonts w:ascii="Symbol" w:hAnsi="Symbol" w:hint="default"/>
      </w:rPr>
    </w:lvl>
    <w:lvl w:ilvl="4" w:tplc="04090003">
      <w:start w:val="1"/>
      <w:numFmt w:val="bullet"/>
      <w:lvlRestart w:val="0"/>
      <w:lvlText w:val="o"/>
      <w:lvlJc w:val="left"/>
      <w:pPr>
        <w:ind w:left="3960" w:hanging="360"/>
      </w:pPr>
      <w:rPr>
        <w:rFonts w:ascii="Courier New" w:hAnsi="Courier New" w:cs="Courier New" w:hint="default"/>
      </w:rPr>
    </w:lvl>
    <w:lvl w:ilvl="5" w:tplc="04090005">
      <w:start w:val="1"/>
      <w:numFmt w:val="bullet"/>
      <w:lvlRestart w:val="0"/>
      <w:lvlText w:val=""/>
      <w:lvlJc w:val="left"/>
      <w:pPr>
        <w:ind w:left="4680" w:hanging="360"/>
      </w:pPr>
      <w:rPr>
        <w:rFonts w:ascii="Wingdings" w:hAnsi="Wingdings" w:hint="default"/>
      </w:rPr>
    </w:lvl>
    <w:lvl w:ilvl="6" w:tplc="04090001">
      <w:start w:val="1"/>
      <w:numFmt w:val="bullet"/>
      <w:lvlRestart w:val="0"/>
      <w:lvlText w:val=""/>
      <w:lvlJc w:val="left"/>
      <w:pPr>
        <w:ind w:left="5400" w:hanging="360"/>
      </w:pPr>
      <w:rPr>
        <w:rFonts w:ascii="Symbol" w:hAnsi="Symbol" w:hint="default"/>
      </w:rPr>
    </w:lvl>
    <w:lvl w:ilvl="7" w:tplc="04090003">
      <w:start w:val="1"/>
      <w:numFmt w:val="bullet"/>
      <w:lvlRestart w:val="0"/>
      <w:lvlText w:val="o"/>
      <w:lvlJc w:val="left"/>
      <w:pPr>
        <w:ind w:left="6120" w:hanging="360"/>
      </w:pPr>
      <w:rPr>
        <w:rFonts w:ascii="Courier New" w:hAnsi="Courier New" w:cs="Courier New" w:hint="default"/>
      </w:rPr>
    </w:lvl>
    <w:lvl w:ilvl="8" w:tplc="04090005">
      <w:start w:val="1"/>
      <w:numFmt w:val="bullet"/>
      <w:lvlRestart w:val="0"/>
      <w:lvlText w:val=""/>
      <w:lvlJc w:val="left"/>
      <w:pPr>
        <w:ind w:left="6840" w:hanging="360"/>
      </w:pPr>
      <w:rPr>
        <w:rFonts w:ascii="Wingdings" w:hAnsi="Wingdings" w:hint="default"/>
      </w:rPr>
    </w:lvl>
  </w:abstractNum>
  <w:abstractNum w:abstractNumId="13">
    <w:nsid w:val="0000000E"/>
    <w:multiLevelType w:val="hybridMultilevel"/>
    <w:tmpl w:val="E8360B82"/>
    <w:lvl w:ilvl="0" w:tplc="FFFFFFFF">
      <w:start w:val="1"/>
      <w:numFmt w:val="bullet"/>
      <w:lvlText w:val=""/>
      <w:lvlJc w:val="left"/>
      <w:pPr>
        <w:tabs>
          <w:tab w:val="num" w:pos="360"/>
        </w:tabs>
        <w:ind w:left="360" w:hanging="360"/>
      </w:pPr>
      <w:rPr>
        <w:rFonts w:ascii="Symbol" w:hAnsi="Symbol" w:hint="default"/>
        <w:color w:val="auto"/>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4">
    <w:nsid w:val="0000000F"/>
    <w:multiLevelType w:val="singleLevel"/>
    <w:tmpl w:val="00000003"/>
    <w:lvl w:ilvl="0">
      <w:start w:val="1"/>
      <w:numFmt w:val="decimal"/>
      <w:lvlText w:val="%1."/>
      <w:lvlJc w:val="left"/>
      <w:pPr>
        <w:tabs>
          <w:tab w:val="num" w:pos="0"/>
        </w:tabs>
        <w:ind w:left="720" w:hanging="360"/>
      </w:pPr>
    </w:lvl>
  </w:abstractNum>
  <w:abstractNum w:abstractNumId="15">
    <w:nsid w:val="00000010"/>
    <w:multiLevelType w:val="hybridMultilevel"/>
    <w:tmpl w:val="88FCC8EC"/>
    <w:lvl w:ilvl="0" w:tplc="FFFFFFFF">
      <w:start w:val="1"/>
      <w:numFmt w:val="bullet"/>
      <w:lvlText w:val=""/>
      <w:lvlJc w:val="left"/>
      <w:pPr>
        <w:ind w:left="720" w:hanging="360"/>
      </w:pPr>
      <w:rPr>
        <w:rFonts w:ascii="Symbol" w:hAnsi="Symbol" w:hint="default"/>
        <w:color w:val="auto"/>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
    <w:nsid w:val="00000011"/>
    <w:multiLevelType w:val="hybridMultilevel"/>
    <w:tmpl w:val="43D6BD22"/>
    <w:lvl w:ilvl="0" w:tplc="E2963A7C">
      <w:start w:val="1"/>
      <w:numFmt w:val="bullet"/>
      <w:lvlText w:val=""/>
      <w:lvlJc w:val="left"/>
      <w:pPr>
        <w:tabs>
          <w:tab w:val="num" w:pos="288"/>
        </w:tabs>
        <w:ind w:left="288" w:hanging="288"/>
      </w:pPr>
      <w:rPr>
        <w:rFonts w:ascii="Wingdings" w:hAnsi="Wingdings" w:hint="default"/>
      </w:rPr>
    </w:lvl>
    <w:lvl w:ilvl="1" w:tplc="04090003">
      <w:start w:val="1"/>
      <w:numFmt w:val="bullet"/>
      <w:lvlRestart w:val="0"/>
      <w:lvlText w:val="o"/>
      <w:lvlJc w:val="left"/>
      <w:pPr>
        <w:tabs>
          <w:tab w:val="num" w:pos="1440"/>
        </w:tabs>
        <w:ind w:left="1440" w:hanging="360"/>
      </w:pPr>
      <w:rPr>
        <w:rFonts w:ascii="Courier New" w:hAnsi="Courier New" w:cs="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17">
    <w:nsid w:val="00000012"/>
    <w:multiLevelType w:val="hybridMultilevel"/>
    <w:tmpl w:val="DC3A2518"/>
    <w:lvl w:ilvl="0" w:tplc="04090011">
      <w:start w:val="2"/>
      <w:numFmt w:val="decimal"/>
      <w:lvlText w:val="%1)"/>
      <w:lvlJc w:val="left"/>
      <w:pPr>
        <w:tabs>
          <w:tab w:val="num" w:pos="720"/>
        </w:tabs>
        <w:ind w:left="720" w:hanging="360"/>
      </w:pPr>
      <w:rPr>
        <w:rFonts w:hint="default"/>
      </w:rPr>
    </w:lvl>
    <w:lvl w:ilvl="1" w:tplc="04090019">
      <w:start w:val="1"/>
      <w:numFmt w:val="lowerLetter"/>
      <w:lvlRestart w:val="0"/>
      <w:lvlText w:val="%2."/>
      <w:lvlJc w:val="left"/>
      <w:pPr>
        <w:tabs>
          <w:tab w:val="num" w:pos="1440"/>
        </w:tabs>
        <w:ind w:left="1440" w:hanging="360"/>
      </w:pPr>
    </w:lvl>
    <w:lvl w:ilvl="2" w:tplc="0409001B">
      <w:start w:val="1"/>
      <w:numFmt w:val="lowerRoman"/>
      <w:lvlRestart w:val="0"/>
      <w:lvlText w:val="%3."/>
      <w:lvlJc w:val="right"/>
      <w:pPr>
        <w:tabs>
          <w:tab w:val="num" w:pos="2160"/>
        </w:tabs>
        <w:ind w:left="2160" w:hanging="180"/>
      </w:pPr>
    </w:lvl>
    <w:lvl w:ilvl="3" w:tplc="0409000F">
      <w:start w:val="1"/>
      <w:numFmt w:val="decimal"/>
      <w:lvlRestart w:val="0"/>
      <w:lvlText w:val="%4."/>
      <w:lvlJc w:val="left"/>
      <w:pPr>
        <w:tabs>
          <w:tab w:val="num" w:pos="2880"/>
        </w:tabs>
        <w:ind w:left="2880" w:hanging="360"/>
      </w:pPr>
    </w:lvl>
    <w:lvl w:ilvl="4" w:tplc="04090019">
      <w:start w:val="1"/>
      <w:numFmt w:val="lowerLetter"/>
      <w:lvlRestart w:val="0"/>
      <w:lvlText w:val="%5."/>
      <w:lvlJc w:val="left"/>
      <w:pPr>
        <w:tabs>
          <w:tab w:val="num" w:pos="3600"/>
        </w:tabs>
        <w:ind w:left="3600" w:hanging="360"/>
      </w:pPr>
    </w:lvl>
    <w:lvl w:ilvl="5" w:tplc="0409001B">
      <w:start w:val="1"/>
      <w:numFmt w:val="lowerRoman"/>
      <w:lvlRestart w:val="0"/>
      <w:lvlText w:val="%6."/>
      <w:lvlJc w:val="right"/>
      <w:pPr>
        <w:tabs>
          <w:tab w:val="num" w:pos="4320"/>
        </w:tabs>
        <w:ind w:left="4320" w:hanging="180"/>
      </w:pPr>
    </w:lvl>
    <w:lvl w:ilvl="6" w:tplc="0409000F">
      <w:start w:val="1"/>
      <w:numFmt w:val="decimal"/>
      <w:lvlRestart w:val="0"/>
      <w:lvlText w:val="%7."/>
      <w:lvlJc w:val="left"/>
      <w:pPr>
        <w:tabs>
          <w:tab w:val="num" w:pos="5040"/>
        </w:tabs>
        <w:ind w:left="5040" w:hanging="360"/>
      </w:pPr>
    </w:lvl>
    <w:lvl w:ilvl="7" w:tplc="04090019">
      <w:start w:val="1"/>
      <w:numFmt w:val="lowerLetter"/>
      <w:lvlRestart w:val="0"/>
      <w:lvlText w:val="%8."/>
      <w:lvlJc w:val="left"/>
      <w:pPr>
        <w:tabs>
          <w:tab w:val="num" w:pos="5760"/>
        </w:tabs>
        <w:ind w:left="5760" w:hanging="360"/>
      </w:pPr>
    </w:lvl>
    <w:lvl w:ilvl="8" w:tplc="0409001B">
      <w:start w:val="1"/>
      <w:numFmt w:val="lowerRoman"/>
      <w:lvlRestart w:val="0"/>
      <w:lvlText w:val="%9."/>
      <w:lvlJc w:val="right"/>
      <w:pPr>
        <w:tabs>
          <w:tab w:val="num" w:pos="6480"/>
        </w:tabs>
        <w:ind w:left="6480" w:hanging="180"/>
      </w:pPr>
    </w:lvl>
  </w:abstractNum>
  <w:num w:numId="1">
    <w:abstractNumId w:val="13"/>
  </w:num>
  <w:num w:numId="2">
    <w:abstractNumId w:val="4"/>
  </w:num>
  <w:num w:numId="3">
    <w:abstractNumId w:val="16"/>
  </w:num>
  <w:num w:numId="4">
    <w:abstractNumId w:val="13"/>
  </w:num>
  <w:num w:numId="5">
    <w:abstractNumId w:val="8"/>
  </w:num>
  <w:num w:numId="6">
    <w:abstractNumId w:val="17"/>
  </w:num>
  <w:num w:numId="7">
    <w:abstractNumId w:val="10"/>
  </w:num>
  <w:num w:numId="8">
    <w:abstractNumId w:val="1"/>
  </w:num>
  <w:num w:numId="9">
    <w:abstractNumId w:val="3"/>
  </w:num>
  <w:num w:numId="10">
    <w:abstractNumId w:val="2"/>
  </w:num>
  <w:num w:numId="11">
    <w:abstractNumId w:val="14"/>
  </w:num>
  <w:num w:numId="12">
    <w:abstractNumId w:val="7"/>
  </w:num>
  <w:num w:numId="13">
    <w:abstractNumId w:val="12"/>
  </w:num>
  <w:num w:numId="14">
    <w:abstractNumId w:val="15"/>
  </w:num>
  <w:num w:numId="15">
    <w:abstractNumId w:val="9"/>
  </w:num>
  <w:num w:numId="16">
    <w:abstractNumId w:val="11"/>
  </w:num>
  <w:num w:numId="17">
    <w:abstractNumId w:val="6"/>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8"/>
  <w:drawingGridHorizontalSpacing w:val="120"/>
  <w:displayHorizontalDrawingGridEvery w:val="2"/>
  <w:displayVerticalDrawingGridEvery w:val="2"/>
  <w:doNotShadeFormData/>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125A"/>
    <w:rsid w:val="000066C3"/>
    <w:rsid w:val="00010BCF"/>
    <w:rsid w:val="00011C9E"/>
    <w:rsid w:val="00012462"/>
    <w:rsid w:val="00016DCA"/>
    <w:rsid w:val="0001743F"/>
    <w:rsid w:val="000177B4"/>
    <w:rsid w:val="00021318"/>
    <w:rsid w:val="00023919"/>
    <w:rsid w:val="00023AAE"/>
    <w:rsid w:val="000248FF"/>
    <w:rsid w:val="00024CAE"/>
    <w:rsid w:val="00025CCB"/>
    <w:rsid w:val="0003058B"/>
    <w:rsid w:val="00032569"/>
    <w:rsid w:val="00035634"/>
    <w:rsid w:val="00042578"/>
    <w:rsid w:val="00043F74"/>
    <w:rsid w:val="000450FF"/>
    <w:rsid w:val="00046A90"/>
    <w:rsid w:val="00057BF1"/>
    <w:rsid w:val="0006132D"/>
    <w:rsid w:val="00064C81"/>
    <w:rsid w:val="00065591"/>
    <w:rsid w:val="000667CB"/>
    <w:rsid w:val="0006798A"/>
    <w:rsid w:val="00071DB7"/>
    <w:rsid w:val="000758DA"/>
    <w:rsid w:val="00076297"/>
    <w:rsid w:val="00076A0E"/>
    <w:rsid w:val="0008144C"/>
    <w:rsid w:val="00081468"/>
    <w:rsid w:val="0008380D"/>
    <w:rsid w:val="0008457A"/>
    <w:rsid w:val="0009196C"/>
    <w:rsid w:val="00091BA8"/>
    <w:rsid w:val="000936A4"/>
    <w:rsid w:val="000A3BBD"/>
    <w:rsid w:val="000A447F"/>
    <w:rsid w:val="000A4990"/>
    <w:rsid w:val="000A79A6"/>
    <w:rsid w:val="000A7E9A"/>
    <w:rsid w:val="000B021E"/>
    <w:rsid w:val="000B172D"/>
    <w:rsid w:val="000B7E87"/>
    <w:rsid w:val="000C02A4"/>
    <w:rsid w:val="000C3212"/>
    <w:rsid w:val="000C412D"/>
    <w:rsid w:val="000D292E"/>
    <w:rsid w:val="000D3547"/>
    <w:rsid w:val="000D3818"/>
    <w:rsid w:val="000D3C6F"/>
    <w:rsid w:val="000D685C"/>
    <w:rsid w:val="000D7FC0"/>
    <w:rsid w:val="000E312D"/>
    <w:rsid w:val="000E43A0"/>
    <w:rsid w:val="000E7510"/>
    <w:rsid w:val="000F0D04"/>
    <w:rsid w:val="000F1CEC"/>
    <w:rsid w:val="000F4C74"/>
    <w:rsid w:val="000F5917"/>
    <w:rsid w:val="000F5B71"/>
    <w:rsid w:val="000F7706"/>
    <w:rsid w:val="00101BEB"/>
    <w:rsid w:val="00104F49"/>
    <w:rsid w:val="0010577C"/>
    <w:rsid w:val="001059F8"/>
    <w:rsid w:val="00105E74"/>
    <w:rsid w:val="00110566"/>
    <w:rsid w:val="001106DB"/>
    <w:rsid w:val="001155AC"/>
    <w:rsid w:val="0012040C"/>
    <w:rsid w:val="00123FB3"/>
    <w:rsid w:val="00127D94"/>
    <w:rsid w:val="00131746"/>
    <w:rsid w:val="00131E21"/>
    <w:rsid w:val="00136B80"/>
    <w:rsid w:val="001418E0"/>
    <w:rsid w:val="00147A2F"/>
    <w:rsid w:val="0015144E"/>
    <w:rsid w:val="00153230"/>
    <w:rsid w:val="00156C15"/>
    <w:rsid w:val="00156DCA"/>
    <w:rsid w:val="0016011A"/>
    <w:rsid w:val="001622C3"/>
    <w:rsid w:val="00163547"/>
    <w:rsid w:val="00170107"/>
    <w:rsid w:val="0017291F"/>
    <w:rsid w:val="001729E6"/>
    <w:rsid w:val="00177508"/>
    <w:rsid w:val="00181142"/>
    <w:rsid w:val="0018467F"/>
    <w:rsid w:val="001846DA"/>
    <w:rsid w:val="00184EAD"/>
    <w:rsid w:val="00186D0E"/>
    <w:rsid w:val="00191101"/>
    <w:rsid w:val="00192BE3"/>
    <w:rsid w:val="00192F57"/>
    <w:rsid w:val="001960E8"/>
    <w:rsid w:val="001961D3"/>
    <w:rsid w:val="00196DC2"/>
    <w:rsid w:val="0019765A"/>
    <w:rsid w:val="001A31F7"/>
    <w:rsid w:val="001B443E"/>
    <w:rsid w:val="001B6AF4"/>
    <w:rsid w:val="001C136F"/>
    <w:rsid w:val="001C2D71"/>
    <w:rsid w:val="001C2E9E"/>
    <w:rsid w:val="001C4EEB"/>
    <w:rsid w:val="001D099E"/>
    <w:rsid w:val="001D5396"/>
    <w:rsid w:val="001D5D56"/>
    <w:rsid w:val="001D671F"/>
    <w:rsid w:val="001D6F3E"/>
    <w:rsid w:val="001D7ADB"/>
    <w:rsid w:val="001E6198"/>
    <w:rsid w:val="001F329C"/>
    <w:rsid w:val="001F5294"/>
    <w:rsid w:val="002061FE"/>
    <w:rsid w:val="00214038"/>
    <w:rsid w:val="00214498"/>
    <w:rsid w:val="002151F4"/>
    <w:rsid w:val="0021700F"/>
    <w:rsid w:val="002175E9"/>
    <w:rsid w:val="00220706"/>
    <w:rsid w:val="00223DBF"/>
    <w:rsid w:val="002251EC"/>
    <w:rsid w:val="002256C6"/>
    <w:rsid w:val="00225D53"/>
    <w:rsid w:val="00230239"/>
    <w:rsid w:val="00234782"/>
    <w:rsid w:val="002365EC"/>
    <w:rsid w:val="00243B1A"/>
    <w:rsid w:val="00245890"/>
    <w:rsid w:val="0024704E"/>
    <w:rsid w:val="0025199F"/>
    <w:rsid w:val="0025390E"/>
    <w:rsid w:val="00254FE4"/>
    <w:rsid w:val="002603C9"/>
    <w:rsid w:val="00260624"/>
    <w:rsid w:val="00260836"/>
    <w:rsid w:val="002635F2"/>
    <w:rsid w:val="00266E6C"/>
    <w:rsid w:val="00271379"/>
    <w:rsid w:val="00272648"/>
    <w:rsid w:val="00273608"/>
    <w:rsid w:val="002736F2"/>
    <w:rsid w:val="00276373"/>
    <w:rsid w:val="0028093F"/>
    <w:rsid w:val="00281B36"/>
    <w:rsid w:val="00282EDD"/>
    <w:rsid w:val="0028341E"/>
    <w:rsid w:val="00283C06"/>
    <w:rsid w:val="00286203"/>
    <w:rsid w:val="00291BA3"/>
    <w:rsid w:val="002A3B7E"/>
    <w:rsid w:val="002A4472"/>
    <w:rsid w:val="002A7153"/>
    <w:rsid w:val="002B06AA"/>
    <w:rsid w:val="002B3646"/>
    <w:rsid w:val="002B7A20"/>
    <w:rsid w:val="002C0025"/>
    <w:rsid w:val="002C0299"/>
    <w:rsid w:val="002C2ABB"/>
    <w:rsid w:val="002C3914"/>
    <w:rsid w:val="002C66EF"/>
    <w:rsid w:val="002D662B"/>
    <w:rsid w:val="002D6C62"/>
    <w:rsid w:val="002D6EC0"/>
    <w:rsid w:val="002E0D8E"/>
    <w:rsid w:val="002E4C67"/>
    <w:rsid w:val="002E7F0A"/>
    <w:rsid w:val="002F467F"/>
    <w:rsid w:val="002F73FE"/>
    <w:rsid w:val="002F7740"/>
    <w:rsid w:val="0030176A"/>
    <w:rsid w:val="00307C5B"/>
    <w:rsid w:val="0031186A"/>
    <w:rsid w:val="00312372"/>
    <w:rsid w:val="00313AF9"/>
    <w:rsid w:val="00320AF2"/>
    <w:rsid w:val="00321185"/>
    <w:rsid w:val="0032420E"/>
    <w:rsid w:val="00324A1E"/>
    <w:rsid w:val="00330167"/>
    <w:rsid w:val="0033066A"/>
    <w:rsid w:val="003309C2"/>
    <w:rsid w:val="00332C29"/>
    <w:rsid w:val="0033328B"/>
    <w:rsid w:val="00333BD5"/>
    <w:rsid w:val="0033442E"/>
    <w:rsid w:val="0033738D"/>
    <w:rsid w:val="00337A7C"/>
    <w:rsid w:val="00337F92"/>
    <w:rsid w:val="003414E3"/>
    <w:rsid w:val="003473BA"/>
    <w:rsid w:val="00351097"/>
    <w:rsid w:val="00356571"/>
    <w:rsid w:val="00357880"/>
    <w:rsid w:val="00360EF7"/>
    <w:rsid w:val="00362C19"/>
    <w:rsid w:val="00364039"/>
    <w:rsid w:val="00364B85"/>
    <w:rsid w:val="00365113"/>
    <w:rsid w:val="003658F3"/>
    <w:rsid w:val="0036708D"/>
    <w:rsid w:val="00370C61"/>
    <w:rsid w:val="00374968"/>
    <w:rsid w:val="0037551C"/>
    <w:rsid w:val="00381563"/>
    <w:rsid w:val="00381740"/>
    <w:rsid w:val="00381A86"/>
    <w:rsid w:val="003852FA"/>
    <w:rsid w:val="0038573A"/>
    <w:rsid w:val="00385EDD"/>
    <w:rsid w:val="0038710A"/>
    <w:rsid w:val="00387BDC"/>
    <w:rsid w:val="00387CC7"/>
    <w:rsid w:val="003A3199"/>
    <w:rsid w:val="003A7237"/>
    <w:rsid w:val="003B00FF"/>
    <w:rsid w:val="003B21F9"/>
    <w:rsid w:val="003B2C29"/>
    <w:rsid w:val="003B52EB"/>
    <w:rsid w:val="003B657A"/>
    <w:rsid w:val="003B7D47"/>
    <w:rsid w:val="003C68F4"/>
    <w:rsid w:val="003C7423"/>
    <w:rsid w:val="003C7C8B"/>
    <w:rsid w:val="003D13B9"/>
    <w:rsid w:val="003D2AB3"/>
    <w:rsid w:val="003D2CD0"/>
    <w:rsid w:val="003D5DA6"/>
    <w:rsid w:val="003D7E0D"/>
    <w:rsid w:val="003E0ADA"/>
    <w:rsid w:val="003E7597"/>
    <w:rsid w:val="003F13E8"/>
    <w:rsid w:val="003F1F7E"/>
    <w:rsid w:val="003F544B"/>
    <w:rsid w:val="003F5C25"/>
    <w:rsid w:val="004053F9"/>
    <w:rsid w:val="00405EBC"/>
    <w:rsid w:val="00406011"/>
    <w:rsid w:val="004062E9"/>
    <w:rsid w:val="00406EFF"/>
    <w:rsid w:val="00414E10"/>
    <w:rsid w:val="00415DE4"/>
    <w:rsid w:val="004202B2"/>
    <w:rsid w:val="00420F28"/>
    <w:rsid w:val="00424CF7"/>
    <w:rsid w:val="00426DF8"/>
    <w:rsid w:val="0043216B"/>
    <w:rsid w:val="00434201"/>
    <w:rsid w:val="00434D2F"/>
    <w:rsid w:val="00434F88"/>
    <w:rsid w:val="0043596C"/>
    <w:rsid w:val="00435D86"/>
    <w:rsid w:val="00436E69"/>
    <w:rsid w:val="00437B13"/>
    <w:rsid w:val="0044128F"/>
    <w:rsid w:val="004413B5"/>
    <w:rsid w:val="004437EF"/>
    <w:rsid w:val="00445404"/>
    <w:rsid w:val="004455A6"/>
    <w:rsid w:val="00445D84"/>
    <w:rsid w:val="004465FB"/>
    <w:rsid w:val="004479C8"/>
    <w:rsid w:val="00450DF5"/>
    <w:rsid w:val="00450FEC"/>
    <w:rsid w:val="004515B9"/>
    <w:rsid w:val="004529AB"/>
    <w:rsid w:val="00454A1A"/>
    <w:rsid w:val="00457965"/>
    <w:rsid w:val="00457B59"/>
    <w:rsid w:val="00461933"/>
    <w:rsid w:val="00462A43"/>
    <w:rsid w:val="00463C58"/>
    <w:rsid w:val="004668C8"/>
    <w:rsid w:val="004668F2"/>
    <w:rsid w:val="00470529"/>
    <w:rsid w:val="00470ECF"/>
    <w:rsid w:val="0047429F"/>
    <w:rsid w:val="0047569F"/>
    <w:rsid w:val="004812B6"/>
    <w:rsid w:val="00482D61"/>
    <w:rsid w:val="00483C31"/>
    <w:rsid w:val="004852DC"/>
    <w:rsid w:val="0048655B"/>
    <w:rsid w:val="00487480"/>
    <w:rsid w:val="00487A22"/>
    <w:rsid w:val="00490B78"/>
    <w:rsid w:val="00491105"/>
    <w:rsid w:val="0049197E"/>
    <w:rsid w:val="00492C14"/>
    <w:rsid w:val="00493812"/>
    <w:rsid w:val="00494C90"/>
    <w:rsid w:val="004A32D9"/>
    <w:rsid w:val="004A4DFC"/>
    <w:rsid w:val="004B1FC3"/>
    <w:rsid w:val="004B25C2"/>
    <w:rsid w:val="004B6BEA"/>
    <w:rsid w:val="004C1A5C"/>
    <w:rsid w:val="004C5603"/>
    <w:rsid w:val="004C6366"/>
    <w:rsid w:val="004D2E77"/>
    <w:rsid w:val="004D35ED"/>
    <w:rsid w:val="004D3A69"/>
    <w:rsid w:val="004D6F0F"/>
    <w:rsid w:val="004E0C15"/>
    <w:rsid w:val="004E2893"/>
    <w:rsid w:val="004E4B30"/>
    <w:rsid w:val="004E5E49"/>
    <w:rsid w:val="004E7930"/>
    <w:rsid w:val="004F157B"/>
    <w:rsid w:val="004F221B"/>
    <w:rsid w:val="004F51F2"/>
    <w:rsid w:val="004F655E"/>
    <w:rsid w:val="004F6CB9"/>
    <w:rsid w:val="004F7334"/>
    <w:rsid w:val="004F78D2"/>
    <w:rsid w:val="005015AC"/>
    <w:rsid w:val="00506C59"/>
    <w:rsid w:val="0051150A"/>
    <w:rsid w:val="00511C62"/>
    <w:rsid w:val="00512508"/>
    <w:rsid w:val="00514712"/>
    <w:rsid w:val="0051540B"/>
    <w:rsid w:val="00520F78"/>
    <w:rsid w:val="00524317"/>
    <w:rsid w:val="005246B3"/>
    <w:rsid w:val="0052728F"/>
    <w:rsid w:val="005335A3"/>
    <w:rsid w:val="00534490"/>
    <w:rsid w:val="0053484A"/>
    <w:rsid w:val="00534A9D"/>
    <w:rsid w:val="0053658E"/>
    <w:rsid w:val="00537516"/>
    <w:rsid w:val="00540287"/>
    <w:rsid w:val="0054206A"/>
    <w:rsid w:val="005421CE"/>
    <w:rsid w:val="00542BA7"/>
    <w:rsid w:val="00542C79"/>
    <w:rsid w:val="00543DA4"/>
    <w:rsid w:val="00544AD0"/>
    <w:rsid w:val="0055037D"/>
    <w:rsid w:val="00552485"/>
    <w:rsid w:val="00552D73"/>
    <w:rsid w:val="005537AD"/>
    <w:rsid w:val="005539C5"/>
    <w:rsid w:val="00556995"/>
    <w:rsid w:val="00556C0A"/>
    <w:rsid w:val="00557296"/>
    <w:rsid w:val="005573F3"/>
    <w:rsid w:val="005575BA"/>
    <w:rsid w:val="00564F27"/>
    <w:rsid w:val="005650B6"/>
    <w:rsid w:val="005659EA"/>
    <w:rsid w:val="00581038"/>
    <w:rsid w:val="005823AB"/>
    <w:rsid w:val="00585473"/>
    <w:rsid w:val="00586181"/>
    <w:rsid w:val="00590F17"/>
    <w:rsid w:val="00592A4A"/>
    <w:rsid w:val="0059336A"/>
    <w:rsid w:val="005946D3"/>
    <w:rsid w:val="00597E63"/>
    <w:rsid w:val="005A1094"/>
    <w:rsid w:val="005A20FD"/>
    <w:rsid w:val="005A2B08"/>
    <w:rsid w:val="005A34C1"/>
    <w:rsid w:val="005A453D"/>
    <w:rsid w:val="005B2ABC"/>
    <w:rsid w:val="005B453F"/>
    <w:rsid w:val="005B6D8D"/>
    <w:rsid w:val="005B7B17"/>
    <w:rsid w:val="005C0320"/>
    <w:rsid w:val="005C0B77"/>
    <w:rsid w:val="005D23EB"/>
    <w:rsid w:val="005D28AC"/>
    <w:rsid w:val="005D3453"/>
    <w:rsid w:val="005E2432"/>
    <w:rsid w:val="005E5673"/>
    <w:rsid w:val="005E62BE"/>
    <w:rsid w:val="005E69BE"/>
    <w:rsid w:val="005E6C36"/>
    <w:rsid w:val="005F2026"/>
    <w:rsid w:val="0060009B"/>
    <w:rsid w:val="00600A42"/>
    <w:rsid w:val="00603C91"/>
    <w:rsid w:val="00610F00"/>
    <w:rsid w:val="00610F5F"/>
    <w:rsid w:val="0061241F"/>
    <w:rsid w:val="00615A3B"/>
    <w:rsid w:val="00616764"/>
    <w:rsid w:val="0062004B"/>
    <w:rsid w:val="00620803"/>
    <w:rsid w:val="0062208B"/>
    <w:rsid w:val="00627BB0"/>
    <w:rsid w:val="006307EF"/>
    <w:rsid w:val="006324B8"/>
    <w:rsid w:val="00635B7F"/>
    <w:rsid w:val="006360FF"/>
    <w:rsid w:val="00637F41"/>
    <w:rsid w:val="00641EBC"/>
    <w:rsid w:val="00644164"/>
    <w:rsid w:val="00644CE4"/>
    <w:rsid w:val="006461FE"/>
    <w:rsid w:val="006479DC"/>
    <w:rsid w:val="00650C07"/>
    <w:rsid w:val="00650FDB"/>
    <w:rsid w:val="00652CD1"/>
    <w:rsid w:val="0065364C"/>
    <w:rsid w:val="00656926"/>
    <w:rsid w:val="00656D80"/>
    <w:rsid w:val="00661853"/>
    <w:rsid w:val="00664DDB"/>
    <w:rsid w:val="00664FC1"/>
    <w:rsid w:val="00667D02"/>
    <w:rsid w:val="00675A4D"/>
    <w:rsid w:val="00681A70"/>
    <w:rsid w:val="00681FA6"/>
    <w:rsid w:val="00682041"/>
    <w:rsid w:val="006842A2"/>
    <w:rsid w:val="00687AEC"/>
    <w:rsid w:val="00687FB3"/>
    <w:rsid w:val="00691F45"/>
    <w:rsid w:val="006948C8"/>
    <w:rsid w:val="00697DEE"/>
    <w:rsid w:val="006A0628"/>
    <w:rsid w:val="006A5324"/>
    <w:rsid w:val="006A5CC6"/>
    <w:rsid w:val="006B3104"/>
    <w:rsid w:val="006C1A0A"/>
    <w:rsid w:val="006C2D3C"/>
    <w:rsid w:val="006C5A79"/>
    <w:rsid w:val="006C5B95"/>
    <w:rsid w:val="006D2563"/>
    <w:rsid w:val="006D5072"/>
    <w:rsid w:val="006D7526"/>
    <w:rsid w:val="006D784E"/>
    <w:rsid w:val="006E007A"/>
    <w:rsid w:val="006E031E"/>
    <w:rsid w:val="006E07B1"/>
    <w:rsid w:val="006E1F6D"/>
    <w:rsid w:val="006E4782"/>
    <w:rsid w:val="006E5085"/>
    <w:rsid w:val="006F1358"/>
    <w:rsid w:val="006F2030"/>
    <w:rsid w:val="00701DAD"/>
    <w:rsid w:val="007032BB"/>
    <w:rsid w:val="007039CB"/>
    <w:rsid w:val="007046DF"/>
    <w:rsid w:val="00704F52"/>
    <w:rsid w:val="00705304"/>
    <w:rsid w:val="00705429"/>
    <w:rsid w:val="0070724F"/>
    <w:rsid w:val="00707CE7"/>
    <w:rsid w:val="00711CF0"/>
    <w:rsid w:val="007151A6"/>
    <w:rsid w:val="0071579B"/>
    <w:rsid w:val="0072078C"/>
    <w:rsid w:val="00720C5C"/>
    <w:rsid w:val="00721E3B"/>
    <w:rsid w:val="00722151"/>
    <w:rsid w:val="00723355"/>
    <w:rsid w:val="00726434"/>
    <w:rsid w:val="00726DF5"/>
    <w:rsid w:val="00727289"/>
    <w:rsid w:val="00732C0C"/>
    <w:rsid w:val="00732EE2"/>
    <w:rsid w:val="007357F6"/>
    <w:rsid w:val="00737201"/>
    <w:rsid w:val="00747486"/>
    <w:rsid w:val="0075016A"/>
    <w:rsid w:val="00751312"/>
    <w:rsid w:val="00754238"/>
    <w:rsid w:val="00760429"/>
    <w:rsid w:val="00762F44"/>
    <w:rsid w:val="007677E0"/>
    <w:rsid w:val="00772B89"/>
    <w:rsid w:val="00773A25"/>
    <w:rsid w:val="00780514"/>
    <w:rsid w:val="00790ACB"/>
    <w:rsid w:val="0079131D"/>
    <w:rsid w:val="00792375"/>
    <w:rsid w:val="007A31F5"/>
    <w:rsid w:val="007A3262"/>
    <w:rsid w:val="007A6CC3"/>
    <w:rsid w:val="007A778A"/>
    <w:rsid w:val="007B0888"/>
    <w:rsid w:val="007B0B74"/>
    <w:rsid w:val="007B0C5D"/>
    <w:rsid w:val="007B46C8"/>
    <w:rsid w:val="007B542A"/>
    <w:rsid w:val="007B6268"/>
    <w:rsid w:val="007B7FE9"/>
    <w:rsid w:val="007C118B"/>
    <w:rsid w:val="007C3645"/>
    <w:rsid w:val="007C423B"/>
    <w:rsid w:val="007C5FE0"/>
    <w:rsid w:val="007C73C6"/>
    <w:rsid w:val="007C75ED"/>
    <w:rsid w:val="007D0174"/>
    <w:rsid w:val="007D12DC"/>
    <w:rsid w:val="007D2022"/>
    <w:rsid w:val="007D28A3"/>
    <w:rsid w:val="007D350A"/>
    <w:rsid w:val="007E234F"/>
    <w:rsid w:val="007E5613"/>
    <w:rsid w:val="007E5FF5"/>
    <w:rsid w:val="007E77E1"/>
    <w:rsid w:val="007F281F"/>
    <w:rsid w:val="007F76B9"/>
    <w:rsid w:val="00801A2A"/>
    <w:rsid w:val="00801ACD"/>
    <w:rsid w:val="008038F2"/>
    <w:rsid w:val="00804CC0"/>
    <w:rsid w:val="00805C68"/>
    <w:rsid w:val="00806D5F"/>
    <w:rsid w:val="00810F2E"/>
    <w:rsid w:val="00811611"/>
    <w:rsid w:val="00812E77"/>
    <w:rsid w:val="00813529"/>
    <w:rsid w:val="00816164"/>
    <w:rsid w:val="00816807"/>
    <w:rsid w:val="008178D4"/>
    <w:rsid w:val="0082067C"/>
    <w:rsid w:val="00823782"/>
    <w:rsid w:val="00827004"/>
    <w:rsid w:val="00827C02"/>
    <w:rsid w:val="008327F9"/>
    <w:rsid w:val="00834712"/>
    <w:rsid w:val="00841754"/>
    <w:rsid w:val="0084184D"/>
    <w:rsid w:val="00841F0C"/>
    <w:rsid w:val="00841F31"/>
    <w:rsid w:val="0085062F"/>
    <w:rsid w:val="00860D5C"/>
    <w:rsid w:val="00864CC9"/>
    <w:rsid w:val="0086527B"/>
    <w:rsid w:val="00866A8A"/>
    <w:rsid w:val="008713B6"/>
    <w:rsid w:val="0087502E"/>
    <w:rsid w:val="008756F8"/>
    <w:rsid w:val="00875BA2"/>
    <w:rsid w:val="00881334"/>
    <w:rsid w:val="00881F64"/>
    <w:rsid w:val="0088408D"/>
    <w:rsid w:val="00884711"/>
    <w:rsid w:val="00885F52"/>
    <w:rsid w:val="00890010"/>
    <w:rsid w:val="00890092"/>
    <w:rsid w:val="00890EBF"/>
    <w:rsid w:val="00893491"/>
    <w:rsid w:val="00897293"/>
    <w:rsid w:val="0089752A"/>
    <w:rsid w:val="008A2C95"/>
    <w:rsid w:val="008A3513"/>
    <w:rsid w:val="008A4A87"/>
    <w:rsid w:val="008B0219"/>
    <w:rsid w:val="008B0C52"/>
    <w:rsid w:val="008B2132"/>
    <w:rsid w:val="008B2F7A"/>
    <w:rsid w:val="008B7338"/>
    <w:rsid w:val="008C2740"/>
    <w:rsid w:val="008C4B02"/>
    <w:rsid w:val="008C5478"/>
    <w:rsid w:val="008D0F80"/>
    <w:rsid w:val="008D17BB"/>
    <w:rsid w:val="008D40AF"/>
    <w:rsid w:val="008E073A"/>
    <w:rsid w:val="008E20FF"/>
    <w:rsid w:val="008E2B4C"/>
    <w:rsid w:val="008E384A"/>
    <w:rsid w:val="008E48F3"/>
    <w:rsid w:val="008E6D13"/>
    <w:rsid w:val="008E7752"/>
    <w:rsid w:val="008E78C1"/>
    <w:rsid w:val="009063FE"/>
    <w:rsid w:val="009071A5"/>
    <w:rsid w:val="009102F3"/>
    <w:rsid w:val="0091036C"/>
    <w:rsid w:val="00911793"/>
    <w:rsid w:val="00911FCA"/>
    <w:rsid w:val="009124B8"/>
    <w:rsid w:val="00915B33"/>
    <w:rsid w:val="00917428"/>
    <w:rsid w:val="00920FFC"/>
    <w:rsid w:val="0093228E"/>
    <w:rsid w:val="00937CE1"/>
    <w:rsid w:val="00942D88"/>
    <w:rsid w:val="009455EF"/>
    <w:rsid w:val="00951C87"/>
    <w:rsid w:val="009528C7"/>
    <w:rsid w:val="00954A89"/>
    <w:rsid w:val="00954C40"/>
    <w:rsid w:val="00956550"/>
    <w:rsid w:val="009600B7"/>
    <w:rsid w:val="009626C7"/>
    <w:rsid w:val="009629CD"/>
    <w:rsid w:val="009641EC"/>
    <w:rsid w:val="00965BAE"/>
    <w:rsid w:val="00966B09"/>
    <w:rsid w:val="00966B42"/>
    <w:rsid w:val="00966B74"/>
    <w:rsid w:val="00966F87"/>
    <w:rsid w:val="00971C48"/>
    <w:rsid w:val="009747EC"/>
    <w:rsid w:val="00974A28"/>
    <w:rsid w:val="00983A78"/>
    <w:rsid w:val="00985238"/>
    <w:rsid w:val="00985EED"/>
    <w:rsid w:val="00987E01"/>
    <w:rsid w:val="00990D23"/>
    <w:rsid w:val="0099321A"/>
    <w:rsid w:val="00994CF9"/>
    <w:rsid w:val="00997C7C"/>
    <w:rsid w:val="009A1133"/>
    <w:rsid w:val="009A3F16"/>
    <w:rsid w:val="009A5D8F"/>
    <w:rsid w:val="009B17FE"/>
    <w:rsid w:val="009B2C69"/>
    <w:rsid w:val="009B3070"/>
    <w:rsid w:val="009B38C9"/>
    <w:rsid w:val="009B4ABD"/>
    <w:rsid w:val="009B5719"/>
    <w:rsid w:val="009B6FF4"/>
    <w:rsid w:val="009C0C2B"/>
    <w:rsid w:val="009C2824"/>
    <w:rsid w:val="009C2B17"/>
    <w:rsid w:val="009C44D0"/>
    <w:rsid w:val="009D350D"/>
    <w:rsid w:val="009D3D28"/>
    <w:rsid w:val="009D6622"/>
    <w:rsid w:val="009D68CA"/>
    <w:rsid w:val="009D7C80"/>
    <w:rsid w:val="009E113B"/>
    <w:rsid w:val="009E19F9"/>
    <w:rsid w:val="009E3B0C"/>
    <w:rsid w:val="009E414F"/>
    <w:rsid w:val="009E52A6"/>
    <w:rsid w:val="009E7EF3"/>
    <w:rsid w:val="009F136E"/>
    <w:rsid w:val="009F3520"/>
    <w:rsid w:val="009F6C4C"/>
    <w:rsid w:val="00A00307"/>
    <w:rsid w:val="00A059AF"/>
    <w:rsid w:val="00A063C1"/>
    <w:rsid w:val="00A0672D"/>
    <w:rsid w:val="00A12B97"/>
    <w:rsid w:val="00A13105"/>
    <w:rsid w:val="00A174DD"/>
    <w:rsid w:val="00A21510"/>
    <w:rsid w:val="00A21576"/>
    <w:rsid w:val="00A25504"/>
    <w:rsid w:val="00A32054"/>
    <w:rsid w:val="00A361D4"/>
    <w:rsid w:val="00A40026"/>
    <w:rsid w:val="00A402AC"/>
    <w:rsid w:val="00A4121F"/>
    <w:rsid w:val="00A41B13"/>
    <w:rsid w:val="00A4239D"/>
    <w:rsid w:val="00A431B0"/>
    <w:rsid w:val="00A46C38"/>
    <w:rsid w:val="00A508C5"/>
    <w:rsid w:val="00A51193"/>
    <w:rsid w:val="00A513BE"/>
    <w:rsid w:val="00A53279"/>
    <w:rsid w:val="00A53F9B"/>
    <w:rsid w:val="00A551F2"/>
    <w:rsid w:val="00A60036"/>
    <w:rsid w:val="00A639AE"/>
    <w:rsid w:val="00A66EF9"/>
    <w:rsid w:val="00A753FF"/>
    <w:rsid w:val="00A76B8A"/>
    <w:rsid w:val="00A83366"/>
    <w:rsid w:val="00A83CD2"/>
    <w:rsid w:val="00A901E3"/>
    <w:rsid w:val="00A93528"/>
    <w:rsid w:val="00A969D3"/>
    <w:rsid w:val="00AA4353"/>
    <w:rsid w:val="00AA44BD"/>
    <w:rsid w:val="00AA46AC"/>
    <w:rsid w:val="00AA7D5A"/>
    <w:rsid w:val="00AB1674"/>
    <w:rsid w:val="00AB258A"/>
    <w:rsid w:val="00AB4D71"/>
    <w:rsid w:val="00AB61AA"/>
    <w:rsid w:val="00AB730F"/>
    <w:rsid w:val="00AC5A12"/>
    <w:rsid w:val="00AD2C3A"/>
    <w:rsid w:val="00AD3EEA"/>
    <w:rsid w:val="00AD4F3E"/>
    <w:rsid w:val="00AD67D9"/>
    <w:rsid w:val="00AD7A52"/>
    <w:rsid w:val="00AD7E52"/>
    <w:rsid w:val="00AE3EB7"/>
    <w:rsid w:val="00AE76EA"/>
    <w:rsid w:val="00AF79EF"/>
    <w:rsid w:val="00AF7B00"/>
    <w:rsid w:val="00B03968"/>
    <w:rsid w:val="00B10A3D"/>
    <w:rsid w:val="00B11EC3"/>
    <w:rsid w:val="00B13EB0"/>
    <w:rsid w:val="00B15848"/>
    <w:rsid w:val="00B21BB7"/>
    <w:rsid w:val="00B22177"/>
    <w:rsid w:val="00B244AB"/>
    <w:rsid w:val="00B257F9"/>
    <w:rsid w:val="00B26035"/>
    <w:rsid w:val="00B33C0C"/>
    <w:rsid w:val="00B33E82"/>
    <w:rsid w:val="00B3484D"/>
    <w:rsid w:val="00B34983"/>
    <w:rsid w:val="00B36F01"/>
    <w:rsid w:val="00B37103"/>
    <w:rsid w:val="00B40C9C"/>
    <w:rsid w:val="00B42C84"/>
    <w:rsid w:val="00B44341"/>
    <w:rsid w:val="00B47F1C"/>
    <w:rsid w:val="00B47FB8"/>
    <w:rsid w:val="00B51FBC"/>
    <w:rsid w:val="00B5207F"/>
    <w:rsid w:val="00B56983"/>
    <w:rsid w:val="00B655E0"/>
    <w:rsid w:val="00B65C20"/>
    <w:rsid w:val="00B65E30"/>
    <w:rsid w:val="00B664E9"/>
    <w:rsid w:val="00B667DE"/>
    <w:rsid w:val="00B70392"/>
    <w:rsid w:val="00B722FD"/>
    <w:rsid w:val="00B73F84"/>
    <w:rsid w:val="00B742D8"/>
    <w:rsid w:val="00B8023A"/>
    <w:rsid w:val="00B82341"/>
    <w:rsid w:val="00B82D09"/>
    <w:rsid w:val="00B83DC0"/>
    <w:rsid w:val="00B866E5"/>
    <w:rsid w:val="00B90075"/>
    <w:rsid w:val="00B9372B"/>
    <w:rsid w:val="00BA1C9A"/>
    <w:rsid w:val="00BA265D"/>
    <w:rsid w:val="00BA4E1B"/>
    <w:rsid w:val="00BA67A9"/>
    <w:rsid w:val="00BA7E01"/>
    <w:rsid w:val="00BB1328"/>
    <w:rsid w:val="00BB51B6"/>
    <w:rsid w:val="00BB54C5"/>
    <w:rsid w:val="00BC07D8"/>
    <w:rsid w:val="00BC1B2B"/>
    <w:rsid w:val="00BC3356"/>
    <w:rsid w:val="00BC701C"/>
    <w:rsid w:val="00BD2A19"/>
    <w:rsid w:val="00BD2DCC"/>
    <w:rsid w:val="00BD5CC5"/>
    <w:rsid w:val="00BE0844"/>
    <w:rsid w:val="00BE1E29"/>
    <w:rsid w:val="00BE2B10"/>
    <w:rsid w:val="00BE2E71"/>
    <w:rsid w:val="00BE3A5E"/>
    <w:rsid w:val="00BE5A70"/>
    <w:rsid w:val="00BE7D21"/>
    <w:rsid w:val="00BF3F6C"/>
    <w:rsid w:val="00BF5B6B"/>
    <w:rsid w:val="00BF7D51"/>
    <w:rsid w:val="00C012B7"/>
    <w:rsid w:val="00C03604"/>
    <w:rsid w:val="00C05400"/>
    <w:rsid w:val="00C05C51"/>
    <w:rsid w:val="00C066D4"/>
    <w:rsid w:val="00C139CE"/>
    <w:rsid w:val="00C162A9"/>
    <w:rsid w:val="00C20980"/>
    <w:rsid w:val="00C20BEF"/>
    <w:rsid w:val="00C20DA2"/>
    <w:rsid w:val="00C2699E"/>
    <w:rsid w:val="00C33DBE"/>
    <w:rsid w:val="00C34FBC"/>
    <w:rsid w:val="00C35770"/>
    <w:rsid w:val="00C36F8F"/>
    <w:rsid w:val="00C40043"/>
    <w:rsid w:val="00C410C8"/>
    <w:rsid w:val="00C41191"/>
    <w:rsid w:val="00C41F11"/>
    <w:rsid w:val="00C44147"/>
    <w:rsid w:val="00C50B17"/>
    <w:rsid w:val="00C519F2"/>
    <w:rsid w:val="00C51E17"/>
    <w:rsid w:val="00C53879"/>
    <w:rsid w:val="00C54BB1"/>
    <w:rsid w:val="00C553AF"/>
    <w:rsid w:val="00C6076D"/>
    <w:rsid w:val="00C60D79"/>
    <w:rsid w:val="00C64AE7"/>
    <w:rsid w:val="00C730D6"/>
    <w:rsid w:val="00C8208A"/>
    <w:rsid w:val="00C8256A"/>
    <w:rsid w:val="00C861F4"/>
    <w:rsid w:val="00C87455"/>
    <w:rsid w:val="00C8762C"/>
    <w:rsid w:val="00C949F3"/>
    <w:rsid w:val="00C9793E"/>
    <w:rsid w:val="00CA2C0D"/>
    <w:rsid w:val="00CA37F4"/>
    <w:rsid w:val="00CA5D5B"/>
    <w:rsid w:val="00CB10D6"/>
    <w:rsid w:val="00CB2387"/>
    <w:rsid w:val="00CC0B5F"/>
    <w:rsid w:val="00CC27B9"/>
    <w:rsid w:val="00CC4097"/>
    <w:rsid w:val="00CC48C6"/>
    <w:rsid w:val="00CD179A"/>
    <w:rsid w:val="00CD1FCD"/>
    <w:rsid w:val="00CD2E9A"/>
    <w:rsid w:val="00CD5601"/>
    <w:rsid w:val="00CD5766"/>
    <w:rsid w:val="00CD5C21"/>
    <w:rsid w:val="00CD7708"/>
    <w:rsid w:val="00CE0B4C"/>
    <w:rsid w:val="00CE179F"/>
    <w:rsid w:val="00CE7CF4"/>
    <w:rsid w:val="00CF1B88"/>
    <w:rsid w:val="00CF33DB"/>
    <w:rsid w:val="00D03762"/>
    <w:rsid w:val="00D03D65"/>
    <w:rsid w:val="00D04E37"/>
    <w:rsid w:val="00D061D9"/>
    <w:rsid w:val="00D06245"/>
    <w:rsid w:val="00D06808"/>
    <w:rsid w:val="00D11F70"/>
    <w:rsid w:val="00D13BE2"/>
    <w:rsid w:val="00D164CD"/>
    <w:rsid w:val="00D17686"/>
    <w:rsid w:val="00D17B71"/>
    <w:rsid w:val="00D2002B"/>
    <w:rsid w:val="00D215FB"/>
    <w:rsid w:val="00D2346E"/>
    <w:rsid w:val="00D25188"/>
    <w:rsid w:val="00D269FA"/>
    <w:rsid w:val="00D27428"/>
    <w:rsid w:val="00D3573B"/>
    <w:rsid w:val="00D40848"/>
    <w:rsid w:val="00D4105A"/>
    <w:rsid w:val="00D43AE5"/>
    <w:rsid w:val="00D452F6"/>
    <w:rsid w:val="00D46304"/>
    <w:rsid w:val="00D510DB"/>
    <w:rsid w:val="00D51ECC"/>
    <w:rsid w:val="00D527DA"/>
    <w:rsid w:val="00D61A48"/>
    <w:rsid w:val="00D64074"/>
    <w:rsid w:val="00D65194"/>
    <w:rsid w:val="00D73363"/>
    <w:rsid w:val="00D74BC4"/>
    <w:rsid w:val="00D753CC"/>
    <w:rsid w:val="00D77E23"/>
    <w:rsid w:val="00D82DC9"/>
    <w:rsid w:val="00D84FAF"/>
    <w:rsid w:val="00D85ED1"/>
    <w:rsid w:val="00D86CAA"/>
    <w:rsid w:val="00D871BD"/>
    <w:rsid w:val="00D87BA6"/>
    <w:rsid w:val="00D90A49"/>
    <w:rsid w:val="00D95CB0"/>
    <w:rsid w:val="00D97867"/>
    <w:rsid w:val="00DA1E68"/>
    <w:rsid w:val="00DA3AC1"/>
    <w:rsid w:val="00DA7634"/>
    <w:rsid w:val="00DA7D1F"/>
    <w:rsid w:val="00DB5AB1"/>
    <w:rsid w:val="00DB63A1"/>
    <w:rsid w:val="00DB796F"/>
    <w:rsid w:val="00DC1E8E"/>
    <w:rsid w:val="00DC2508"/>
    <w:rsid w:val="00DC2F17"/>
    <w:rsid w:val="00DC5E36"/>
    <w:rsid w:val="00DC7DE1"/>
    <w:rsid w:val="00DD550D"/>
    <w:rsid w:val="00DD6164"/>
    <w:rsid w:val="00DD6790"/>
    <w:rsid w:val="00DD6E67"/>
    <w:rsid w:val="00DD7A82"/>
    <w:rsid w:val="00DE05F9"/>
    <w:rsid w:val="00DE35CC"/>
    <w:rsid w:val="00DE4203"/>
    <w:rsid w:val="00DE7085"/>
    <w:rsid w:val="00DE7C15"/>
    <w:rsid w:val="00DF0FF7"/>
    <w:rsid w:val="00DF29E4"/>
    <w:rsid w:val="00DF42EC"/>
    <w:rsid w:val="00DF4451"/>
    <w:rsid w:val="00DF49E4"/>
    <w:rsid w:val="00DF6199"/>
    <w:rsid w:val="00DF65D0"/>
    <w:rsid w:val="00DF6C37"/>
    <w:rsid w:val="00DF717E"/>
    <w:rsid w:val="00E00C63"/>
    <w:rsid w:val="00E03034"/>
    <w:rsid w:val="00E03B35"/>
    <w:rsid w:val="00E05640"/>
    <w:rsid w:val="00E057F3"/>
    <w:rsid w:val="00E1206C"/>
    <w:rsid w:val="00E13385"/>
    <w:rsid w:val="00E2037E"/>
    <w:rsid w:val="00E2242E"/>
    <w:rsid w:val="00E24EF6"/>
    <w:rsid w:val="00E262C3"/>
    <w:rsid w:val="00E30003"/>
    <w:rsid w:val="00E37B80"/>
    <w:rsid w:val="00E42A22"/>
    <w:rsid w:val="00E430AF"/>
    <w:rsid w:val="00E4470F"/>
    <w:rsid w:val="00E529EE"/>
    <w:rsid w:val="00E54C65"/>
    <w:rsid w:val="00E617CC"/>
    <w:rsid w:val="00E62FA4"/>
    <w:rsid w:val="00E65C5C"/>
    <w:rsid w:val="00E65C97"/>
    <w:rsid w:val="00E73099"/>
    <w:rsid w:val="00E734BB"/>
    <w:rsid w:val="00E80345"/>
    <w:rsid w:val="00E811AF"/>
    <w:rsid w:val="00E81ABD"/>
    <w:rsid w:val="00E82849"/>
    <w:rsid w:val="00E84131"/>
    <w:rsid w:val="00E86988"/>
    <w:rsid w:val="00E91ACF"/>
    <w:rsid w:val="00E9424A"/>
    <w:rsid w:val="00EA0399"/>
    <w:rsid w:val="00EA50C5"/>
    <w:rsid w:val="00EA5F54"/>
    <w:rsid w:val="00EA7384"/>
    <w:rsid w:val="00EB0CF9"/>
    <w:rsid w:val="00EB1597"/>
    <w:rsid w:val="00EB3353"/>
    <w:rsid w:val="00EB42B7"/>
    <w:rsid w:val="00EB5BB4"/>
    <w:rsid w:val="00EB6885"/>
    <w:rsid w:val="00EB7E78"/>
    <w:rsid w:val="00EC0964"/>
    <w:rsid w:val="00EC1588"/>
    <w:rsid w:val="00EC2489"/>
    <w:rsid w:val="00EC29CF"/>
    <w:rsid w:val="00EC626A"/>
    <w:rsid w:val="00EC7901"/>
    <w:rsid w:val="00ED1A73"/>
    <w:rsid w:val="00ED1E9A"/>
    <w:rsid w:val="00ED2558"/>
    <w:rsid w:val="00ED3A44"/>
    <w:rsid w:val="00ED4E68"/>
    <w:rsid w:val="00ED674E"/>
    <w:rsid w:val="00ED6BA5"/>
    <w:rsid w:val="00ED7D13"/>
    <w:rsid w:val="00EE1222"/>
    <w:rsid w:val="00EE1AD8"/>
    <w:rsid w:val="00EE27B5"/>
    <w:rsid w:val="00EE322F"/>
    <w:rsid w:val="00EE6F64"/>
    <w:rsid w:val="00EE733F"/>
    <w:rsid w:val="00EF1225"/>
    <w:rsid w:val="00EF1235"/>
    <w:rsid w:val="00EF15C9"/>
    <w:rsid w:val="00EF1C64"/>
    <w:rsid w:val="00F00324"/>
    <w:rsid w:val="00F03B15"/>
    <w:rsid w:val="00F109BF"/>
    <w:rsid w:val="00F12F78"/>
    <w:rsid w:val="00F140F8"/>
    <w:rsid w:val="00F177AB"/>
    <w:rsid w:val="00F2261A"/>
    <w:rsid w:val="00F30050"/>
    <w:rsid w:val="00F31AF9"/>
    <w:rsid w:val="00F31CB4"/>
    <w:rsid w:val="00F323D9"/>
    <w:rsid w:val="00F3463F"/>
    <w:rsid w:val="00F361C1"/>
    <w:rsid w:val="00F37B85"/>
    <w:rsid w:val="00F4444D"/>
    <w:rsid w:val="00F44524"/>
    <w:rsid w:val="00F45212"/>
    <w:rsid w:val="00F515B9"/>
    <w:rsid w:val="00F56AEA"/>
    <w:rsid w:val="00F6255F"/>
    <w:rsid w:val="00F650B5"/>
    <w:rsid w:val="00F65996"/>
    <w:rsid w:val="00F678F3"/>
    <w:rsid w:val="00F67C59"/>
    <w:rsid w:val="00F70625"/>
    <w:rsid w:val="00F7159A"/>
    <w:rsid w:val="00F7180F"/>
    <w:rsid w:val="00F7198E"/>
    <w:rsid w:val="00F73EF8"/>
    <w:rsid w:val="00F7591A"/>
    <w:rsid w:val="00F7774E"/>
    <w:rsid w:val="00F80C5A"/>
    <w:rsid w:val="00F91C99"/>
    <w:rsid w:val="00F938D1"/>
    <w:rsid w:val="00F94DBC"/>
    <w:rsid w:val="00FA0799"/>
    <w:rsid w:val="00FA5DC9"/>
    <w:rsid w:val="00FA7D98"/>
    <w:rsid w:val="00FB0AD8"/>
    <w:rsid w:val="00FD76D8"/>
    <w:rsid w:val="00FD7CB3"/>
    <w:rsid w:val="00FE0E73"/>
    <w:rsid w:val="00FE1846"/>
    <w:rsid w:val="00FE2755"/>
    <w:rsid w:val="00FE4643"/>
    <w:rsid w:val="00FF20CE"/>
    <w:rsid w:val="00FF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cs="Arial"/>
      <w:color w:val="000000"/>
      <w:sz w:val="18"/>
      <w:szCs w:val="18"/>
      <w:lang w:val="en-GB"/>
    </w:rPr>
  </w:style>
  <w:style w:type="paragraph" w:styleId="Heading3">
    <w:name w:val="heading 3"/>
    <w:basedOn w:val="Normal"/>
    <w:next w:val="Normal"/>
    <w:qFormat/>
    <w:pPr>
      <w:keepNext/>
      <w:jc w:val="center"/>
      <w:outlineLvl w:val="2"/>
    </w:pPr>
    <w:rPr>
      <w:rFonts w:cs="Times New Roman"/>
      <w:b/>
      <w:color w:val="auto"/>
      <w:sz w:val="24"/>
      <w:szCs w:val="20"/>
      <w:lang w:val="en-US"/>
    </w:rPr>
  </w:style>
  <w:style w:type="paragraph" w:styleId="Heading5">
    <w:name w:val="heading 5"/>
    <w:basedOn w:val="Normal"/>
    <w:next w:val="Normal"/>
    <w:qFormat/>
    <w:pPr>
      <w:keepNext/>
      <w:jc w:val="both"/>
      <w:outlineLvl w:val="4"/>
    </w:pPr>
    <w:rPr>
      <w:rFonts w:cs="Times New Roman"/>
      <w:b/>
      <w:color w:val="auto"/>
      <w:sz w:val="24"/>
      <w:szCs w:val="20"/>
      <w:lang w:val="en-US"/>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paragraph" w:styleId="NormalWeb">
    <w:name w:val="Normal (Web)"/>
    <w:basedOn w:val="Normal"/>
    <w:pPr>
      <w:spacing w:before="100" w:after="100"/>
    </w:pPr>
    <w:rPr>
      <w:rFonts w:ascii="Arial Unicode MS" w:hAnsi="Arial Unicode MS" w:cs="Times New Roman"/>
      <w:color w:val="auto"/>
      <w:sz w:val="24"/>
      <w:szCs w:val="20"/>
      <w:lang w:val="en-US"/>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Pr>
      <w:rFonts w:cs="Times New Roman"/>
      <w:color w:val="auto"/>
      <w:sz w:val="24"/>
      <w:szCs w:val="20"/>
      <w:lang w:val="en-US"/>
    </w:rPr>
  </w:style>
  <w:style w:type="character" w:styleId="Hyperlink">
    <w:name w:val="Hyperlink"/>
    <w:rPr>
      <w:color w:val="0000FF"/>
      <w:u w:val="single"/>
    </w:rPr>
  </w:style>
  <w:style w:type="paragraph" w:customStyle="1" w:styleId="CVheadings">
    <w:name w:val="CV headings"/>
    <w:basedOn w:val="Normal"/>
    <w:pPr>
      <w:suppressAutoHyphens/>
      <w:autoSpaceDE w:val="0"/>
      <w:ind w:left="720"/>
      <w:jc w:val="both"/>
    </w:pPr>
    <w:rPr>
      <w:rFonts w:ascii="Times New Roman" w:hAnsi="Times New Roman" w:cs="Times New Roman"/>
      <w:i/>
      <w:color w:val="auto"/>
      <w:sz w:val="24"/>
      <w:szCs w:val="24"/>
      <w:lang w:eastAsia="ar-SA"/>
    </w:rPr>
  </w:style>
  <w:style w:type="character" w:customStyle="1" w:styleId="apple-style-span">
    <w:name w:val="apple-style-spa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0</TotalTime>
  <Pages>3</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Indrani Das</vt:lpstr>
    </vt:vector>
  </TitlesOfParts>
  <Company/>
  <LinksUpToDate>false</LinksUpToDate>
  <CharactersWithSpaces>8281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Indrani Das</dc:title>
  <dc:subject/>
  <dc:creator>naukri.com</dc:creator>
  <cp:keywords/>
  <cp:lastModifiedBy>Manish Sharma</cp:lastModifiedBy>
  <cp:revision>2</cp:revision>
  <dcterms:created xsi:type="dcterms:W3CDTF">2018-11-15T06:55:00Z</dcterms:created>
  <dcterms:modified xsi:type="dcterms:W3CDTF">2018-11-15T06:55:00Z</dcterms:modified>
</cp:coreProperties>
</file>