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CD" w:rsidRDefault="00E24487">
      <w:pPr>
        <w:pStyle w:val="ContactInfo"/>
      </w:pPr>
      <w:bookmarkStart w:id="0" w:name="_GoBack"/>
      <w:bookmarkEnd w:id="0"/>
      <w:r>
        <w:t>1024, New Gurnam Nagar</w:t>
      </w:r>
    </w:p>
    <w:p w:rsidR="00094CCD" w:rsidRDefault="00E24487">
      <w:pPr>
        <w:pStyle w:val="ContactInfo"/>
      </w:pPr>
      <w:r>
        <w:t>Sultanwind Road, Amritsar, 143001</w:t>
      </w:r>
    </w:p>
    <w:p w:rsidR="00094CCD" w:rsidRDefault="00E24487">
      <w:pPr>
        <w:pStyle w:val="ContactInfo"/>
      </w:pPr>
      <w:r>
        <w:t>+91 9041178185</w:t>
      </w:r>
      <w:r w:rsidR="003513F6">
        <w:t xml:space="preserve"> </w:t>
      </w:r>
    </w:p>
    <w:p w:rsidR="00E24487" w:rsidRPr="00E24487" w:rsidRDefault="00E24487" w:rsidP="00E24487">
      <w:pPr>
        <w:pStyle w:val="ContactInfo"/>
        <w:rPr>
          <w:rStyle w:val="Emphasis"/>
          <w:rFonts w:ascii="Arial" w:hAnsi="Arial" w:cs="Arial"/>
          <w:color w:val="444444"/>
        </w:rPr>
      </w:pPr>
      <w:r w:rsidRPr="00E24487">
        <w:rPr>
          <w:rFonts w:ascii="Arial" w:hAnsi="Arial" w:cs="Arial"/>
          <w:color w:val="444444"/>
        </w:rPr>
        <w:t>sandeepsonika@gmail.com</w:t>
      </w:r>
    </w:p>
    <w:p w:rsidR="00094CCD" w:rsidRDefault="00E24487">
      <w:pPr>
        <w:pStyle w:val="Name"/>
      </w:pPr>
      <w:r>
        <w:rPr>
          <w:lang w:val="en-GB"/>
        </w:rPr>
        <w:t>Sandeep Kaur</w:t>
      </w:r>
    </w:p>
    <w:tbl>
      <w:tblPr>
        <w:tblW w:w="5000" w:type="pct"/>
        <w:tblBorders>
          <w:insideH w:val="single" w:sz="4" w:space="0" w:color="418AB3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6714C1" w:rsidRPr="00DC10CF" w:rsidTr="00DC10CF">
        <w:tc>
          <w:tcPr>
            <w:tcW w:w="1778" w:type="dxa"/>
            <w:shd w:val="clear" w:color="auto" w:fill="auto"/>
          </w:tcPr>
          <w:p w:rsidR="006714C1" w:rsidRPr="00DC10CF" w:rsidRDefault="006714C1" w:rsidP="006617F6">
            <w:pPr>
              <w:pStyle w:val="Heading1"/>
            </w:pPr>
            <w:r w:rsidRPr="00DC10CF">
              <w:t>Keywords</w:t>
            </w:r>
          </w:p>
        </w:tc>
        <w:tc>
          <w:tcPr>
            <w:tcW w:w="472" w:type="dxa"/>
            <w:shd w:val="clear" w:color="auto" w:fill="auto"/>
          </w:tcPr>
          <w:p w:rsidR="006714C1" w:rsidRPr="00DC10CF" w:rsidRDefault="006714C1" w:rsidP="006617F6"/>
        </w:tc>
        <w:tc>
          <w:tcPr>
            <w:tcW w:w="7830" w:type="dxa"/>
            <w:shd w:val="clear" w:color="auto" w:fill="auto"/>
          </w:tcPr>
          <w:p w:rsidR="006714C1" w:rsidRPr="00DC10CF" w:rsidRDefault="006714C1" w:rsidP="006617F6">
            <w:pPr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</w:pPr>
            <w:r w:rsidRPr="00DC10CF">
              <w:rPr>
                <w:lang w:val="en-GB"/>
              </w:rPr>
              <w:t xml:space="preserve">PHP/Web Developer, 3 </w:t>
            </w:r>
            <w:r w:rsidR="00DD1B0D" w:rsidRPr="00DC10CF">
              <w:rPr>
                <w:lang w:val="en-GB"/>
              </w:rPr>
              <w:t>Years’ Experience</w:t>
            </w:r>
            <w:r w:rsidRPr="00DC10CF">
              <w:rPr>
                <w:lang w:val="en-GB"/>
              </w:rPr>
              <w:t>, Chandigarh</w:t>
            </w:r>
          </w:p>
        </w:tc>
      </w:tr>
      <w:tr w:rsidR="00094CCD" w:rsidRPr="00DC10CF" w:rsidTr="00DC10CF">
        <w:tc>
          <w:tcPr>
            <w:tcW w:w="1778" w:type="dxa"/>
            <w:shd w:val="clear" w:color="auto" w:fill="auto"/>
          </w:tcPr>
          <w:p w:rsidR="00094CCD" w:rsidRPr="00DC10CF" w:rsidRDefault="003513F6">
            <w:pPr>
              <w:pStyle w:val="Heading1"/>
            </w:pPr>
            <w:r w:rsidRPr="00DC10CF">
              <w:t>Objective</w:t>
            </w:r>
          </w:p>
        </w:tc>
        <w:tc>
          <w:tcPr>
            <w:tcW w:w="472" w:type="dxa"/>
            <w:shd w:val="clear" w:color="auto" w:fill="auto"/>
          </w:tcPr>
          <w:p w:rsidR="00094CCD" w:rsidRPr="00DC10CF" w:rsidRDefault="00094CCD"/>
        </w:tc>
        <w:tc>
          <w:tcPr>
            <w:tcW w:w="7830" w:type="dxa"/>
            <w:shd w:val="clear" w:color="auto" w:fill="auto"/>
          </w:tcPr>
          <w:p w:rsidR="00E24487" w:rsidRPr="00DC10CF" w:rsidRDefault="00E24487">
            <w:pPr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</w:pPr>
            <w:r w:rsidRPr="00DC10CF"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  <w:t xml:space="preserve">I am looking for a job in a reputed company in Chandigarh. I am interested in working as a web applications developer on important projects. </w:t>
            </w:r>
          </w:p>
          <w:p w:rsidR="00094CCD" w:rsidRPr="00DC10CF" w:rsidRDefault="00E24487">
            <w:pPr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</w:pPr>
            <w:r w:rsidRPr="00DC10CF"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  <w:t>I am a hardworking, target oriented women interested in developing my career. I can assign work, follow up to get issues fixed on a timeline and work well in teams.</w:t>
            </w:r>
            <w:r w:rsidRPr="00DC10CF"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  <w:br/>
            </w:r>
            <w:r w:rsidRPr="00DC10CF"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  <w:br/>
              <w:t>I have experience in responding by email to clients, interacting with them, resolving bugs and issues, educating them on use of difficult functionality etc.</w:t>
            </w:r>
          </w:p>
        </w:tc>
      </w:tr>
      <w:tr w:rsidR="006714C1" w:rsidRPr="00DC10CF" w:rsidTr="00DC10CF">
        <w:tc>
          <w:tcPr>
            <w:tcW w:w="1778" w:type="dxa"/>
            <w:shd w:val="clear" w:color="auto" w:fill="auto"/>
          </w:tcPr>
          <w:p w:rsidR="006714C1" w:rsidRPr="00DC10CF" w:rsidRDefault="006714C1" w:rsidP="006617F6">
            <w:pPr>
              <w:pStyle w:val="Heading1"/>
            </w:pPr>
            <w:r w:rsidRPr="00DC10CF">
              <w:t>Personal</w:t>
            </w:r>
          </w:p>
        </w:tc>
        <w:tc>
          <w:tcPr>
            <w:tcW w:w="472" w:type="dxa"/>
            <w:shd w:val="clear" w:color="auto" w:fill="auto"/>
          </w:tcPr>
          <w:p w:rsidR="006714C1" w:rsidRPr="00DC10CF" w:rsidRDefault="006714C1" w:rsidP="006617F6"/>
        </w:tc>
        <w:tc>
          <w:tcPr>
            <w:tcW w:w="7830" w:type="dxa"/>
            <w:shd w:val="clear" w:color="auto" w:fill="auto"/>
          </w:tcPr>
          <w:p w:rsidR="006714C1" w:rsidRPr="00DC10CF" w:rsidRDefault="006714C1" w:rsidP="006617F6">
            <w:pPr>
              <w:rPr>
                <w:lang w:val="en-GB"/>
              </w:rPr>
            </w:pPr>
            <w:r w:rsidRPr="00DC10CF">
              <w:rPr>
                <w:lang w:val="en-GB"/>
              </w:rPr>
              <w:t>Date of birth: Dec 20, 1988</w:t>
            </w:r>
          </w:p>
          <w:p w:rsidR="006714C1" w:rsidRPr="00DC10CF" w:rsidRDefault="006714C1" w:rsidP="006617F6">
            <w:pPr>
              <w:rPr>
                <w:lang w:val="en-GB"/>
              </w:rPr>
            </w:pPr>
            <w:r w:rsidRPr="00DC10CF">
              <w:rPr>
                <w:lang w:val="en-GB"/>
              </w:rPr>
              <w:t>Preferred location: Chandigarh</w:t>
            </w:r>
          </w:p>
          <w:p w:rsidR="006714C1" w:rsidRPr="00DC10CF" w:rsidRDefault="006714C1" w:rsidP="006617F6">
            <w:pPr>
              <w:rPr>
                <w:lang w:val="en-GB"/>
              </w:rPr>
            </w:pPr>
            <w:r w:rsidRPr="00DC10CF">
              <w:rPr>
                <w:lang w:val="en-GB"/>
              </w:rPr>
              <w:t>Gender: Female</w:t>
            </w:r>
          </w:p>
          <w:p w:rsidR="006714C1" w:rsidRPr="00DC10CF" w:rsidRDefault="006714C1" w:rsidP="006714C1">
            <w:pPr>
              <w:rPr>
                <w:rFonts w:ascii="Arial" w:hAnsi="Arial" w:cs="Arial"/>
                <w:color w:val="444444"/>
                <w:kern w:val="0"/>
                <w:sz w:val="18"/>
                <w:szCs w:val="18"/>
                <w:lang w:val="en-GB" w:eastAsia="en-GB"/>
              </w:rPr>
            </w:pPr>
            <w:r w:rsidRPr="00DC10CF">
              <w:rPr>
                <w:lang w:val="en-GB"/>
              </w:rPr>
              <w:t>Marital Status: Single</w:t>
            </w:r>
          </w:p>
        </w:tc>
      </w:tr>
      <w:tr w:rsidR="00094CCD" w:rsidRPr="00DC10CF" w:rsidTr="00DC10CF">
        <w:tc>
          <w:tcPr>
            <w:tcW w:w="1778" w:type="dxa"/>
            <w:shd w:val="clear" w:color="auto" w:fill="auto"/>
          </w:tcPr>
          <w:p w:rsidR="00094CCD" w:rsidRPr="00DC10CF" w:rsidRDefault="003513F6" w:rsidP="0024667B">
            <w:pPr>
              <w:pStyle w:val="Heading1"/>
            </w:pPr>
            <w:r w:rsidRPr="00DC10CF">
              <w:t xml:space="preserve">Professional </w:t>
            </w:r>
            <w:r w:rsidR="0024667B" w:rsidRPr="00DC10CF">
              <w:t>Projects</w:t>
            </w:r>
          </w:p>
        </w:tc>
        <w:tc>
          <w:tcPr>
            <w:tcW w:w="472" w:type="dxa"/>
            <w:shd w:val="clear" w:color="auto" w:fill="auto"/>
          </w:tcPr>
          <w:p w:rsidR="00094CCD" w:rsidRPr="00DC10CF" w:rsidRDefault="00094CCD"/>
        </w:tc>
        <w:tc>
          <w:tcPr>
            <w:tcW w:w="7830" w:type="dxa"/>
            <w:shd w:val="clear" w:color="auto" w:fill="auto"/>
          </w:tcPr>
          <w:p w:rsidR="006714C1" w:rsidRPr="00DC10CF" w:rsidRDefault="006714C1" w:rsidP="006714C1">
            <w:pPr>
              <w:pStyle w:val="Heading2"/>
              <w:rPr>
                <w:b w:val="0"/>
                <w:bCs w:val="0"/>
                <w:caps w:val="0"/>
                <w:color w:val="595959"/>
              </w:rPr>
            </w:pPr>
          </w:p>
          <w:p w:rsidR="00094CCD" w:rsidRPr="00DC10CF" w:rsidRDefault="0024667B">
            <w:pPr>
              <w:pStyle w:val="Heading2"/>
            </w:pPr>
            <w:r w:rsidRPr="00DC10CF">
              <w:t>Recruitement Portals</w:t>
            </w:r>
          </w:p>
          <w:p w:rsidR="00094CCD" w:rsidRPr="00DC10CF" w:rsidRDefault="00484BB7">
            <w:pPr>
              <w:pStyle w:val="ResumeText"/>
            </w:pPr>
            <w:r w:rsidRPr="00DC10CF">
              <w:t>Concur Engineering UK</w:t>
            </w:r>
          </w:p>
          <w:p w:rsidR="00484BB7" w:rsidRPr="00DC10CF" w:rsidRDefault="00484BB7">
            <w:pPr>
              <w:pStyle w:val="ResumeText"/>
            </w:pPr>
            <w:r w:rsidRPr="00DC10CF">
              <w:t xml:space="preserve">First Military UK </w:t>
            </w:r>
          </w:p>
          <w:p w:rsidR="00094CCD" w:rsidRPr="00DC10CF" w:rsidRDefault="00484BB7">
            <w:pPr>
              <w:pStyle w:val="ResumeText"/>
            </w:pPr>
            <w:r w:rsidRPr="00DC10CF">
              <w:t>Select Staffing UK</w:t>
            </w:r>
          </w:p>
          <w:p w:rsidR="00094CCD" w:rsidRPr="00DC10CF" w:rsidRDefault="00484BB7">
            <w:pPr>
              <w:pStyle w:val="ResumeText"/>
            </w:pPr>
            <w:r w:rsidRPr="00DC10CF">
              <w:t>Abundant Recruitment UK</w:t>
            </w:r>
          </w:p>
          <w:p w:rsidR="00094CCD" w:rsidRPr="00DC10CF" w:rsidRDefault="0024667B">
            <w:pPr>
              <w:pStyle w:val="Heading2"/>
            </w:pPr>
            <w:r w:rsidRPr="00DC10CF">
              <w:t>Ecommerce Projects</w:t>
            </w:r>
          </w:p>
          <w:p w:rsidR="00094CCD" w:rsidRPr="00DC10CF" w:rsidRDefault="00484BB7">
            <w:pPr>
              <w:pStyle w:val="ResumeText"/>
            </w:pPr>
            <w:r w:rsidRPr="00DC10CF">
              <w:t>Overdrive Toys UK</w:t>
            </w:r>
          </w:p>
          <w:p w:rsidR="00094CCD" w:rsidRPr="00DC10CF" w:rsidRDefault="00484BB7">
            <w:pPr>
              <w:pStyle w:val="ResumeText"/>
            </w:pPr>
            <w:r w:rsidRPr="00DC10CF">
              <w:t>The Cooks shop UK</w:t>
            </w:r>
          </w:p>
          <w:p w:rsidR="0024667B" w:rsidRPr="00DC10CF" w:rsidRDefault="00484BB7">
            <w:pPr>
              <w:pStyle w:val="ResumeText"/>
            </w:pPr>
            <w:r w:rsidRPr="00DC10CF">
              <w:t>Oxford Christmas Trees</w:t>
            </w:r>
          </w:p>
          <w:p w:rsidR="0024667B" w:rsidRPr="00DC10CF" w:rsidRDefault="0024667B">
            <w:pPr>
              <w:pStyle w:val="Heading2"/>
            </w:pPr>
            <w:r w:rsidRPr="00DC10CF">
              <w:t>Real Estate websites</w:t>
            </w:r>
          </w:p>
          <w:p w:rsidR="0024667B" w:rsidRPr="00DC10CF" w:rsidRDefault="00484BB7">
            <w:pPr>
              <w:pStyle w:val="ResumeText"/>
            </w:pPr>
            <w:r w:rsidRPr="00DC10CF">
              <w:t>My Home4u UK</w:t>
            </w:r>
          </w:p>
          <w:p w:rsidR="0024667B" w:rsidRPr="00DC10CF" w:rsidRDefault="00484BB7" w:rsidP="0024667B">
            <w:pPr>
              <w:pStyle w:val="ResumeText"/>
            </w:pPr>
            <w:r w:rsidRPr="00DC10CF">
              <w:t>Moraira Prime</w:t>
            </w:r>
          </w:p>
          <w:p w:rsidR="0024667B" w:rsidRPr="00DC10CF" w:rsidRDefault="00484BB7">
            <w:pPr>
              <w:pStyle w:val="ResumeText"/>
            </w:pPr>
            <w:r w:rsidRPr="00DC10CF">
              <w:t>DC Estates UK</w:t>
            </w:r>
          </w:p>
          <w:p w:rsidR="0024667B" w:rsidRPr="00DC10CF" w:rsidRDefault="0024667B" w:rsidP="0024667B">
            <w:pPr>
              <w:pStyle w:val="Heading2"/>
            </w:pPr>
            <w:r w:rsidRPr="00DC10CF">
              <w:t>News websites</w:t>
            </w:r>
          </w:p>
          <w:p w:rsidR="00484BB7" w:rsidRPr="00DC10CF" w:rsidRDefault="00484BB7">
            <w:pPr>
              <w:pStyle w:val="ResumeText"/>
            </w:pPr>
            <w:r w:rsidRPr="00DC10CF">
              <w:t>Mystic Tamil UK</w:t>
            </w:r>
          </w:p>
          <w:p w:rsidR="006714C1" w:rsidRPr="00DC10CF" w:rsidRDefault="006714C1">
            <w:pPr>
              <w:pStyle w:val="ResumeText"/>
            </w:pPr>
          </w:p>
          <w:p w:rsidR="006714C1" w:rsidRPr="00DC10CF" w:rsidRDefault="006714C1" w:rsidP="006714C1">
            <w:pPr>
              <w:pStyle w:val="Heading2"/>
            </w:pPr>
            <w:r w:rsidRPr="00DC10CF">
              <w:lastRenderedPageBreak/>
              <w:t>WEb Directory Listing Sites</w:t>
            </w:r>
          </w:p>
          <w:p w:rsidR="006714C1" w:rsidRPr="00DC10CF" w:rsidRDefault="00484BB7">
            <w:pPr>
              <w:pStyle w:val="ResumeText"/>
            </w:pPr>
            <w:r w:rsidRPr="00DC10CF">
              <w:t xml:space="preserve">Indie High Streets </w:t>
            </w:r>
          </w:p>
          <w:p w:rsidR="006714C1" w:rsidRPr="00DC10CF" w:rsidRDefault="00484BB7" w:rsidP="006714C1">
            <w:pPr>
              <w:pStyle w:val="ResumeText"/>
            </w:pPr>
            <w:r w:rsidRPr="00DC10CF">
              <w:t xml:space="preserve">Trades direct Limited </w:t>
            </w:r>
          </w:p>
          <w:p w:rsidR="00094CCD" w:rsidRPr="00DC10CF" w:rsidRDefault="00484BB7" w:rsidP="00484BB7">
            <w:pPr>
              <w:pStyle w:val="ResumeText"/>
            </w:pPr>
            <w:r w:rsidRPr="00DC10CF">
              <w:t xml:space="preserve">Over the clouds </w:t>
            </w:r>
          </w:p>
        </w:tc>
      </w:tr>
      <w:tr w:rsidR="006714C1" w:rsidRPr="00DC10CF" w:rsidTr="00DC10CF">
        <w:tc>
          <w:tcPr>
            <w:tcW w:w="1778" w:type="dxa"/>
            <w:shd w:val="clear" w:color="auto" w:fill="auto"/>
          </w:tcPr>
          <w:p w:rsidR="006714C1" w:rsidRPr="00DC10CF" w:rsidRDefault="006714C1" w:rsidP="006617F6">
            <w:pPr>
              <w:pStyle w:val="Heading1"/>
            </w:pPr>
            <w:r w:rsidRPr="00DC10CF">
              <w:lastRenderedPageBreak/>
              <w:t>Professional Skills</w:t>
            </w:r>
          </w:p>
        </w:tc>
        <w:tc>
          <w:tcPr>
            <w:tcW w:w="472" w:type="dxa"/>
            <w:shd w:val="clear" w:color="auto" w:fill="auto"/>
          </w:tcPr>
          <w:p w:rsidR="006714C1" w:rsidRPr="00DC10CF" w:rsidRDefault="006714C1" w:rsidP="006617F6"/>
        </w:tc>
        <w:tc>
          <w:tcPr>
            <w:tcW w:w="7830" w:type="dxa"/>
            <w:shd w:val="clear" w:color="auto" w:fill="auto"/>
          </w:tcPr>
          <w:p w:rsidR="006714C1" w:rsidRPr="00DC10CF" w:rsidRDefault="006714C1" w:rsidP="006714C1">
            <w:pPr>
              <w:pStyle w:val="ResumeText"/>
            </w:pPr>
            <w:r w:rsidRPr="00DC10CF">
              <w:t>Project Specification, Software Architecture and Design</w:t>
            </w:r>
            <w:r w:rsidRPr="00DC10CF">
              <w:br/>
              <w:t xml:space="preserve">Client Handling </w:t>
            </w:r>
          </w:p>
          <w:p w:rsidR="006714C1" w:rsidRPr="00DC10CF" w:rsidRDefault="006714C1" w:rsidP="00484BB7">
            <w:pPr>
              <w:pStyle w:val="ResumeText"/>
            </w:pPr>
          </w:p>
        </w:tc>
      </w:tr>
      <w:tr w:rsidR="00094CCD" w:rsidRPr="00DC10CF" w:rsidTr="00DC10CF">
        <w:tc>
          <w:tcPr>
            <w:tcW w:w="1778" w:type="dxa"/>
            <w:shd w:val="clear" w:color="auto" w:fill="auto"/>
          </w:tcPr>
          <w:p w:rsidR="00094CCD" w:rsidRPr="00DC10CF" w:rsidRDefault="006714C1">
            <w:pPr>
              <w:pStyle w:val="Heading1"/>
            </w:pPr>
            <w:r w:rsidRPr="00DC10CF">
              <w:t xml:space="preserve">Technical </w:t>
            </w:r>
            <w:r w:rsidR="003513F6" w:rsidRPr="00DC10CF">
              <w:t>Skills</w:t>
            </w:r>
          </w:p>
        </w:tc>
        <w:tc>
          <w:tcPr>
            <w:tcW w:w="472" w:type="dxa"/>
            <w:shd w:val="clear" w:color="auto" w:fill="auto"/>
          </w:tcPr>
          <w:p w:rsidR="00094CCD" w:rsidRPr="00DC10CF" w:rsidRDefault="00094CCD"/>
        </w:tc>
        <w:tc>
          <w:tcPr>
            <w:tcW w:w="7830" w:type="dxa"/>
            <w:shd w:val="clear" w:color="auto" w:fill="auto"/>
          </w:tcPr>
          <w:p w:rsidR="00094CCD" w:rsidRPr="00DC10CF" w:rsidRDefault="00E24487" w:rsidP="00E24487">
            <w:pPr>
              <w:pStyle w:val="ResumeText"/>
            </w:pPr>
            <w:r w:rsidRPr="00DC10CF">
              <w:t>Core PHP, MySQL</w:t>
            </w:r>
          </w:p>
          <w:p w:rsidR="00094CCD" w:rsidRPr="00DC10CF" w:rsidRDefault="00E24487">
            <w:pPr>
              <w:pStyle w:val="ResumeText"/>
            </w:pPr>
            <w:r w:rsidRPr="00DC10CF">
              <w:t>OpenSource CMS (Wordpress etc)</w:t>
            </w:r>
          </w:p>
          <w:p w:rsidR="00094CCD" w:rsidRPr="00DC10CF" w:rsidRDefault="00E24487" w:rsidP="00E24487">
            <w:pPr>
              <w:pStyle w:val="ResumeText"/>
            </w:pPr>
            <w:r w:rsidRPr="00DC10CF">
              <w:t>CSS, Javascript and other skills needed for web projects</w:t>
            </w:r>
          </w:p>
        </w:tc>
      </w:tr>
      <w:tr w:rsidR="00094CCD" w:rsidRPr="00DC10CF" w:rsidTr="00DC10CF">
        <w:tc>
          <w:tcPr>
            <w:tcW w:w="1778" w:type="dxa"/>
            <w:shd w:val="clear" w:color="auto" w:fill="auto"/>
          </w:tcPr>
          <w:p w:rsidR="00094CCD" w:rsidRPr="00DC10CF" w:rsidRDefault="003513F6">
            <w:pPr>
              <w:pStyle w:val="Heading1"/>
            </w:pPr>
            <w:r w:rsidRPr="00DC10CF">
              <w:t>Work History</w:t>
            </w:r>
          </w:p>
        </w:tc>
        <w:tc>
          <w:tcPr>
            <w:tcW w:w="472" w:type="dxa"/>
            <w:shd w:val="clear" w:color="auto" w:fill="auto"/>
          </w:tcPr>
          <w:p w:rsidR="00094CCD" w:rsidRPr="00DC10CF" w:rsidRDefault="00094CCD"/>
        </w:tc>
        <w:tc>
          <w:tcPr>
            <w:tcW w:w="7830" w:type="dxa"/>
            <w:shd w:val="clear" w:color="auto" w:fill="auto"/>
          </w:tcPr>
          <w:p w:rsidR="00094CCD" w:rsidRPr="00DC10CF" w:rsidRDefault="0024667B">
            <w:pPr>
              <w:pStyle w:val="Heading2"/>
            </w:pPr>
            <w:r w:rsidRPr="00DC10CF">
              <w:t>PHP Developer, Neoventis, Chandigarh</w:t>
            </w:r>
          </w:p>
          <w:p w:rsidR="00094CCD" w:rsidRPr="00DC10CF" w:rsidRDefault="0024667B">
            <w:pPr>
              <w:pStyle w:val="ResumeText"/>
            </w:pPr>
            <w:r w:rsidRPr="00DC10CF">
              <w:t>Nov 2013 - Present</w:t>
            </w:r>
          </w:p>
          <w:p w:rsidR="00094CCD" w:rsidRPr="00DC10CF" w:rsidRDefault="0024667B">
            <w:pPr>
              <w:pStyle w:val="Heading2"/>
            </w:pPr>
            <w:r w:rsidRPr="00DC10CF">
              <w:t>PHP Web Developer, Smoke Tech pvt ltd, chandigarh</w:t>
            </w:r>
          </w:p>
          <w:p w:rsidR="00094CCD" w:rsidRPr="00DC10CF" w:rsidRDefault="0024667B" w:rsidP="0024667B">
            <w:pPr>
              <w:pStyle w:val="ResumeText"/>
            </w:pPr>
            <w:r w:rsidRPr="00DC10CF">
              <w:t>May 2012 to Oct 2013</w:t>
            </w:r>
          </w:p>
        </w:tc>
      </w:tr>
      <w:tr w:rsidR="00094CCD" w:rsidRPr="00DC10CF" w:rsidTr="00DC10CF">
        <w:tc>
          <w:tcPr>
            <w:tcW w:w="1778" w:type="dxa"/>
            <w:shd w:val="clear" w:color="auto" w:fill="auto"/>
          </w:tcPr>
          <w:p w:rsidR="00094CCD" w:rsidRPr="00DC10CF" w:rsidRDefault="003513F6">
            <w:pPr>
              <w:pStyle w:val="Heading1"/>
            </w:pPr>
            <w:r w:rsidRPr="00DC10CF">
              <w:t>Education</w:t>
            </w:r>
          </w:p>
        </w:tc>
        <w:tc>
          <w:tcPr>
            <w:tcW w:w="472" w:type="dxa"/>
            <w:shd w:val="clear" w:color="auto" w:fill="auto"/>
          </w:tcPr>
          <w:p w:rsidR="00094CCD" w:rsidRPr="00DC10CF" w:rsidRDefault="00094CCD"/>
        </w:tc>
        <w:tc>
          <w:tcPr>
            <w:tcW w:w="7830" w:type="dxa"/>
            <w:shd w:val="clear" w:color="auto" w:fill="auto"/>
          </w:tcPr>
          <w:p w:rsidR="00094CCD" w:rsidRPr="00DC10CF" w:rsidRDefault="0024667B" w:rsidP="0024667B">
            <w:pPr>
              <w:pStyle w:val="Heading2"/>
            </w:pPr>
            <w:r w:rsidRPr="00DC10CF">
              <w:t xml:space="preserve">MSC (IT) from PunjAB Technical Univercity in 2011 </w:t>
            </w:r>
          </w:p>
          <w:p w:rsidR="00094CCD" w:rsidRPr="00DC10CF" w:rsidRDefault="0024667B" w:rsidP="0024667B">
            <w:pPr>
              <w:pStyle w:val="Heading2"/>
            </w:pPr>
            <w:r w:rsidRPr="00DC10CF">
              <w:t>BSC (IT) from PunjAB Technical Univercity in 2009</w:t>
            </w:r>
          </w:p>
        </w:tc>
      </w:tr>
    </w:tbl>
    <w:p w:rsidR="00094CCD" w:rsidRDefault="00094CCD" w:rsidP="00484BB7"/>
    <w:p w:rsidR="00094CCD" w:rsidRDefault="000330F5">
      <w:r>
        <w:object w:dxaOrig="10112" w:dyaOrig="13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.5pt;height:1.5pt" o:ole="">
            <v:imagedata r:id="rId8" o:title=""/>
          </v:shape>
          <o:OLEObject Type="Link" ProgID="Word.Document.8" ShapeID="_x0000_i1026" DrawAspect="Content" r:id="rId9" UpdateMode="Always">
            <o:LinkType>Picture</o:LinkType>
            <o:LockedField>false</o:LockedField>
            <o:FieldCodes>\f 0</o:FieldCodes>
          </o:OLEObject>
        </w:object>
      </w:r>
    </w:p>
    <w:sectPr w:rsidR="00094CCD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7F6" w:rsidRDefault="006617F6">
      <w:pPr>
        <w:spacing w:before="0" w:after="0" w:line="240" w:lineRule="auto"/>
      </w:pPr>
      <w:r>
        <w:separator/>
      </w:r>
    </w:p>
  </w:endnote>
  <w:endnote w:type="continuationSeparator" w:id="0">
    <w:p w:rsidR="006617F6" w:rsidRDefault="006617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148"/>
      <w:gridCol w:w="5148"/>
    </w:tblGrid>
    <w:tr w:rsidR="00094CCD" w:rsidRPr="00DC10CF">
      <w:tc>
        <w:tcPr>
          <w:tcW w:w="5148" w:type="dxa"/>
        </w:tcPr>
        <w:p w:rsidR="00094CCD" w:rsidRPr="00DC10CF" w:rsidRDefault="003513F6">
          <w:pPr>
            <w:pStyle w:val="Footer"/>
          </w:pPr>
          <w:r w:rsidRPr="00DC10CF">
            <w:t xml:space="preserve">Page | </w:t>
          </w:r>
          <w:r w:rsidRPr="00DC10CF">
            <w:fldChar w:fldCharType="begin"/>
          </w:r>
          <w:r w:rsidRPr="00DC10CF">
            <w:instrText xml:space="preserve"> PAGE   \* MERGEFORMAT </w:instrText>
          </w:r>
          <w:r w:rsidRPr="00DC10CF">
            <w:fldChar w:fldCharType="separate"/>
          </w:r>
          <w:r w:rsidR="000330F5">
            <w:rPr>
              <w:noProof/>
            </w:rPr>
            <w:t>2</w:t>
          </w:r>
          <w:r w:rsidRPr="00DC10CF">
            <w:fldChar w:fldCharType="end"/>
          </w:r>
        </w:p>
      </w:tc>
      <w:tc>
        <w:tcPr>
          <w:tcW w:w="5148" w:type="dxa"/>
        </w:tcPr>
        <w:p w:rsidR="00094CCD" w:rsidRPr="00DC10CF" w:rsidRDefault="006714C1">
          <w:pPr>
            <w:pStyle w:val="Footer"/>
            <w:jc w:val="right"/>
          </w:pPr>
          <w:r w:rsidRPr="00DC10CF">
            <w:rPr>
              <w:lang w:val="en-GB"/>
            </w:rPr>
            <w:t>Sandeep Kaur</w:t>
          </w:r>
        </w:p>
      </w:tc>
    </w:tr>
  </w:tbl>
  <w:p w:rsidR="00094CCD" w:rsidRDefault="00094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7F6" w:rsidRDefault="006617F6">
      <w:pPr>
        <w:spacing w:before="0" w:after="0" w:line="240" w:lineRule="auto"/>
      </w:pPr>
      <w:r>
        <w:separator/>
      </w:r>
    </w:p>
  </w:footnote>
  <w:footnote w:type="continuationSeparator" w:id="0">
    <w:p w:rsidR="006617F6" w:rsidRDefault="006617F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487"/>
    <w:rsid w:val="000330F5"/>
    <w:rsid w:val="00094CCD"/>
    <w:rsid w:val="001570FA"/>
    <w:rsid w:val="0024667B"/>
    <w:rsid w:val="003513F6"/>
    <w:rsid w:val="00484BB7"/>
    <w:rsid w:val="006617F6"/>
    <w:rsid w:val="006714C1"/>
    <w:rsid w:val="0083724D"/>
    <w:rsid w:val="00B61C92"/>
    <w:rsid w:val="00DC10CF"/>
    <w:rsid w:val="00DD1B0D"/>
    <w:rsid w:val="00E24487"/>
    <w:rsid w:val="00E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  <w:lang w:eastAsia="ja-JP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caps/>
      <w:color w:val="418AB3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b/>
      <w:bCs/>
      <w:color w:val="418AB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b/>
      <w:bCs/>
      <w:i/>
      <w:iCs/>
      <w:color w:val="418A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color w:val="20445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i/>
      <w:iCs/>
      <w:color w:val="20445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Times New Roman"/>
      <w:b/>
      <w:bCs/>
      <w:color w:val="418AB3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i/>
      <w:iCs/>
      <w:color w:val="418AB3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color w:val="204458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i/>
      <w:iCs/>
      <w:color w:val="204458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418AB3"/>
        <w:sz w:val="22"/>
      </w:rPr>
    </w:tblStylePr>
    <w:tblStylePr w:type="firstCol">
      <w:rPr>
        <w:b/>
      </w:rPr>
    </w:tblStylePr>
  </w:style>
  <w:style w:type="character" w:styleId="Emphasis">
    <w:name w:val="Emphasis"/>
    <w:unhideWhenUsed/>
    <w:qFormat/>
    <w:rPr>
      <w:color w:val="418AB3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/>
        <w:left w:val="single" w:sz="4" w:space="6" w:color="418AB3"/>
        <w:bottom w:val="single" w:sz="4" w:space="4" w:color="418AB3"/>
        <w:right w:val="single" w:sz="4" w:space="6" w:color="418AB3"/>
      </w:pBdr>
      <w:shd w:val="clear" w:color="auto" w:fill="418AB3"/>
      <w:spacing w:before="240"/>
      <w:ind w:left="144" w:right="144"/>
    </w:pPr>
    <w:rPr>
      <w:caps/>
      <w:color w:val="FFFF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link w:val="Header"/>
    <w:uiPriority w:val="99"/>
    <w:rPr>
      <w:kern w:val="20"/>
    </w:rPr>
  </w:style>
  <w:style w:type="character" w:styleId="Hyperlink">
    <w:name w:val="Hyperlink"/>
    <w:uiPriority w:val="99"/>
    <w:unhideWhenUsed/>
    <w:rsid w:val="00E24487"/>
    <w:rPr>
      <w:color w:val="F59E00"/>
      <w:u w:val="single"/>
    </w:rPr>
  </w:style>
  <w:style w:type="character" w:customStyle="1" w:styleId="apple-converted-space">
    <w:name w:val="apple-converted-space"/>
    <w:basedOn w:val="DefaultParagraphFont"/>
    <w:rsid w:val="00E24487"/>
  </w:style>
  <w:style w:type="paragraph" w:styleId="BalloonText">
    <w:name w:val="Balloon Text"/>
    <w:basedOn w:val="Normal"/>
    <w:link w:val="BalloonTextChar"/>
    <w:uiPriority w:val="99"/>
    <w:semiHidden/>
    <w:unhideWhenUsed/>
    <w:rsid w:val="00484B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4BB7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file:///E:\AM%20DS%20Projects\Internship\Resume%20Ranking%20Main\Data\MRF%20and%20profiles%20-%20PHP\doc\SANDEEP%20KAUR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%20Garg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